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737F3" w14:textId="6AFEA760" w:rsidR="0048120C" w:rsidRDefault="00DB3468" w:rsidP="00332875">
      <w:r>
        <w:rPr>
          <w:noProof/>
        </w:rPr>
        <mc:AlternateContent>
          <mc:Choice Requires="wps">
            <w:drawing>
              <wp:anchor distT="0" distB="0" distL="114300" distR="114300" simplePos="0" relativeHeight="251664384" behindDoc="0" locked="0" layoutInCell="1" allowOverlap="1" wp14:anchorId="1226D2F6" wp14:editId="37C14D66">
                <wp:simplePos x="0" y="0"/>
                <wp:positionH relativeFrom="margin">
                  <wp:align>center</wp:align>
                </wp:positionH>
                <wp:positionV relativeFrom="paragraph">
                  <wp:posOffset>6986612</wp:posOffset>
                </wp:positionV>
                <wp:extent cx="956945" cy="0"/>
                <wp:effectExtent l="0" t="0" r="33655" b="38100"/>
                <wp:wrapNone/>
                <wp:docPr id="9" name="Straight Connector 9"/>
                <wp:cNvGraphicFramePr/>
                <a:graphic xmlns:a="http://schemas.openxmlformats.org/drawingml/2006/main">
                  <a:graphicData uri="http://schemas.microsoft.com/office/word/2010/wordprocessingShape">
                    <wps:wsp>
                      <wps:cNvCnPr/>
                      <wps:spPr>
                        <a:xfrm>
                          <a:off x="0" y="0"/>
                          <a:ext cx="95694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63E89" id="Straight Connector 9" o:spid="_x0000_s1026" style="position:absolute;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50.15pt" to="75.35pt,5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" strokecolor="black [3040]">
                <w10:wrap anchorx="margin"/>
              </v:line>
            </w:pict>
          </mc:Fallback>
        </mc:AlternateContent>
      </w:r>
      <w:r>
        <w:rPr>
          <w:noProof/>
        </w:rPr>
        <mc:AlternateContent>
          <mc:Choice Requires="wps">
            <w:drawing>
              <wp:anchor distT="0" distB="0" distL="114300" distR="114300" simplePos="0" relativeHeight="251666432" behindDoc="0" locked="0" layoutInCell="1" allowOverlap="1" wp14:anchorId="72DE2EEC" wp14:editId="7437D8A2">
                <wp:simplePos x="0" y="0"/>
                <wp:positionH relativeFrom="margin">
                  <wp:align>center</wp:align>
                </wp:positionH>
                <wp:positionV relativeFrom="paragraph">
                  <wp:posOffset>7357794</wp:posOffset>
                </wp:positionV>
                <wp:extent cx="956945" cy="0"/>
                <wp:effectExtent l="0" t="0" r="33655" b="38100"/>
                <wp:wrapNone/>
                <wp:docPr id="10" name="Straight Connector 10"/>
                <wp:cNvGraphicFramePr/>
                <a:graphic xmlns:a="http://schemas.openxmlformats.org/drawingml/2006/main">
                  <a:graphicData uri="http://schemas.microsoft.com/office/word/2010/wordprocessingShape">
                    <wps:wsp>
                      <wps:cNvCnPr/>
                      <wps:spPr>
                        <a:xfrm>
                          <a:off x="0" y="0"/>
                          <a:ext cx="95694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63AB9" id="Straight Connector 10" o:spid="_x0000_s1026" style="position:absolute;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79.35pt" to="75.35pt,5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" strokecolor="black [3040]">
                <w10:wrap anchorx="margin"/>
              </v:line>
            </w:pict>
          </mc:Fallback>
        </mc:AlternateContent>
      </w:r>
      <w:r w:rsidR="00A100E1">
        <w:rPr>
          <w:noProof/>
        </w:rPr>
        <mc:AlternateContent>
          <mc:Choice Requires="wps">
            <w:drawing>
              <wp:anchor distT="0" distB="0" distL="114300" distR="114300" simplePos="0" relativeHeight="251668480" behindDoc="0" locked="0" layoutInCell="1" allowOverlap="1" wp14:anchorId="6E50D2F5" wp14:editId="4047CC29">
                <wp:simplePos x="0" y="0"/>
                <wp:positionH relativeFrom="margin">
                  <wp:align>center</wp:align>
                </wp:positionH>
                <wp:positionV relativeFrom="paragraph">
                  <wp:posOffset>4550621</wp:posOffset>
                </wp:positionV>
                <wp:extent cx="956945" cy="0"/>
                <wp:effectExtent l="0" t="0" r="33655" b="38100"/>
                <wp:wrapNone/>
                <wp:docPr id="11" name="Straight Connector 11"/>
                <wp:cNvGraphicFramePr/>
                <a:graphic xmlns:a="http://schemas.openxmlformats.org/drawingml/2006/main">
                  <a:graphicData uri="http://schemas.microsoft.com/office/word/2010/wordprocessingShape">
                    <wps:wsp>
                      <wps:cNvCnPr/>
                      <wps:spPr>
                        <a:xfrm>
                          <a:off x="0" y="0"/>
                          <a:ext cx="95694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67EF5" id="Straight Connector 11" o:spid="_x0000_s1026" style="position:absolute;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58.3pt" to="75.35pt,3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" strokecolor="black [3040]">
                <w10:wrap anchorx="margin"/>
              </v:line>
            </w:pict>
          </mc:Fallback>
        </mc:AlternateContent>
      </w:r>
      <w:r w:rsidR="00332875">
        <w:rPr>
          <w:noProof/>
        </w:rPr>
        <mc:AlternateContent>
          <mc:Choice Requires="wps">
            <w:drawing>
              <wp:anchor distT="45720" distB="45720" distL="114300" distR="114300" simplePos="0" relativeHeight="251661312" behindDoc="0" locked="0" layoutInCell="1" allowOverlap="1" wp14:anchorId="036882E4" wp14:editId="7C05D0C6">
                <wp:simplePos x="0" y="0"/>
                <wp:positionH relativeFrom="margin">
                  <wp:align>center</wp:align>
                </wp:positionH>
                <wp:positionV relativeFrom="paragraph">
                  <wp:posOffset>685800</wp:posOffset>
                </wp:positionV>
                <wp:extent cx="5035550" cy="1404620"/>
                <wp:effectExtent l="0" t="0" r="1270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5550" cy="1404620"/>
                        </a:xfrm>
                        <a:prstGeom prst="rect">
                          <a:avLst/>
                        </a:prstGeom>
                        <a:solidFill>
                          <a:srgbClr val="FFFFFF"/>
                        </a:solidFill>
                        <a:ln w="9525">
                          <a:solidFill>
                            <a:srgbClr val="000000"/>
                          </a:solidFill>
                          <a:miter lim="800000"/>
                          <a:headEnd/>
                          <a:tailEnd/>
                        </a:ln>
                      </wps:spPr>
                      <wps:txbx>
                        <w:txbxContent>
                          <w:p w14:paraId="767C6DAA" w14:textId="4DEA4983" w:rsidR="00332875" w:rsidRPr="00332875" w:rsidRDefault="00332875" w:rsidP="00332875">
                            <w:pPr>
                              <w:jc w:val="center"/>
                              <w:rPr>
                                <w:rFonts w:asciiTheme="majorHAnsi" w:hAnsiTheme="majorHAnsi"/>
                                <w:color w:val="476166"/>
                                <w:sz w:val="52"/>
                                <w:szCs w:val="52"/>
                              </w:rPr>
                            </w:pPr>
                            <w:r w:rsidRPr="00332875">
                              <w:rPr>
                                <w:rFonts w:asciiTheme="majorHAnsi" w:hAnsiTheme="majorHAnsi"/>
                                <w:color w:val="476166"/>
                                <w:sz w:val="52"/>
                                <w:szCs w:val="52"/>
                              </w:rPr>
                              <w:t>Data Structure and Algorithms</w:t>
                            </w:r>
                          </w:p>
                          <w:p w14:paraId="3012FBA2" w14:textId="725DF99B" w:rsidR="00332875" w:rsidRPr="00332875" w:rsidRDefault="004F0A80" w:rsidP="00332875">
                            <w:pPr>
                              <w:jc w:val="center"/>
                              <w:rPr>
                                <w:rFonts w:asciiTheme="majorHAnsi" w:hAnsiTheme="majorHAnsi"/>
                                <w:color w:val="476166"/>
                                <w:sz w:val="36"/>
                                <w:szCs w:val="36"/>
                              </w:rPr>
                            </w:pPr>
                            <w:r>
                              <w:rPr>
                                <w:rFonts w:asciiTheme="majorHAnsi" w:hAnsiTheme="majorHAnsi"/>
                                <w:color w:val="476166"/>
                                <w:sz w:val="36"/>
                                <w:szCs w:val="36"/>
                              </w:rPr>
                              <w:t>Major Task</w:t>
                            </w:r>
                            <w:r w:rsidR="005064BD">
                              <w:rPr>
                                <w:rFonts w:asciiTheme="majorHAnsi" w:hAnsiTheme="majorHAnsi"/>
                                <w:color w:val="476166"/>
                                <w:sz w:val="36"/>
                                <w:szCs w:val="36"/>
                              </w:rPr>
                              <w:t xml:space="preserv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6882E4" id="_x0000_t202" coordsize="21600,21600" o:spt="202" path="m,l,21600r21600,l21600,xe">
                <v:stroke joinstyle="miter"/>
                <v:path gradientshapeok="t" o:connecttype="rect"/>
              </v:shapetype>
              <v:shape id="Text Box 2" o:spid="_x0000_s1026" type="#_x0000_t202" style="position:absolute;margin-left:0;margin-top:54pt;width:396.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">
                <v:textbox style="mso-fit-shape-to-text:t">
                  <w:txbxContent>
                    <w:p w14:paraId="767C6DAA" w14:textId="4DEA4983" w:rsidR="00332875" w:rsidRPr="00332875" w:rsidRDefault="00332875" w:rsidP="00332875">
                      <w:pPr>
                        <w:jc w:val="center"/>
                        <w:rPr>
                          <w:rFonts w:asciiTheme="majorHAnsi" w:hAnsiTheme="majorHAnsi"/>
                          <w:color w:val="476166"/>
                          <w:sz w:val="52"/>
                          <w:szCs w:val="52"/>
                        </w:rPr>
                      </w:pPr>
                      <w:r w:rsidRPr="00332875">
                        <w:rPr>
                          <w:rFonts w:asciiTheme="majorHAnsi" w:hAnsiTheme="majorHAnsi"/>
                          <w:color w:val="476166"/>
                          <w:sz w:val="52"/>
                          <w:szCs w:val="52"/>
                        </w:rPr>
                        <w:t>Data Structure and Algorithms</w:t>
                      </w:r>
                    </w:p>
                    <w:p w14:paraId="3012FBA2" w14:textId="725DF99B" w:rsidR="00332875" w:rsidRPr="00332875" w:rsidRDefault="004F0A80" w:rsidP="00332875">
                      <w:pPr>
                        <w:jc w:val="center"/>
                        <w:rPr>
                          <w:rFonts w:asciiTheme="majorHAnsi" w:hAnsiTheme="majorHAnsi"/>
                          <w:color w:val="476166"/>
                          <w:sz w:val="36"/>
                          <w:szCs w:val="36"/>
                        </w:rPr>
                      </w:pPr>
                      <w:r>
                        <w:rPr>
                          <w:rFonts w:asciiTheme="majorHAnsi" w:hAnsiTheme="majorHAnsi"/>
                          <w:color w:val="476166"/>
                          <w:sz w:val="36"/>
                          <w:szCs w:val="36"/>
                        </w:rPr>
                        <w:t>Major Task</w:t>
                      </w:r>
                      <w:r w:rsidR="005064BD">
                        <w:rPr>
                          <w:rFonts w:asciiTheme="majorHAnsi" w:hAnsiTheme="majorHAnsi"/>
                          <w:color w:val="476166"/>
                          <w:sz w:val="36"/>
                          <w:szCs w:val="36"/>
                        </w:rPr>
                        <w:t xml:space="preserve"> Report</w:t>
                      </w:r>
                    </w:p>
                  </w:txbxContent>
                </v:textbox>
                <w10:wrap type="square" anchorx="margin"/>
              </v:shape>
            </w:pict>
          </mc:Fallback>
        </mc:AlternateContent>
      </w:r>
      <w:r w:rsidR="00332875" w:rsidRPr="004909D9">
        <w:rPr>
          <w:noProof/>
          <w:lang w:eastAsia="en-AU"/>
        </w:rPr>
        <w:drawing>
          <wp:anchor distT="0" distB="0" distL="114300" distR="114300" simplePos="0" relativeHeight="251659264" behindDoc="1" locked="0" layoutInCell="1" allowOverlap="1" wp14:anchorId="6FD6361D" wp14:editId="07E6E25C">
            <wp:simplePos x="0" y="0"/>
            <wp:positionH relativeFrom="margin">
              <wp:posOffset>0</wp:posOffset>
            </wp:positionH>
            <wp:positionV relativeFrom="margin">
              <wp:posOffset>0</wp:posOffset>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69A4D271" w14:textId="732A1E20" w:rsidR="00DB3468" w:rsidRPr="00DB3468" w:rsidRDefault="00DB3468" w:rsidP="00DB3468"/>
    <w:p w14:paraId="31D2B31A" w14:textId="7B2DC17C" w:rsidR="00DB3468" w:rsidRPr="00DB3468" w:rsidRDefault="00DB3468" w:rsidP="00DB3468"/>
    <w:p w14:paraId="2564B878" w14:textId="2405A857" w:rsidR="00DB3468" w:rsidRPr="00DB3468" w:rsidRDefault="00DB3468" w:rsidP="00DB3468"/>
    <w:p w14:paraId="0817D5CB" w14:textId="15718B77" w:rsidR="00DB3468" w:rsidRPr="00DB3468" w:rsidRDefault="00DB3468" w:rsidP="00DB3468"/>
    <w:p w14:paraId="400008FB" w14:textId="5C655A3A" w:rsidR="00DB3468" w:rsidRPr="00DB3468" w:rsidRDefault="00DB3468" w:rsidP="00DB3468"/>
    <w:p w14:paraId="37434321" w14:textId="2A731D95" w:rsidR="00DB3468" w:rsidRPr="00DB3468" w:rsidRDefault="00DB3468" w:rsidP="00DB3468"/>
    <w:p w14:paraId="1D42B9BE" w14:textId="23DC74FC" w:rsidR="00DB3468" w:rsidRPr="00DB3468" w:rsidRDefault="00DB3468" w:rsidP="00DB3468"/>
    <w:p w14:paraId="5B809B8C" w14:textId="6FDC25F2" w:rsidR="00DB3468" w:rsidRPr="00DB3468" w:rsidRDefault="00DB3468" w:rsidP="00DB3468"/>
    <w:p w14:paraId="6BA897D1" w14:textId="3DD52423" w:rsidR="00DB3468" w:rsidRPr="00DB3468" w:rsidRDefault="00DB3468" w:rsidP="00DB3468"/>
    <w:p w14:paraId="34D82C41" w14:textId="642695C6" w:rsidR="00DB3468" w:rsidRPr="00DB3468" w:rsidRDefault="00DB3468" w:rsidP="00DB3468"/>
    <w:p w14:paraId="374CB6CE" w14:textId="150DC991" w:rsidR="00DB3468" w:rsidRPr="00DB3468" w:rsidRDefault="00DB3468" w:rsidP="00DB3468"/>
    <w:p w14:paraId="4CFA7327" w14:textId="3F2070D7" w:rsidR="00DB3468" w:rsidRPr="00DB3468" w:rsidRDefault="00DB3468" w:rsidP="00DB3468"/>
    <w:p w14:paraId="5A95C17E" w14:textId="3E2CF35D" w:rsidR="00DB3468" w:rsidRPr="00DB3468" w:rsidRDefault="00DB3468" w:rsidP="00DB3468"/>
    <w:p w14:paraId="5D810289" w14:textId="394B341C" w:rsidR="00DB3468" w:rsidRPr="00DB3468" w:rsidRDefault="00DB3468" w:rsidP="00DB3468"/>
    <w:p w14:paraId="151AF70F" w14:textId="4684A89B" w:rsidR="00DB3468" w:rsidRPr="00DB3468" w:rsidRDefault="00DB3468" w:rsidP="00DB3468"/>
    <w:p w14:paraId="6A4517F3" w14:textId="266A164D" w:rsidR="00DB3468" w:rsidRPr="00DB3468" w:rsidRDefault="00DB3468" w:rsidP="00DB3468"/>
    <w:p w14:paraId="6AD28AD5" w14:textId="2A24ED10" w:rsidR="00DB3468" w:rsidRPr="00DB3468" w:rsidRDefault="00DB3468" w:rsidP="00DB3468"/>
    <w:p w14:paraId="65A75700" w14:textId="5FC1932F" w:rsidR="00DB3468" w:rsidRPr="00DB3468" w:rsidRDefault="00DB3468" w:rsidP="00DB3468"/>
    <w:p w14:paraId="20385967" w14:textId="313F9E1A" w:rsidR="00DB3468" w:rsidRPr="00DB3468" w:rsidRDefault="00DB3468" w:rsidP="00DB3468"/>
    <w:p w14:paraId="712C5DEB" w14:textId="4E1BEBAB" w:rsidR="00DB3468" w:rsidRPr="00DB3468" w:rsidRDefault="00DB3468" w:rsidP="00DB3468"/>
    <w:p w14:paraId="202CDD29" w14:textId="3EC0457E" w:rsidR="00DB3468" w:rsidRPr="00DB3468" w:rsidRDefault="00DB3468" w:rsidP="00DB3468"/>
    <w:p w14:paraId="0229ADE7" w14:textId="53DD94AC" w:rsidR="00DB3468" w:rsidRPr="00DB3468" w:rsidRDefault="00DB3468" w:rsidP="00DB3468"/>
    <w:p w14:paraId="0D2E6613" w14:textId="025D1C71" w:rsidR="00DB3468" w:rsidRPr="00DB3468" w:rsidRDefault="00DB3468" w:rsidP="00DB3468"/>
    <w:p w14:paraId="7392E96A" w14:textId="080B2287" w:rsidR="00DB3468" w:rsidRPr="00DB3468" w:rsidRDefault="00DB3468" w:rsidP="00DB3468"/>
    <w:p w14:paraId="4A117CF8" w14:textId="3FB2E24D" w:rsidR="00DB3468" w:rsidRPr="00DB3468" w:rsidRDefault="00DB3468" w:rsidP="00DB3468"/>
    <w:p w14:paraId="7DF72B47" w14:textId="2BCBDDAC" w:rsidR="00DB3468" w:rsidRPr="00DB3468" w:rsidRDefault="00DB3468" w:rsidP="00DB3468"/>
    <w:p w14:paraId="68EE0349" w14:textId="012EC5A9" w:rsidR="00DB3468" w:rsidRPr="00DB3468" w:rsidRDefault="00DB3468" w:rsidP="00DB3468"/>
    <w:p w14:paraId="5502DEE0" w14:textId="43484BC4" w:rsidR="00DB3468" w:rsidRPr="00DB3468" w:rsidRDefault="00DB3468" w:rsidP="00DB3468"/>
    <w:p w14:paraId="5E3699EF" w14:textId="47FF0BB3" w:rsidR="00DB3468" w:rsidRPr="00DB3468" w:rsidRDefault="00DB3468" w:rsidP="00DB3468"/>
    <w:p w14:paraId="28191DEF" w14:textId="30166E5E" w:rsidR="00DB3468" w:rsidRPr="00DB3468" w:rsidRDefault="00DB3468" w:rsidP="00DB3468"/>
    <w:p w14:paraId="5C81A5D4" w14:textId="6E8B1408" w:rsidR="00DB3468" w:rsidRPr="00DB3468" w:rsidRDefault="00627895" w:rsidP="00DB3468">
      <w:r>
        <w:rPr>
          <w:noProof/>
        </w:rPr>
        <mc:AlternateContent>
          <mc:Choice Requires="wps">
            <w:drawing>
              <wp:anchor distT="45720" distB="45720" distL="114300" distR="114300" simplePos="0" relativeHeight="251663360" behindDoc="0" locked="0" layoutInCell="1" allowOverlap="1" wp14:anchorId="2281D6FE" wp14:editId="4A4CF195">
                <wp:simplePos x="0" y="0"/>
                <wp:positionH relativeFrom="margin">
                  <wp:posOffset>3947160</wp:posOffset>
                </wp:positionH>
                <wp:positionV relativeFrom="paragraph">
                  <wp:posOffset>3810</wp:posOffset>
                </wp:positionV>
                <wp:extent cx="457200" cy="205740"/>
                <wp:effectExtent l="0" t="0" r="0"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05740"/>
                        </a:xfrm>
                        <a:prstGeom prst="rect">
                          <a:avLst/>
                        </a:prstGeom>
                        <a:solidFill>
                          <a:srgbClr val="FFFFFF"/>
                        </a:solidFill>
                        <a:ln w="9525">
                          <a:noFill/>
                          <a:miter lim="800000"/>
                          <a:headEnd/>
                          <a:tailEnd/>
                        </a:ln>
                      </wps:spPr>
                      <wps:txbx>
                        <w:txbxContent>
                          <w:p w14:paraId="25474A66" w14:textId="77777777" w:rsidR="00A100E1" w:rsidRDefault="00A100E1" w:rsidP="0033287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1D6FE" id="_x0000_s1027" type="#_x0000_t202" style="position:absolute;margin-left:310.8pt;margin-top:.3pt;width:36pt;height:16.2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" stroked="f">
                <v:textbox>
                  <w:txbxContent>
                    <w:p w14:paraId="25474A66" w14:textId="77777777" w:rsidR="00A100E1" w:rsidRDefault="00A100E1" w:rsidP="00332875">
                      <w:pPr>
                        <w:jc w:val="center"/>
                      </w:pPr>
                    </w:p>
                  </w:txbxContent>
                </v:textbox>
                <w10:wrap type="square" anchorx="margin"/>
              </v:shape>
            </w:pict>
          </mc:Fallback>
        </mc:AlternateContent>
      </w:r>
    </w:p>
    <w:p w14:paraId="0E080F82" w14:textId="2AFF4C08" w:rsidR="00DB3468" w:rsidRPr="00DB3468" w:rsidRDefault="00DB3468" w:rsidP="00DB3468"/>
    <w:p w14:paraId="67692D29" w14:textId="7E37D189" w:rsidR="00DB3468" w:rsidRPr="00DB3468" w:rsidRDefault="00DB3468" w:rsidP="00DB3468"/>
    <w:p w14:paraId="31452E4B" w14:textId="0DE39300" w:rsidR="00DB3468" w:rsidRPr="00DB3468" w:rsidRDefault="00DB3468" w:rsidP="00DB3468"/>
    <w:p w14:paraId="17DB3530" w14:textId="7E77289F" w:rsidR="00DB3468" w:rsidRPr="00DB3468" w:rsidRDefault="00DB3468" w:rsidP="00DB3468"/>
    <w:p w14:paraId="03737D2E" w14:textId="50A574AC" w:rsidR="00DB3468" w:rsidRPr="00DB3468" w:rsidRDefault="00DB3468" w:rsidP="00DB3468"/>
    <w:p w14:paraId="176D4C74" w14:textId="44E4216D" w:rsidR="00DB3468" w:rsidRPr="00DB3468" w:rsidRDefault="00DB3468" w:rsidP="00DB3468"/>
    <w:p w14:paraId="39E86BDC" w14:textId="6F304C57" w:rsidR="00DB3468" w:rsidRPr="00DB3468" w:rsidRDefault="00DB3468" w:rsidP="00DB3468"/>
    <w:p w14:paraId="2BA91681" w14:textId="0123B0D9" w:rsidR="00DB3468" w:rsidRPr="00DB3468" w:rsidRDefault="00DB3468" w:rsidP="00DB3468"/>
    <w:p w14:paraId="41B5BDB2" w14:textId="5EC097DE" w:rsidR="00DB3468" w:rsidRPr="00DB3468" w:rsidRDefault="00DB3468" w:rsidP="00DB3468"/>
    <w:p w14:paraId="1C60E7A2" w14:textId="4CA30027" w:rsidR="00DB3468" w:rsidRPr="00DB3468" w:rsidRDefault="00DB3468" w:rsidP="00DB3468"/>
    <w:p w14:paraId="2449AAE4" w14:textId="392DB4AF" w:rsidR="00DB3468" w:rsidRPr="00DB3468" w:rsidRDefault="00DB3468" w:rsidP="00DB3468"/>
    <w:p w14:paraId="29797ED5" w14:textId="35038261" w:rsidR="00DB3468" w:rsidRPr="00DB3468" w:rsidRDefault="00DB3468" w:rsidP="00DB3468"/>
    <w:p w14:paraId="62AD8446" w14:textId="35B864BF" w:rsidR="00DB3468" w:rsidRPr="00DB3468" w:rsidRDefault="00DB3468" w:rsidP="00DB3468"/>
    <w:p w14:paraId="7DFDBBC4" w14:textId="0A1939E1" w:rsidR="00DB3468" w:rsidRPr="00DB3468" w:rsidRDefault="00DB3468" w:rsidP="00DB3468"/>
    <w:p w14:paraId="04CE20F8" w14:textId="72D36E5B" w:rsidR="00DB3468" w:rsidRPr="00DB3468" w:rsidRDefault="00DB3468" w:rsidP="00DB3468"/>
    <w:p w14:paraId="343D95F7" w14:textId="39AEF6C7" w:rsidR="00DB3468" w:rsidRPr="00DB3468" w:rsidRDefault="00DB3468" w:rsidP="00DB3468"/>
    <w:p w14:paraId="083E062A" w14:textId="4E7F32E1" w:rsidR="00DB3468" w:rsidRPr="00DB3468" w:rsidRDefault="00DB3468" w:rsidP="00DB3468"/>
    <w:p w14:paraId="1F7CAADC" w14:textId="54FE962A" w:rsidR="00D47493" w:rsidRDefault="00D47493" w:rsidP="00DB3468">
      <w:pPr>
        <w:tabs>
          <w:tab w:val="left" w:pos="508"/>
        </w:tabs>
      </w:pPr>
    </w:p>
    <w:p w14:paraId="35DD3824" w14:textId="02BF999E" w:rsidR="00DB3468" w:rsidRDefault="00DB3468" w:rsidP="00DB3468">
      <w:pPr>
        <w:jc w:val="right"/>
      </w:pPr>
    </w:p>
    <w:p w14:paraId="0B750264" w14:textId="7A777F4D" w:rsidR="00B34486" w:rsidRDefault="00B34486">
      <w:r>
        <w:br w:type="page"/>
      </w:r>
    </w:p>
    <w:p w14:paraId="555BADB3" w14:textId="6BFCCAAD" w:rsidR="00B34486" w:rsidRDefault="00B34486" w:rsidP="00DB3468">
      <w:pPr>
        <w:jc w:val="right"/>
      </w:pPr>
    </w:p>
    <w:p w14:paraId="232F632F" w14:textId="77777777" w:rsidR="00DB3468" w:rsidRDefault="00DB3468" w:rsidP="00DB3468">
      <w:pPr>
        <w:jc w:val="right"/>
      </w:pPr>
    </w:p>
    <w:sdt>
      <w:sdtPr>
        <w:rPr>
          <w:rFonts w:asciiTheme="minorHAnsi" w:eastAsiaTheme="minorHAnsi" w:hAnsiTheme="minorHAnsi" w:cstheme="minorBidi"/>
          <w:color w:val="auto"/>
          <w:spacing w:val="0"/>
          <w:kern w:val="0"/>
          <w:sz w:val="24"/>
          <w:szCs w:val="24"/>
          <w:u w:val="none"/>
        </w:rPr>
        <w:id w:val="-106424093"/>
        <w:docPartObj>
          <w:docPartGallery w:val="Table of Contents"/>
          <w:docPartUnique/>
        </w:docPartObj>
      </w:sdtPr>
      <w:sdtEndPr>
        <w:rPr>
          <w:b/>
          <w:bCs/>
          <w:noProof/>
        </w:rPr>
      </w:sdtEndPr>
      <w:sdtContent>
        <w:p w14:paraId="0AF72B93" w14:textId="046DA162" w:rsidR="00393E2A" w:rsidRDefault="00393E2A">
          <w:pPr>
            <w:pStyle w:val="TOCHeading"/>
          </w:pPr>
          <w:r>
            <w:t>Contents</w:t>
          </w:r>
        </w:p>
        <w:p w14:paraId="1DDCDFC7" w14:textId="0BAAD6CA" w:rsidR="0096465F" w:rsidRDefault="00393E2A">
          <w:pPr>
            <w:pStyle w:val="TOC1"/>
            <w:tabs>
              <w:tab w:val="left" w:pos="440"/>
              <w:tab w:val="right" w:leader="dot" w:pos="10790"/>
            </w:tabs>
            <w:rPr>
              <w:rFonts w:eastAsiaTheme="minorEastAsia"/>
              <w:noProof/>
              <w:sz w:val="22"/>
              <w:szCs w:val="22"/>
            </w:rPr>
          </w:pPr>
          <w:r>
            <w:fldChar w:fldCharType="begin"/>
          </w:r>
          <w:r>
            <w:instrText xml:space="preserve"> TOC \o "1-3" \h \z \u </w:instrText>
          </w:r>
          <w:r>
            <w:fldChar w:fldCharType="separate"/>
          </w:r>
          <w:hyperlink w:anchor="_Toc91768993" w:history="1">
            <w:r w:rsidR="0096465F" w:rsidRPr="00117D7B">
              <w:rPr>
                <w:rStyle w:val="Hyperlink"/>
                <w:noProof/>
              </w:rPr>
              <w:t>2.</w:t>
            </w:r>
            <w:r w:rsidR="0096465F">
              <w:rPr>
                <w:rFonts w:eastAsiaTheme="minorEastAsia"/>
                <w:noProof/>
                <w:sz w:val="22"/>
                <w:szCs w:val="22"/>
              </w:rPr>
              <w:tab/>
            </w:r>
            <w:r w:rsidR="0096465F" w:rsidRPr="00117D7B">
              <w:rPr>
                <w:rStyle w:val="Hyperlink"/>
                <w:noProof/>
              </w:rPr>
              <w:t>Introduction</w:t>
            </w:r>
            <w:r w:rsidR="0096465F">
              <w:rPr>
                <w:noProof/>
                <w:webHidden/>
              </w:rPr>
              <w:tab/>
            </w:r>
            <w:r w:rsidR="0096465F">
              <w:rPr>
                <w:noProof/>
                <w:webHidden/>
              </w:rPr>
              <w:fldChar w:fldCharType="begin"/>
            </w:r>
            <w:r w:rsidR="0096465F">
              <w:rPr>
                <w:noProof/>
                <w:webHidden/>
              </w:rPr>
              <w:instrText xml:space="preserve"> PAGEREF _Toc91768993 \h </w:instrText>
            </w:r>
            <w:r w:rsidR="0096465F">
              <w:rPr>
                <w:noProof/>
                <w:webHidden/>
              </w:rPr>
            </w:r>
            <w:r w:rsidR="0096465F">
              <w:rPr>
                <w:noProof/>
                <w:webHidden/>
              </w:rPr>
              <w:fldChar w:fldCharType="separate"/>
            </w:r>
            <w:r w:rsidR="00C736E9">
              <w:rPr>
                <w:noProof/>
                <w:webHidden/>
              </w:rPr>
              <w:t>6</w:t>
            </w:r>
            <w:r w:rsidR="0096465F">
              <w:rPr>
                <w:noProof/>
                <w:webHidden/>
              </w:rPr>
              <w:fldChar w:fldCharType="end"/>
            </w:r>
          </w:hyperlink>
        </w:p>
        <w:p w14:paraId="3D81AA1D" w14:textId="00AEFCB8" w:rsidR="0096465F" w:rsidRDefault="009C027F">
          <w:pPr>
            <w:pStyle w:val="TOC1"/>
            <w:tabs>
              <w:tab w:val="left" w:pos="440"/>
              <w:tab w:val="right" w:leader="dot" w:pos="10790"/>
            </w:tabs>
            <w:rPr>
              <w:rFonts w:eastAsiaTheme="minorEastAsia"/>
              <w:noProof/>
              <w:sz w:val="22"/>
              <w:szCs w:val="22"/>
            </w:rPr>
          </w:pPr>
          <w:hyperlink w:anchor="_Toc91768994" w:history="1">
            <w:r w:rsidR="0096465F" w:rsidRPr="00117D7B">
              <w:rPr>
                <w:rStyle w:val="Hyperlink"/>
                <w:noProof/>
              </w:rPr>
              <w:t>3.</w:t>
            </w:r>
            <w:r w:rsidR="0096465F">
              <w:rPr>
                <w:rFonts w:eastAsiaTheme="minorEastAsia"/>
                <w:noProof/>
                <w:sz w:val="22"/>
                <w:szCs w:val="22"/>
              </w:rPr>
              <w:tab/>
            </w:r>
            <w:r w:rsidR="0096465F" w:rsidRPr="00117D7B">
              <w:rPr>
                <w:rStyle w:val="Hyperlink"/>
                <w:noProof/>
              </w:rPr>
              <w:t>Insertion Sort</w:t>
            </w:r>
            <w:r w:rsidR="0096465F">
              <w:rPr>
                <w:noProof/>
                <w:webHidden/>
              </w:rPr>
              <w:tab/>
            </w:r>
            <w:r w:rsidR="0096465F">
              <w:rPr>
                <w:noProof/>
                <w:webHidden/>
              </w:rPr>
              <w:fldChar w:fldCharType="begin"/>
            </w:r>
            <w:r w:rsidR="0096465F">
              <w:rPr>
                <w:noProof/>
                <w:webHidden/>
              </w:rPr>
              <w:instrText xml:space="preserve"> PAGEREF _Toc91768994 \h </w:instrText>
            </w:r>
            <w:r w:rsidR="0096465F">
              <w:rPr>
                <w:noProof/>
                <w:webHidden/>
              </w:rPr>
            </w:r>
            <w:r w:rsidR="0096465F">
              <w:rPr>
                <w:noProof/>
                <w:webHidden/>
              </w:rPr>
              <w:fldChar w:fldCharType="separate"/>
            </w:r>
            <w:r w:rsidR="00C736E9">
              <w:rPr>
                <w:noProof/>
                <w:webHidden/>
              </w:rPr>
              <w:t>7</w:t>
            </w:r>
            <w:r w:rsidR="0096465F">
              <w:rPr>
                <w:noProof/>
                <w:webHidden/>
              </w:rPr>
              <w:fldChar w:fldCharType="end"/>
            </w:r>
          </w:hyperlink>
        </w:p>
        <w:p w14:paraId="3267E5B0" w14:textId="2E0A826F" w:rsidR="0096465F" w:rsidRDefault="009C027F">
          <w:pPr>
            <w:pStyle w:val="TOC2"/>
            <w:tabs>
              <w:tab w:val="right" w:leader="dot" w:pos="10790"/>
            </w:tabs>
            <w:rPr>
              <w:rFonts w:eastAsiaTheme="minorEastAsia"/>
              <w:noProof/>
              <w:sz w:val="22"/>
              <w:szCs w:val="22"/>
            </w:rPr>
          </w:pPr>
          <w:hyperlink w:anchor="_Toc91768995" w:history="1">
            <w:r w:rsidR="0096465F" w:rsidRPr="00117D7B">
              <w:rPr>
                <w:rStyle w:val="Hyperlink"/>
                <w:noProof/>
              </w:rPr>
              <w:t>Code</w:t>
            </w:r>
            <w:r w:rsidR="0096465F">
              <w:rPr>
                <w:noProof/>
                <w:webHidden/>
              </w:rPr>
              <w:tab/>
            </w:r>
            <w:r w:rsidR="0096465F">
              <w:rPr>
                <w:noProof/>
                <w:webHidden/>
              </w:rPr>
              <w:fldChar w:fldCharType="begin"/>
            </w:r>
            <w:r w:rsidR="0096465F">
              <w:rPr>
                <w:noProof/>
                <w:webHidden/>
              </w:rPr>
              <w:instrText xml:space="preserve"> PAGEREF _Toc91768995 \h </w:instrText>
            </w:r>
            <w:r w:rsidR="0096465F">
              <w:rPr>
                <w:noProof/>
                <w:webHidden/>
              </w:rPr>
            </w:r>
            <w:r w:rsidR="0096465F">
              <w:rPr>
                <w:noProof/>
                <w:webHidden/>
              </w:rPr>
              <w:fldChar w:fldCharType="separate"/>
            </w:r>
            <w:r w:rsidR="00C736E9">
              <w:rPr>
                <w:noProof/>
                <w:webHidden/>
              </w:rPr>
              <w:t>7</w:t>
            </w:r>
            <w:r w:rsidR="0096465F">
              <w:rPr>
                <w:noProof/>
                <w:webHidden/>
              </w:rPr>
              <w:fldChar w:fldCharType="end"/>
            </w:r>
          </w:hyperlink>
        </w:p>
        <w:p w14:paraId="56E371E5" w14:textId="37AE05FF" w:rsidR="0096465F" w:rsidRDefault="009C027F">
          <w:pPr>
            <w:pStyle w:val="TOC2"/>
            <w:tabs>
              <w:tab w:val="right" w:leader="dot" w:pos="10790"/>
            </w:tabs>
            <w:rPr>
              <w:rFonts w:eastAsiaTheme="minorEastAsia"/>
              <w:noProof/>
              <w:sz w:val="22"/>
              <w:szCs w:val="22"/>
            </w:rPr>
          </w:pPr>
          <w:hyperlink w:anchor="_Toc91768996" w:history="1">
            <w:r w:rsidR="0096465F" w:rsidRPr="00117D7B">
              <w:rPr>
                <w:rStyle w:val="Hyperlink"/>
                <w:noProof/>
              </w:rPr>
              <w:t>Correctness</w:t>
            </w:r>
            <w:r w:rsidR="0096465F">
              <w:rPr>
                <w:noProof/>
                <w:webHidden/>
              </w:rPr>
              <w:tab/>
            </w:r>
            <w:r w:rsidR="0096465F">
              <w:rPr>
                <w:noProof/>
                <w:webHidden/>
              </w:rPr>
              <w:fldChar w:fldCharType="begin"/>
            </w:r>
            <w:r w:rsidR="0096465F">
              <w:rPr>
                <w:noProof/>
                <w:webHidden/>
              </w:rPr>
              <w:instrText xml:space="preserve"> PAGEREF _Toc91768996 \h </w:instrText>
            </w:r>
            <w:r w:rsidR="0096465F">
              <w:rPr>
                <w:noProof/>
                <w:webHidden/>
              </w:rPr>
            </w:r>
            <w:r w:rsidR="0096465F">
              <w:rPr>
                <w:noProof/>
                <w:webHidden/>
              </w:rPr>
              <w:fldChar w:fldCharType="separate"/>
            </w:r>
            <w:r w:rsidR="00C736E9">
              <w:rPr>
                <w:noProof/>
                <w:webHidden/>
              </w:rPr>
              <w:t>7</w:t>
            </w:r>
            <w:r w:rsidR="0096465F">
              <w:rPr>
                <w:noProof/>
                <w:webHidden/>
              </w:rPr>
              <w:fldChar w:fldCharType="end"/>
            </w:r>
          </w:hyperlink>
        </w:p>
        <w:p w14:paraId="6E9539AD" w14:textId="7BFD46E5" w:rsidR="0096465F" w:rsidRDefault="009C027F">
          <w:pPr>
            <w:pStyle w:val="TOC2"/>
            <w:tabs>
              <w:tab w:val="right" w:leader="dot" w:pos="10790"/>
            </w:tabs>
            <w:rPr>
              <w:rFonts w:eastAsiaTheme="minorEastAsia"/>
              <w:noProof/>
              <w:sz w:val="22"/>
              <w:szCs w:val="22"/>
            </w:rPr>
          </w:pPr>
          <w:hyperlink w:anchor="_Toc91768997" w:history="1">
            <w:r w:rsidR="0096465F" w:rsidRPr="00117D7B">
              <w:rPr>
                <w:rStyle w:val="Hyperlink"/>
                <w:noProof/>
              </w:rPr>
              <w:t>Running Time</w:t>
            </w:r>
            <w:r w:rsidR="0096465F">
              <w:rPr>
                <w:noProof/>
                <w:webHidden/>
              </w:rPr>
              <w:tab/>
            </w:r>
            <w:r w:rsidR="0096465F">
              <w:rPr>
                <w:noProof/>
                <w:webHidden/>
              </w:rPr>
              <w:fldChar w:fldCharType="begin"/>
            </w:r>
            <w:r w:rsidR="0096465F">
              <w:rPr>
                <w:noProof/>
                <w:webHidden/>
              </w:rPr>
              <w:instrText xml:space="preserve"> PAGEREF _Toc91768997 \h </w:instrText>
            </w:r>
            <w:r w:rsidR="0096465F">
              <w:rPr>
                <w:noProof/>
                <w:webHidden/>
              </w:rPr>
            </w:r>
            <w:r w:rsidR="0096465F">
              <w:rPr>
                <w:noProof/>
                <w:webHidden/>
              </w:rPr>
              <w:fldChar w:fldCharType="separate"/>
            </w:r>
            <w:r w:rsidR="00C736E9">
              <w:rPr>
                <w:noProof/>
                <w:webHidden/>
              </w:rPr>
              <w:t>8</w:t>
            </w:r>
            <w:r w:rsidR="0096465F">
              <w:rPr>
                <w:noProof/>
                <w:webHidden/>
              </w:rPr>
              <w:fldChar w:fldCharType="end"/>
            </w:r>
          </w:hyperlink>
        </w:p>
        <w:p w14:paraId="6DD299BB" w14:textId="13046A32" w:rsidR="0096465F" w:rsidRDefault="009C027F">
          <w:pPr>
            <w:pStyle w:val="TOC1"/>
            <w:tabs>
              <w:tab w:val="left" w:pos="440"/>
              <w:tab w:val="right" w:leader="dot" w:pos="10790"/>
            </w:tabs>
            <w:rPr>
              <w:rFonts w:eastAsiaTheme="minorEastAsia"/>
              <w:noProof/>
              <w:sz w:val="22"/>
              <w:szCs w:val="22"/>
            </w:rPr>
          </w:pPr>
          <w:hyperlink w:anchor="_Toc91768998" w:history="1">
            <w:r w:rsidR="0096465F" w:rsidRPr="00117D7B">
              <w:rPr>
                <w:rStyle w:val="Hyperlink"/>
                <w:noProof/>
              </w:rPr>
              <w:t>4.</w:t>
            </w:r>
            <w:r w:rsidR="0096465F">
              <w:rPr>
                <w:rFonts w:eastAsiaTheme="minorEastAsia"/>
                <w:noProof/>
                <w:sz w:val="22"/>
                <w:szCs w:val="22"/>
              </w:rPr>
              <w:tab/>
            </w:r>
            <w:r w:rsidR="0096465F" w:rsidRPr="00117D7B">
              <w:rPr>
                <w:rStyle w:val="Hyperlink"/>
                <w:noProof/>
              </w:rPr>
              <w:t>Bubble Sort</w:t>
            </w:r>
            <w:r w:rsidR="0096465F">
              <w:rPr>
                <w:noProof/>
                <w:webHidden/>
              </w:rPr>
              <w:tab/>
            </w:r>
            <w:r w:rsidR="0096465F">
              <w:rPr>
                <w:noProof/>
                <w:webHidden/>
              </w:rPr>
              <w:fldChar w:fldCharType="begin"/>
            </w:r>
            <w:r w:rsidR="0096465F">
              <w:rPr>
                <w:noProof/>
                <w:webHidden/>
              </w:rPr>
              <w:instrText xml:space="preserve"> PAGEREF _Toc91768998 \h </w:instrText>
            </w:r>
            <w:r w:rsidR="0096465F">
              <w:rPr>
                <w:noProof/>
                <w:webHidden/>
              </w:rPr>
            </w:r>
            <w:r w:rsidR="0096465F">
              <w:rPr>
                <w:noProof/>
                <w:webHidden/>
              </w:rPr>
              <w:fldChar w:fldCharType="separate"/>
            </w:r>
            <w:r w:rsidR="00C736E9">
              <w:rPr>
                <w:noProof/>
                <w:webHidden/>
              </w:rPr>
              <w:t>9</w:t>
            </w:r>
            <w:r w:rsidR="0096465F">
              <w:rPr>
                <w:noProof/>
                <w:webHidden/>
              </w:rPr>
              <w:fldChar w:fldCharType="end"/>
            </w:r>
          </w:hyperlink>
        </w:p>
        <w:p w14:paraId="43608CC0" w14:textId="3920F93D" w:rsidR="0096465F" w:rsidRDefault="009C027F">
          <w:pPr>
            <w:pStyle w:val="TOC2"/>
            <w:tabs>
              <w:tab w:val="right" w:leader="dot" w:pos="10790"/>
            </w:tabs>
            <w:rPr>
              <w:rFonts w:eastAsiaTheme="minorEastAsia"/>
              <w:noProof/>
              <w:sz w:val="22"/>
              <w:szCs w:val="22"/>
            </w:rPr>
          </w:pPr>
          <w:hyperlink w:anchor="_Toc91768999" w:history="1">
            <w:r w:rsidR="0096465F" w:rsidRPr="00117D7B">
              <w:rPr>
                <w:rStyle w:val="Hyperlink"/>
                <w:noProof/>
              </w:rPr>
              <w:t>Code</w:t>
            </w:r>
            <w:r w:rsidR="0096465F">
              <w:rPr>
                <w:noProof/>
                <w:webHidden/>
              </w:rPr>
              <w:tab/>
            </w:r>
            <w:r w:rsidR="0096465F">
              <w:rPr>
                <w:noProof/>
                <w:webHidden/>
              </w:rPr>
              <w:fldChar w:fldCharType="begin"/>
            </w:r>
            <w:r w:rsidR="0096465F">
              <w:rPr>
                <w:noProof/>
                <w:webHidden/>
              </w:rPr>
              <w:instrText xml:space="preserve"> PAGEREF _Toc91768999 \h </w:instrText>
            </w:r>
            <w:r w:rsidR="0096465F">
              <w:rPr>
                <w:noProof/>
                <w:webHidden/>
              </w:rPr>
            </w:r>
            <w:r w:rsidR="0096465F">
              <w:rPr>
                <w:noProof/>
                <w:webHidden/>
              </w:rPr>
              <w:fldChar w:fldCharType="separate"/>
            </w:r>
            <w:r w:rsidR="00C736E9">
              <w:rPr>
                <w:noProof/>
                <w:webHidden/>
              </w:rPr>
              <w:t>9</w:t>
            </w:r>
            <w:r w:rsidR="0096465F">
              <w:rPr>
                <w:noProof/>
                <w:webHidden/>
              </w:rPr>
              <w:fldChar w:fldCharType="end"/>
            </w:r>
          </w:hyperlink>
        </w:p>
        <w:p w14:paraId="6A04784A" w14:textId="3098EB9C" w:rsidR="0096465F" w:rsidRDefault="009C027F">
          <w:pPr>
            <w:pStyle w:val="TOC2"/>
            <w:tabs>
              <w:tab w:val="right" w:leader="dot" w:pos="10790"/>
            </w:tabs>
            <w:rPr>
              <w:rFonts w:eastAsiaTheme="minorEastAsia"/>
              <w:noProof/>
              <w:sz w:val="22"/>
              <w:szCs w:val="22"/>
            </w:rPr>
          </w:pPr>
          <w:hyperlink w:anchor="_Toc91769000" w:history="1">
            <w:r w:rsidR="0096465F" w:rsidRPr="00117D7B">
              <w:rPr>
                <w:rStyle w:val="Hyperlink"/>
                <w:noProof/>
              </w:rPr>
              <w:t>Correctness</w:t>
            </w:r>
            <w:r w:rsidR="0096465F">
              <w:rPr>
                <w:noProof/>
                <w:webHidden/>
              </w:rPr>
              <w:tab/>
            </w:r>
            <w:r w:rsidR="0096465F">
              <w:rPr>
                <w:noProof/>
                <w:webHidden/>
              </w:rPr>
              <w:fldChar w:fldCharType="begin"/>
            </w:r>
            <w:r w:rsidR="0096465F">
              <w:rPr>
                <w:noProof/>
                <w:webHidden/>
              </w:rPr>
              <w:instrText xml:space="preserve"> PAGEREF _Toc91769000 \h </w:instrText>
            </w:r>
            <w:r w:rsidR="0096465F">
              <w:rPr>
                <w:noProof/>
                <w:webHidden/>
              </w:rPr>
            </w:r>
            <w:r w:rsidR="0096465F">
              <w:rPr>
                <w:noProof/>
                <w:webHidden/>
              </w:rPr>
              <w:fldChar w:fldCharType="separate"/>
            </w:r>
            <w:r w:rsidR="00C736E9">
              <w:rPr>
                <w:noProof/>
                <w:webHidden/>
              </w:rPr>
              <w:t>9</w:t>
            </w:r>
            <w:r w:rsidR="0096465F">
              <w:rPr>
                <w:noProof/>
                <w:webHidden/>
              </w:rPr>
              <w:fldChar w:fldCharType="end"/>
            </w:r>
          </w:hyperlink>
        </w:p>
        <w:p w14:paraId="4887A738" w14:textId="3B411F15" w:rsidR="0096465F" w:rsidRDefault="009C027F">
          <w:pPr>
            <w:pStyle w:val="TOC2"/>
            <w:tabs>
              <w:tab w:val="right" w:leader="dot" w:pos="10790"/>
            </w:tabs>
            <w:rPr>
              <w:rFonts w:eastAsiaTheme="minorEastAsia"/>
              <w:noProof/>
              <w:sz w:val="22"/>
              <w:szCs w:val="22"/>
            </w:rPr>
          </w:pPr>
          <w:hyperlink w:anchor="_Toc91769001" w:history="1">
            <w:r w:rsidR="0096465F" w:rsidRPr="00117D7B">
              <w:rPr>
                <w:rStyle w:val="Hyperlink"/>
                <w:noProof/>
              </w:rPr>
              <w:t>Running time</w:t>
            </w:r>
            <w:r w:rsidR="0096465F">
              <w:rPr>
                <w:noProof/>
                <w:webHidden/>
              </w:rPr>
              <w:tab/>
            </w:r>
            <w:r w:rsidR="0096465F">
              <w:rPr>
                <w:noProof/>
                <w:webHidden/>
              </w:rPr>
              <w:fldChar w:fldCharType="begin"/>
            </w:r>
            <w:r w:rsidR="0096465F">
              <w:rPr>
                <w:noProof/>
                <w:webHidden/>
              </w:rPr>
              <w:instrText xml:space="preserve"> PAGEREF _Toc91769001 \h </w:instrText>
            </w:r>
            <w:r w:rsidR="0096465F">
              <w:rPr>
                <w:noProof/>
                <w:webHidden/>
              </w:rPr>
            </w:r>
            <w:r w:rsidR="0096465F">
              <w:rPr>
                <w:noProof/>
                <w:webHidden/>
              </w:rPr>
              <w:fldChar w:fldCharType="separate"/>
            </w:r>
            <w:r w:rsidR="00C736E9">
              <w:rPr>
                <w:noProof/>
                <w:webHidden/>
              </w:rPr>
              <w:t>10</w:t>
            </w:r>
            <w:r w:rsidR="0096465F">
              <w:rPr>
                <w:noProof/>
                <w:webHidden/>
              </w:rPr>
              <w:fldChar w:fldCharType="end"/>
            </w:r>
          </w:hyperlink>
        </w:p>
        <w:p w14:paraId="1726DE3F" w14:textId="0723B16E" w:rsidR="0096465F" w:rsidRDefault="009C027F">
          <w:pPr>
            <w:pStyle w:val="TOC1"/>
            <w:tabs>
              <w:tab w:val="left" w:pos="440"/>
              <w:tab w:val="right" w:leader="dot" w:pos="10790"/>
            </w:tabs>
            <w:rPr>
              <w:rFonts w:eastAsiaTheme="minorEastAsia"/>
              <w:noProof/>
              <w:sz w:val="22"/>
              <w:szCs w:val="22"/>
            </w:rPr>
          </w:pPr>
          <w:hyperlink w:anchor="_Toc91769002" w:history="1">
            <w:r w:rsidR="0096465F" w:rsidRPr="00117D7B">
              <w:rPr>
                <w:rStyle w:val="Hyperlink"/>
                <w:noProof/>
              </w:rPr>
              <w:t>5.</w:t>
            </w:r>
            <w:r w:rsidR="0096465F">
              <w:rPr>
                <w:rFonts w:eastAsiaTheme="minorEastAsia"/>
                <w:noProof/>
                <w:sz w:val="22"/>
                <w:szCs w:val="22"/>
              </w:rPr>
              <w:tab/>
            </w:r>
            <w:r w:rsidR="0096465F" w:rsidRPr="00117D7B">
              <w:rPr>
                <w:rStyle w:val="Hyperlink"/>
                <w:noProof/>
              </w:rPr>
              <w:t>Selection sort</w:t>
            </w:r>
            <w:r w:rsidR="0096465F">
              <w:rPr>
                <w:noProof/>
                <w:webHidden/>
              </w:rPr>
              <w:tab/>
            </w:r>
            <w:r w:rsidR="0096465F">
              <w:rPr>
                <w:noProof/>
                <w:webHidden/>
              </w:rPr>
              <w:fldChar w:fldCharType="begin"/>
            </w:r>
            <w:r w:rsidR="0096465F">
              <w:rPr>
                <w:noProof/>
                <w:webHidden/>
              </w:rPr>
              <w:instrText xml:space="preserve"> PAGEREF _Toc91769002 \h </w:instrText>
            </w:r>
            <w:r w:rsidR="0096465F">
              <w:rPr>
                <w:noProof/>
                <w:webHidden/>
              </w:rPr>
            </w:r>
            <w:r w:rsidR="0096465F">
              <w:rPr>
                <w:noProof/>
                <w:webHidden/>
              </w:rPr>
              <w:fldChar w:fldCharType="separate"/>
            </w:r>
            <w:r w:rsidR="00C736E9">
              <w:rPr>
                <w:noProof/>
                <w:webHidden/>
              </w:rPr>
              <w:t>12</w:t>
            </w:r>
            <w:r w:rsidR="0096465F">
              <w:rPr>
                <w:noProof/>
                <w:webHidden/>
              </w:rPr>
              <w:fldChar w:fldCharType="end"/>
            </w:r>
          </w:hyperlink>
        </w:p>
        <w:p w14:paraId="4928D4A1" w14:textId="4D7025D7" w:rsidR="0096465F" w:rsidRDefault="009C027F">
          <w:pPr>
            <w:pStyle w:val="TOC2"/>
            <w:tabs>
              <w:tab w:val="right" w:leader="dot" w:pos="10790"/>
            </w:tabs>
            <w:rPr>
              <w:rFonts w:eastAsiaTheme="minorEastAsia"/>
              <w:noProof/>
              <w:sz w:val="22"/>
              <w:szCs w:val="22"/>
            </w:rPr>
          </w:pPr>
          <w:hyperlink w:anchor="_Toc91769003" w:history="1">
            <w:r w:rsidR="0096465F" w:rsidRPr="00117D7B">
              <w:rPr>
                <w:rStyle w:val="Hyperlink"/>
                <w:noProof/>
              </w:rPr>
              <w:t>Code</w:t>
            </w:r>
            <w:r w:rsidR="0096465F">
              <w:rPr>
                <w:noProof/>
                <w:webHidden/>
              </w:rPr>
              <w:tab/>
            </w:r>
            <w:r w:rsidR="0096465F">
              <w:rPr>
                <w:noProof/>
                <w:webHidden/>
              </w:rPr>
              <w:fldChar w:fldCharType="begin"/>
            </w:r>
            <w:r w:rsidR="0096465F">
              <w:rPr>
                <w:noProof/>
                <w:webHidden/>
              </w:rPr>
              <w:instrText xml:space="preserve"> PAGEREF _Toc91769003 \h </w:instrText>
            </w:r>
            <w:r w:rsidR="0096465F">
              <w:rPr>
                <w:noProof/>
                <w:webHidden/>
              </w:rPr>
            </w:r>
            <w:r w:rsidR="0096465F">
              <w:rPr>
                <w:noProof/>
                <w:webHidden/>
              </w:rPr>
              <w:fldChar w:fldCharType="separate"/>
            </w:r>
            <w:r w:rsidR="00C736E9">
              <w:rPr>
                <w:noProof/>
                <w:webHidden/>
              </w:rPr>
              <w:t>12</w:t>
            </w:r>
            <w:r w:rsidR="0096465F">
              <w:rPr>
                <w:noProof/>
                <w:webHidden/>
              </w:rPr>
              <w:fldChar w:fldCharType="end"/>
            </w:r>
          </w:hyperlink>
        </w:p>
        <w:p w14:paraId="3E71F1BD" w14:textId="61B02A57" w:rsidR="0096465F" w:rsidRDefault="009C027F">
          <w:pPr>
            <w:pStyle w:val="TOC2"/>
            <w:tabs>
              <w:tab w:val="right" w:leader="dot" w:pos="10790"/>
            </w:tabs>
            <w:rPr>
              <w:rFonts w:eastAsiaTheme="minorEastAsia"/>
              <w:noProof/>
              <w:sz w:val="22"/>
              <w:szCs w:val="22"/>
            </w:rPr>
          </w:pPr>
          <w:hyperlink w:anchor="_Toc91769004" w:history="1">
            <w:r w:rsidR="0096465F" w:rsidRPr="00117D7B">
              <w:rPr>
                <w:rStyle w:val="Hyperlink"/>
                <w:noProof/>
              </w:rPr>
              <w:t>Correctness</w:t>
            </w:r>
            <w:r w:rsidR="0096465F">
              <w:rPr>
                <w:noProof/>
                <w:webHidden/>
              </w:rPr>
              <w:tab/>
            </w:r>
            <w:r w:rsidR="0096465F">
              <w:rPr>
                <w:noProof/>
                <w:webHidden/>
              </w:rPr>
              <w:fldChar w:fldCharType="begin"/>
            </w:r>
            <w:r w:rsidR="0096465F">
              <w:rPr>
                <w:noProof/>
                <w:webHidden/>
              </w:rPr>
              <w:instrText xml:space="preserve"> PAGEREF _Toc91769004 \h </w:instrText>
            </w:r>
            <w:r w:rsidR="0096465F">
              <w:rPr>
                <w:noProof/>
                <w:webHidden/>
              </w:rPr>
            </w:r>
            <w:r w:rsidR="0096465F">
              <w:rPr>
                <w:noProof/>
                <w:webHidden/>
              </w:rPr>
              <w:fldChar w:fldCharType="separate"/>
            </w:r>
            <w:r w:rsidR="00C736E9">
              <w:rPr>
                <w:noProof/>
                <w:webHidden/>
              </w:rPr>
              <w:t>12</w:t>
            </w:r>
            <w:r w:rsidR="0096465F">
              <w:rPr>
                <w:noProof/>
                <w:webHidden/>
              </w:rPr>
              <w:fldChar w:fldCharType="end"/>
            </w:r>
          </w:hyperlink>
        </w:p>
        <w:p w14:paraId="3453C3EA" w14:textId="63D514B9" w:rsidR="0096465F" w:rsidRDefault="009C027F">
          <w:pPr>
            <w:pStyle w:val="TOC2"/>
            <w:tabs>
              <w:tab w:val="right" w:leader="dot" w:pos="10790"/>
            </w:tabs>
            <w:rPr>
              <w:rFonts w:eastAsiaTheme="minorEastAsia"/>
              <w:noProof/>
              <w:sz w:val="22"/>
              <w:szCs w:val="22"/>
            </w:rPr>
          </w:pPr>
          <w:hyperlink w:anchor="_Toc91769005" w:history="1">
            <w:r w:rsidR="0096465F" w:rsidRPr="00117D7B">
              <w:rPr>
                <w:rStyle w:val="Hyperlink"/>
                <w:noProof/>
              </w:rPr>
              <w:t>Running time</w:t>
            </w:r>
            <w:r w:rsidR="0096465F">
              <w:rPr>
                <w:noProof/>
                <w:webHidden/>
              </w:rPr>
              <w:tab/>
            </w:r>
            <w:r w:rsidR="0096465F">
              <w:rPr>
                <w:noProof/>
                <w:webHidden/>
              </w:rPr>
              <w:fldChar w:fldCharType="begin"/>
            </w:r>
            <w:r w:rsidR="0096465F">
              <w:rPr>
                <w:noProof/>
                <w:webHidden/>
              </w:rPr>
              <w:instrText xml:space="preserve"> PAGEREF _Toc91769005 \h </w:instrText>
            </w:r>
            <w:r w:rsidR="0096465F">
              <w:rPr>
                <w:noProof/>
                <w:webHidden/>
              </w:rPr>
            </w:r>
            <w:r w:rsidR="0096465F">
              <w:rPr>
                <w:noProof/>
                <w:webHidden/>
              </w:rPr>
              <w:fldChar w:fldCharType="separate"/>
            </w:r>
            <w:r w:rsidR="00C736E9">
              <w:rPr>
                <w:noProof/>
                <w:webHidden/>
              </w:rPr>
              <w:t>13</w:t>
            </w:r>
            <w:r w:rsidR="0096465F">
              <w:rPr>
                <w:noProof/>
                <w:webHidden/>
              </w:rPr>
              <w:fldChar w:fldCharType="end"/>
            </w:r>
          </w:hyperlink>
        </w:p>
        <w:p w14:paraId="0C8FC333" w14:textId="1DCE2C1A" w:rsidR="0096465F" w:rsidRDefault="009C027F">
          <w:pPr>
            <w:pStyle w:val="TOC1"/>
            <w:tabs>
              <w:tab w:val="left" w:pos="440"/>
              <w:tab w:val="right" w:leader="dot" w:pos="10790"/>
            </w:tabs>
            <w:rPr>
              <w:rFonts w:eastAsiaTheme="minorEastAsia"/>
              <w:noProof/>
              <w:sz w:val="22"/>
              <w:szCs w:val="22"/>
            </w:rPr>
          </w:pPr>
          <w:hyperlink w:anchor="_Toc91769006" w:history="1">
            <w:r w:rsidR="0096465F" w:rsidRPr="00117D7B">
              <w:rPr>
                <w:rStyle w:val="Hyperlink"/>
                <w:noProof/>
              </w:rPr>
              <w:t>6.</w:t>
            </w:r>
            <w:r w:rsidR="0096465F">
              <w:rPr>
                <w:rFonts w:eastAsiaTheme="minorEastAsia"/>
                <w:noProof/>
                <w:sz w:val="22"/>
                <w:szCs w:val="22"/>
              </w:rPr>
              <w:tab/>
            </w:r>
            <w:r w:rsidR="0096465F" w:rsidRPr="00117D7B">
              <w:rPr>
                <w:rStyle w:val="Hyperlink"/>
                <w:noProof/>
              </w:rPr>
              <w:t>Merge sort</w:t>
            </w:r>
            <w:r w:rsidR="0096465F">
              <w:rPr>
                <w:noProof/>
                <w:webHidden/>
              </w:rPr>
              <w:tab/>
            </w:r>
            <w:r w:rsidR="0096465F">
              <w:rPr>
                <w:noProof/>
                <w:webHidden/>
              </w:rPr>
              <w:fldChar w:fldCharType="begin"/>
            </w:r>
            <w:r w:rsidR="0096465F">
              <w:rPr>
                <w:noProof/>
                <w:webHidden/>
              </w:rPr>
              <w:instrText xml:space="preserve"> PAGEREF _Toc91769006 \h </w:instrText>
            </w:r>
            <w:r w:rsidR="0096465F">
              <w:rPr>
                <w:noProof/>
                <w:webHidden/>
              </w:rPr>
            </w:r>
            <w:r w:rsidR="0096465F">
              <w:rPr>
                <w:noProof/>
                <w:webHidden/>
              </w:rPr>
              <w:fldChar w:fldCharType="separate"/>
            </w:r>
            <w:r w:rsidR="00C736E9">
              <w:rPr>
                <w:noProof/>
                <w:webHidden/>
              </w:rPr>
              <w:t>15</w:t>
            </w:r>
            <w:r w:rsidR="0096465F">
              <w:rPr>
                <w:noProof/>
                <w:webHidden/>
              </w:rPr>
              <w:fldChar w:fldCharType="end"/>
            </w:r>
          </w:hyperlink>
        </w:p>
        <w:p w14:paraId="0240312E" w14:textId="598E2E9D" w:rsidR="0096465F" w:rsidRDefault="009C027F">
          <w:pPr>
            <w:pStyle w:val="TOC2"/>
            <w:tabs>
              <w:tab w:val="right" w:leader="dot" w:pos="10790"/>
            </w:tabs>
            <w:rPr>
              <w:rFonts w:eastAsiaTheme="minorEastAsia"/>
              <w:noProof/>
              <w:sz w:val="22"/>
              <w:szCs w:val="22"/>
            </w:rPr>
          </w:pPr>
          <w:hyperlink w:anchor="_Toc91769007" w:history="1">
            <w:r w:rsidR="0096465F" w:rsidRPr="00117D7B">
              <w:rPr>
                <w:rStyle w:val="Hyperlink"/>
                <w:noProof/>
              </w:rPr>
              <w:t>Code</w:t>
            </w:r>
            <w:r w:rsidR="0096465F">
              <w:rPr>
                <w:noProof/>
                <w:webHidden/>
              </w:rPr>
              <w:tab/>
            </w:r>
            <w:r w:rsidR="0096465F">
              <w:rPr>
                <w:noProof/>
                <w:webHidden/>
              </w:rPr>
              <w:fldChar w:fldCharType="begin"/>
            </w:r>
            <w:r w:rsidR="0096465F">
              <w:rPr>
                <w:noProof/>
                <w:webHidden/>
              </w:rPr>
              <w:instrText xml:space="preserve"> PAGEREF _Toc91769007 \h </w:instrText>
            </w:r>
            <w:r w:rsidR="0096465F">
              <w:rPr>
                <w:noProof/>
                <w:webHidden/>
              </w:rPr>
            </w:r>
            <w:r w:rsidR="0096465F">
              <w:rPr>
                <w:noProof/>
                <w:webHidden/>
              </w:rPr>
              <w:fldChar w:fldCharType="separate"/>
            </w:r>
            <w:r w:rsidR="00C736E9">
              <w:rPr>
                <w:noProof/>
                <w:webHidden/>
              </w:rPr>
              <w:t>15</w:t>
            </w:r>
            <w:r w:rsidR="0096465F">
              <w:rPr>
                <w:noProof/>
                <w:webHidden/>
              </w:rPr>
              <w:fldChar w:fldCharType="end"/>
            </w:r>
          </w:hyperlink>
        </w:p>
        <w:p w14:paraId="73AB6748" w14:textId="774A7C02" w:rsidR="0096465F" w:rsidRDefault="009C027F">
          <w:pPr>
            <w:pStyle w:val="TOC2"/>
            <w:tabs>
              <w:tab w:val="right" w:leader="dot" w:pos="10790"/>
            </w:tabs>
            <w:rPr>
              <w:rFonts w:eastAsiaTheme="minorEastAsia"/>
              <w:noProof/>
              <w:sz w:val="22"/>
              <w:szCs w:val="22"/>
            </w:rPr>
          </w:pPr>
          <w:hyperlink w:anchor="_Toc91769008" w:history="1">
            <w:r w:rsidR="0096465F" w:rsidRPr="00117D7B">
              <w:rPr>
                <w:rStyle w:val="Hyperlink"/>
                <w:noProof/>
              </w:rPr>
              <w:t>Correctness</w:t>
            </w:r>
            <w:r w:rsidR="0096465F">
              <w:rPr>
                <w:noProof/>
                <w:webHidden/>
              </w:rPr>
              <w:tab/>
            </w:r>
            <w:r w:rsidR="0096465F">
              <w:rPr>
                <w:noProof/>
                <w:webHidden/>
              </w:rPr>
              <w:fldChar w:fldCharType="begin"/>
            </w:r>
            <w:r w:rsidR="0096465F">
              <w:rPr>
                <w:noProof/>
                <w:webHidden/>
              </w:rPr>
              <w:instrText xml:space="preserve"> PAGEREF _Toc91769008 \h </w:instrText>
            </w:r>
            <w:r w:rsidR="0096465F">
              <w:rPr>
                <w:noProof/>
                <w:webHidden/>
              </w:rPr>
            </w:r>
            <w:r w:rsidR="0096465F">
              <w:rPr>
                <w:noProof/>
                <w:webHidden/>
              </w:rPr>
              <w:fldChar w:fldCharType="separate"/>
            </w:r>
            <w:r w:rsidR="00C736E9">
              <w:rPr>
                <w:noProof/>
                <w:webHidden/>
              </w:rPr>
              <w:t>16</w:t>
            </w:r>
            <w:r w:rsidR="0096465F">
              <w:rPr>
                <w:noProof/>
                <w:webHidden/>
              </w:rPr>
              <w:fldChar w:fldCharType="end"/>
            </w:r>
          </w:hyperlink>
        </w:p>
        <w:p w14:paraId="11A6307E" w14:textId="143A69DD" w:rsidR="0096465F" w:rsidRDefault="009C027F">
          <w:pPr>
            <w:pStyle w:val="TOC2"/>
            <w:tabs>
              <w:tab w:val="right" w:leader="dot" w:pos="10790"/>
            </w:tabs>
            <w:rPr>
              <w:rFonts w:eastAsiaTheme="minorEastAsia"/>
              <w:noProof/>
              <w:sz w:val="22"/>
              <w:szCs w:val="22"/>
            </w:rPr>
          </w:pPr>
          <w:hyperlink w:anchor="_Toc91769009" w:history="1">
            <w:r w:rsidR="0096465F" w:rsidRPr="00117D7B">
              <w:rPr>
                <w:rStyle w:val="Hyperlink"/>
                <w:noProof/>
              </w:rPr>
              <w:t>Running time</w:t>
            </w:r>
            <w:r w:rsidR="0096465F">
              <w:rPr>
                <w:noProof/>
                <w:webHidden/>
              </w:rPr>
              <w:tab/>
            </w:r>
            <w:r w:rsidR="0096465F">
              <w:rPr>
                <w:noProof/>
                <w:webHidden/>
              </w:rPr>
              <w:fldChar w:fldCharType="begin"/>
            </w:r>
            <w:r w:rsidR="0096465F">
              <w:rPr>
                <w:noProof/>
                <w:webHidden/>
              </w:rPr>
              <w:instrText xml:space="preserve"> PAGEREF _Toc91769009 \h </w:instrText>
            </w:r>
            <w:r w:rsidR="0096465F">
              <w:rPr>
                <w:noProof/>
                <w:webHidden/>
              </w:rPr>
            </w:r>
            <w:r w:rsidR="0096465F">
              <w:rPr>
                <w:noProof/>
                <w:webHidden/>
              </w:rPr>
              <w:fldChar w:fldCharType="separate"/>
            </w:r>
            <w:r w:rsidR="00C736E9">
              <w:rPr>
                <w:noProof/>
                <w:webHidden/>
              </w:rPr>
              <w:t>17</w:t>
            </w:r>
            <w:r w:rsidR="0096465F">
              <w:rPr>
                <w:noProof/>
                <w:webHidden/>
              </w:rPr>
              <w:fldChar w:fldCharType="end"/>
            </w:r>
          </w:hyperlink>
        </w:p>
        <w:p w14:paraId="2F9F1B94" w14:textId="2389423C" w:rsidR="0096465F" w:rsidRDefault="009C027F">
          <w:pPr>
            <w:pStyle w:val="TOC1"/>
            <w:tabs>
              <w:tab w:val="left" w:pos="440"/>
              <w:tab w:val="right" w:leader="dot" w:pos="10790"/>
            </w:tabs>
            <w:rPr>
              <w:rFonts w:eastAsiaTheme="minorEastAsia"/>
              <w:noProof/>
              <w:sz w:val="22"/>
              <w:szCs w:val="22"/>
            </w:rPr>
          </w:pPr>
          <w:hyperlink w:anchor="_Toc91769010" w:history="1">
            <w:r w:rsidR="0096465F" w:rsidRPr="00117D7B">
              <w:rPr>
                <w:rStyle w:val="Hyperlink"/>
                <w:noProof/>
              </w:rPr>
              <w:t>7.</w:t>
            </w:r>
            <w:r w:rsidR="0096465F">
              <w:rPr>
                <w:rFonts w:eastAsiaTheme="minorEastAsia"/>
                <w:noProof/>
                <w:sz w:val="22"/>
                <w:szCs w:val="22"/>
              </w:rPr>
              <w:tab/>
            </w:r>
            <w:r w:rsidR="0096465F" w:rsidRPr="00117D7B">
              <w:rPr>
                <w:rStyle w:val="Hyperlink"/>
                <w:noProof/>
              </w:rPr>
              <w:t>Counting Sort</w:t>
            </w:r>
            <w:r w:rsidR="0096465F">
              <w:rPr>
                <w:noProof/>
                <w:webHidden/>
              </w:rPr>
              <w:tab/>
            </w:r>
            <w:r w:rsidR="0096465F">
              <w:rPr>
                <w:noProof/>
                <w:webHidden/>
              </w:rPr>
              <w:fldChar w:fldCharType="begin"/>
            </w:r>
            <w:r w:rsidR="0096465F">
              <w:rPr>
                <w:noProof/>
                <w:webHidden/>
              </w:rPr>
              <w:instrText xml:space="preserve"> PAGEREF _Toc91769010 \h </w:instrText>
            </w:r>
            <w:r w:rsidR="0096465F">
              <w:rPr>
                <w:noProof/>
                <w:webHidden/>
              </w:rPr>
            </w:r>
            <w:r w:rsidR="0096465F">
              <w:rPr>
                <w:noProof/>
                <w:webHidden/>
              </w:rPr>
              <w:fldChar w:fldCharType="separate"/>
            </w:r>
            <w:r w:rsidR="00C736E9">
              <w:rPr>
                <w:noProof/>
                <w:webHidden/>
              </w:rPr>
              <w:t>19</w:t>
            </w:r>
            <w:r w:rsidR="0096465F">
              <w:rPr>
                <w:noProof/>
                <w:webHidden/>
              </w:rPr>
              <w:fldChar w:fldCharType="end"/>
            </w:r>
          </w:hyperlink>
        </w:p>
        <w:p w14:paraId="05F1D363" w14:textId="25D7216E" w:rsidR="0096465F" w:rsidRDefault="009C027F">
          <w:pPr>
            <w:pStyle w:val="TOC2"/>
            <w:tabs>
              <w:tab w:val="right" w:leader="dot" w:pos="10790"/>
            </w:tabs>
            <w:rPr>
              <w:rFonts w:eastAsiaTheme="minorEastAsia"/>
              <w:noProof/>
              <w:sz w:val="22"/>
              <w:szCs w:val="22"/>
            </w:rPr>
          </w:pPr>
          <w:hyperlink w:anchor="_Toc91769011" w:history="1">
            <w:r w:rsidR="0096465F" w:rsidRPr="00117D7B">
              <w:rPr>
                <w:rStyle w:val="Hyperlink"/>
                <w:noProof/>
              </w:rPr>
              <w:t>Code</w:t>
            </w:r>
            <w:r w:rsidR="0096465F">
              <w:rPr>
                <w:noProof/>
                <w:webHidden/>
              </w:rPr>
              <w:tab/>
            </w:r>
            <w:r w:rsidR="0096465F">
              <w:rPr>
                <w:noProof/>
                <w:webHidden/>
              </w:rPr>
              <w:fldChar w:fldCharType="begin"/>
            </w:r>
            <w:r w:rsidR="0096465F">
              <w:rPr>
                <w:noProof/>
                <w:webHidden/>
              </w:rPr>
              <w:instrText xml:space="preserve"> PAGEREF _Toc91769011 \h </w:instrText>
            </w:r>
            <w:r w:rsidR="0096465F">
              <w:rPr>
                <w:noProof/>
                <w:webHidden/>
              </w:rPr>
            </w:r>
            <w:r w:rsidR="0096465F">
              <w:rPr>
                <w:noProof/>
                <w:webHidden/>
              </w:rPr>
              <w:fldChar w:fldCharType="separate"/>
            </w:r>
            <w:r w:rsidR="00C736E9">
              <w:rPr>
                <w:noProof/>
                <w:webHidden/>
              </w:rPr>
              <w:t>19</w:t>
            </w:r>
            <w:r w:rsidR="0096465F">
              <w:rPr>
                <w:noProof/>
                <w:webHidden/>
              </w:rPr>
              <w:fldChar w:fldCharType="end"/>
            </w:r>
          </w:hyperlink>
        </w:p>
        <w:p w14:paraId="29472F8B" w14:textId="749DF7D6" w:rsidR="0096465F" w:rsidRDefault="009C027F">
          <w:pPr>
            <w:pStyle w:val="TOC2"/>
            <w:tabs>
              <w:tab w:val="right" w:leader="dot" w:pos="10790"/>
            </w:tabs>
            <w:rPr>
              <w:rFonts w:eastAsiaTheme="minorEastAsia"/>
              <w:noProof/>
              <w:sz w:val="22"/>
              <w:szCs w:val="22"/>
            </w:rPr>
          </w:pPr>
          <w:hyperlink w:anchor="_Toc91769012" w:history="1">
            <w:r w:rsidR="0096465F" w:rsidRPr="00117D7B">
              <w:rPr>
                <w:rStyle w:val="Hyperlink"/>
                <w:noProof/>
              </w:rPr>
              <w:t>Correctness</w:t>
            </w:r>
            <w:r w:rsidR="0096465F">
              <w:rPr>
                <w:noProof/>
                <w:webHidden/>
              </w:rPr>
              <w:tab/>
            </w:r>
            <w:r w:rsidR="0096465F">
              <w:rPr>
                <w:noProof/>
                <w:webHidden/>
              </w:rPr>
              <w:fldChar w:fldCharType="begin"/>
            </w:r>
            <w:r w:rsidR="0096465F">
              <w:rPr>
                <w:noProof/>
                <w:webHidden/>
              </w:rPr>
              <w:instrText xml:space="preserve"> PAGEREF _Toc91769012 \h </w:instrText>
            </w:r>
            <w:r w:rsidR="0096465F">
              <w:rPr>
                <w:noProof/>
                <w:webHidden/>
              </w:rPr>
            </w:r>
            <w:r w:rsidR="0096465F">
              <w:rPr>
                <w:noProof/>
                <w:webHidden/>
              </w:rPr>
              <w:fldChar w:fldCharType="separate"/>
            </w:r>
            <w:r w:rsidR="00C736E9">
              <w:rPr>
                <w:noProof/>
                <w:webHidden/>
              </w:rPr>
              <w:t>19</w:t>
            </w:r>
            <w:r w:rsidR="0096465F">
              <w:rPr>
                <w:noProof/>
                <w:webHidden/>
              </w:rPr>
              <w:fldChar w:fldCharType="end"/>
            </w:r>
          </w:hyperlink>
        </w:p>
        <w:p w14:paraId="2AF7B247" w14:textId="216189B8" w:rsidR="0096465F" w:rsidRDefault="009C027F">
          <w:pPr>
            <w:pStyle w:val="TOC2"/>
            <w:tabs>
              <w:tab w:val="right" w:leader="dot" w:pos="10790"/>
            </w:tabs>
            <w:rPr>
              <w:rFonts w:eastAsiaTheme="minorEastAsia"/>
              <w:noProof/>
              <w:sz w:val="22"/>
              <w:szCs w:val="22"/>
            </w:rPr>
          </w:pPr>
          <w:hyperlink w:anchor="_Toc91769013" w:history="1">
            <w:r w:rsidR="0096465F" w:rsidRPr="00117D7B">
              <w:rPr>
                <w:rStyle w:val="Hyperlink"/>
                <w:noProof/>
              </w:rPr>
              <w:t>Running Time</w:t>
            </w:r>
            <w:r w:rsidR="0096465F">
              <w:rPr>
                <w:noProof/>
                <w:webHidden/>
              </w:rPr>
              <w:tab/>
            </w:r>
            <w:r w:rsidR="0096465F">
              <w:rPr>
                <w:noProof/>
                <w:webHidden/>
              </w:rPr>
              <w:fldChar w:fldCharType="begin"/>
            </w:r>
            <w:r w:rsidR="0096465F">
              <w:rPr>
                <w:noProof/>
                <w:webHidden/>
              </w:rPr>
              <w:instrText xml:space="preserve"> PAGEREF _Toc91769013 \h </w:instrText>
            </w:r>
            <w:r w:rsidR="0096465F">
              <w:rPr>
                <w:noProof/>
                <w:webHidden/>
              </w:rPr>
            </w:r>
            <w:r w:rsidR="0096465F">
              <w:rPr>
                <w:noProof/>
                <w:webHidden/>
              </w:rPr>
              <w:fldChar w:fldCharType="separate"/>
            </w:r>
            <w:r w:rsidR="00C736E9">
              <w:rPr>
                <w:noProof/>
                <w:webHidden/>
              </w:rPr>
              <w:t>19</w:t>
            </w:r>
            <w:r w:rsidR="0096465F">
              <w:rPr>
                <w:noProof/>
                <w:webHidden/>
              </w:rPr>
              <w:fldChar w:fldCharType="end"/>
            </w:r>
          </w:hyperlink>
        </w:p>
        <w:p w14:paraId="7B7F0BE8" w14:textId="62B8505F" w:rsidR="0096465F" w:rsidRDefault="009C027F">
          <w:pPr>
            <w:pStyle w:val="TOC1"/>
            <w:tabs>
              <w:tab w:val="left" w:pos="440"/>
              <w:tab w:val="right" w:leader="dot" w:pos="10790"/>
            </w:tabs>
            <w:rPr>
              <w:rFonts w:eastAsiaTheme="minorEastAsia"/>
              <w:noProof/>
              <w:sz w:val="22"/>
              <w:szCs w:val="22"/>
            </w:rPr>
          </w:pPr>
          <w:hyperlink w:anchor="_Toc91769014" w:history="1">
            <w:r w:rsidR="0096465F" w:rsidRPr="00117D7B">
              <w:rPr>
                <w:rStyle w:val="Hyperlink"/>
                <w:noProof/>
              </w:rPr>
              <w:t>8.</w:t>
            </w:r>
            <w:r w:rsidR="0096465F">
              <w:rPr>
                <w:rFonts w:eastAsiaTheme="minorEastAsia"/>
                <w:noProof/>
                <w:sz w:val="22"/>
                <w:szCs w:val="22"/>
              </w:rPr>
              <w:tab/>
            </w:r>
            <w:r w:rsidR="0096465F" w:rsidRPr="00117D7B">
              <w:rPr>
                <w:rStyle w:val="Hyperlink"/>
                <w:noProof/>
              </w:rPr>
              <w:t>Heap Sort</w:t>
            </w:r>
            <w:r w:rsidR="0096465F">
              <w:rPr>
                <w:noProof/>
                <w:webHidden/>
              </w:rPr>
              <w:tab/>
            </w:r>
            <w:r w:rsidR="0096465F">
              <w:rPr>
                <w:noProof/>
                <w:webHidden/>
              </w:rPr>
              <w:fldChar w:fldCharType="begin"/>
            </w:r>
            <w:r w:rsidR="0096465F">
              <w:rPr>
                <w:noProof/>
                <w:webHidden/>
              </w:rPr>
              <w:instrText xml:space="preserve"> PAGEREF _Toc91769014 \h </w:instrText>
            </w:r>
            <w:r w:rsidR="0096465F">
              <w:rPr>
                <w:noProof/>
                <w:webHidden/>
              </w:rPr>
            </w:r>
            <w:r w:rsidR="0096465F">
              <w:rPr>
                <w:noProof/>
                <w:webHidden/>
              </w:rPr>
              <w:fldChar w:fldCharType="separate"/>
            </w:r>
            <w:r w:rsidR="00C736E9">
              <w:rPr>
                <w:noProof/>
                <w:webHidden/>
              </w:rPr>
              <w:t>21</w:t>
            </w:r>
            <w:r w:rsidR="0096465F">
              <w:rPr>
                <w:noProof/>
                <w:webHidden/>
              </w:rPr>
              <w:fldChar w:fldCharType="end"/>
            </w:r>
          </w:hyperlink>
        </w:p>
        <w:p w14:paraId="53F8B360" w14:textId="427CF405" w:rsidR="0096465F" w:rsidRDefault="009C027F">
          <w:pPr>
            <w:pStyle w:val="TOC2"/>
            <w:tabs>
              <w:tab w:val="right" w:leader="dot" w:pos="10790"/>
            </w:tabs>
            <w:rPr>
              <w:rFonts w:eastAsiaTheme="minorEastAsia"/>
              <w:noProof/>
              <w:sz w:val="22"/>
              <w:szCs w:val="22"/>
            </w:rPr>
          </w:pPr>
          <w:hyperlink w:anchor="_Toc91769015" w:history="1">
            <w:r w:rsidR="0096465F" w:rsidRPr="00117D7B">
              <w:rPr>
                <w:rStyle w:val="Hyperlink"/>
                <w:noProof/>
              </w:rPr>
              <w:t>Heap Data Structure</w:t>
            </w:r>
            <w:r w:rsidR="0096465F">
              <w:rPr>
                <w:noProof/>
                <w:webHidden/>
              </w:rPr>
              <w:tab/>
            </w:r>
            <w:r w:rsidR="0096465F">
              <w:rPr>
                <w:noProof/>
                <w:webHidden/>
              </w:rPr>
              <w:fldChar w:fldCharType="begin"/>
            </w:r>
            <w:r w:rsidR="0096465F">
              <w:rPr>
                <w:noProof/>
                <w:webHidden/>
              </w:rPr>
              <w:instrText xml:space="preserve"> PAGEREF _Toc91769015 \h </w:instrText>
            </w:r>
            <w:r w:rsidR="0096465F">
              <w:rPr>
                <w:noProof/>
                <w:webHidden/>
              </w:rPr>
            </w:r>
            <w:r w:rsidR="0096465F">
              <w:rPr>
                <w:noProof/>
                <w:webHidden/>
              </w:rPr>
              <w:fldChar w:fldCharType="separate"/>
            </w:r>
            <w:r w:rsidR="00C736E9">
              <w:rPr>
                <w:noProof/>
                <w:webHidden/>
              </w:rPr>
              <w:t>21</w:t>
            </w:r>
            <w:r w:rsidR="0096465F">
              <w:rPr>
                <w:noProof/>
                <w:webHidden/>
              </w:rPr>
              <w:fldChar w:fldCharType="end"/>
            </w:r>
          </w:hyperlink>
        </w:p>
        <w:p w14:paraId="07063987" w14:textId="71040A9E" w:rsidR="0096465F" w:rsidRDefault="009C027F">
          <w:pPr>
            <w:pStyle w:val="TOC2"/>
            <w:tabs>
              <w:tab w:val="right" w:leader="dot" w:pos="10790"/>
            </w:tabs>
            <w:rPr>
              <w:rFonts w:eastAsiaTheme="minorEastAsia"/>
              <w:noProof/>
              <w:sz w:val="22"/>
              <w:szCs w:val="22"/>
            </w:rPr>
          </w:pPr>
          <w:hyperlink w:anchor="_Toc91769016" w:history="1">
            <w:r w:rsidR="0096465F" w:rsidRPr="00117D7B">
              <w:rPr>
                <w:rStyle w:val="Hyperlink"/>
                <w:noProof/>
              </w:rPr>
              <w:t>MAX-HEAPIFY</w:t>
            </w:r>
            <w:r w:rsidR="0096465F">
              <w:rPr>
                <w:noProof/>
                <w:webHidden/>
              </w:rPr>
              <w:tab/>
            </w:r>
            <w:r w:rsidR="0096465F">
              <w:rPr>
                <w:noProof/>
                <w:webHidden/>
              </w:rPr>
              <w:fldChar w:fldCharType="begin"/>
            </w:r>
            <w:r w:rsidR="0096465F">
              <w:rPr>
                <w:noProof/>
                <w:webHidden/>
              </w:rPr>
              <w:instrText xml:space="preserve"> PAGEREF _Toc91769016 \h </w:instrText>
            </w:r>
            <w:r w:rsidR="0096465F">
              <w:rPr>
                <w:noProof/>
                <w:webHidden/>
              </w:rPr>
            </w:r>
            <w:r w:rsidR="0096465F">
              <w:rPr>
                <w:noProof/>
                <w:webHidden/>
              </w:rPr>
              <w:fldChar w:fldCharType="separate"/>
            </w:r>
            <w:r w:rsidR="00C736E9">
              <w:rPr>
                <w:noProof/>
                <w:webHidden/>
              </w:rPr>
              <w:t>21</w:t>
            </w:r>
            <w:r w:rsidR="0096465F">
              <w:rPr>
                <w:noProof/>
                <w:webHidden/>
              </w:rPr>
              <w:fldChar w:fldCharType="end"/>
            </w:r>
          </w:hyperlink>
        </w:p>
        <w:p w14:paraId="14D9A6BE" w14:textId="16A71936" w:rsidR="0096465F" w:rsidRDefault="009C027F">
          <w:pPr>
            <w:pStyle w:val="TOC2"/>
            <w:tabs>
              <w:tab w:val="right" w:leader="dot" w:pos="10790"/>
            </w:tabs>
            <w:rPr>
              <w:rFonts w:eastAsiaTheme="minorEastAsia"/>
              <w:noProof/>
              <w:sz w:val="22"/>
              <w:szCs w:val="22"/>
            </w:rPr>
          </w:pPr>
          <w:hyperlink w:anchor="_Toc91769017" w:history="1">
            <w:r w:rsidR="0096465F" w:rsidRPr="00117D7B">
              <w:rPr>
                <w:rStyle w:val="Hyperlink"/>
                <w:noProof/>
              </w:rPr>
              <w:t>Build Max Heap</w:t>
            </w:r>
            <w:r w:rsidR="0096465F">
              <w:rPr>
                <w:noProof/>
                <w:webHidden/>
              </w:rPr>
              <w:tab/>
            </w:r>
            <w:r w:rsidR="0096465F">
              <w:rPr>
                <w:noProof/>
                <w:webHidden/>
              </w:rPr>
              <w:fldChar w:fldCharType="begin"/>
            </w:r>
            <w:r w:rsidR="0096465F">
              <w:rPr>
                <w:noProof/>
                <w:webHidden/>
              </w:rPr>
              <w:instrText xml:space="preserve"> PAGEREF _Toc91769017 \h </w:instrText>
            </w:r>
            <w:r w:rsidR="0096465F">
              <w:rPr>
                <w:noProof/>
                <w:webHidden/>
              </w:rPr>
            </w:r>
            <w:r w:rsidR="0096465F">
              <w:rPr>
                <w:noProof/>
                <w:webHidden/>
              </w:rPr>
              <w:fldChar w:fldCharType="separate"/>
            </w:r>
            <w:r w:rsidR="00C736E9">
              <w:rPr>
                <w:noProof/>
                <w:webHidden/>
              </w:rPr>
              <w:t>22</w:t>
            </w:r>
            <w:r w:rsidR="0096465F">
              <w:rPr>
                <w:noProof/>
                <w:webHidden/>
              </w:rPr>
              <w:fldChar w:fldCharType="end"/>
            </w:r>
          </w:hyperlink>
        </w:p>
        <w:p w14:paraId="7CDE916D" w14:textId="58DA42B0" w:rsidR="0096465F" w:rsidRDefault="009C027F">
          <w:pPr>
            <w:pStyle w:val="TOC2"/>
            <w:tabs>
              <w:tab w:val="right" w:leader="dot" w:pos="10790"/>
            </w:tabs>
            <w:rPr>
              <w:rFonts w:eastAsiaTheme="minorEastAsia"/>
              <w:noProof/>
              <w:sz w:val="22"/>
              <w:szCs w:val="22"/>
            </w:rPr>
          </w:pPr>
          <w:hyperlink w:anchor="_Toc91769018" w:history="1">
            <w:r w:rsidR="0096465F" w:rsidRPr="00117D7B">
              <w:rPr>
                <w:rStyle w:val="Hyperlink"/>
                <w:noProof/>
              </w:rPr>
              <w:t>Heap Sort Code</w:t>
            </w:r>
            <w:r w:rsidR="0096465F">
              <w:rPr>
                <w:noProof/>
                <w:webHidden/>
              </w:rPr>
              <w:tab/>
            </w:r>
            <w:r w:rsidR="0096465F">
              <w:rPr>
                <w:noProof/>
                <w:webHidden/>
              </w:rPr>
              <w:fldChar w:fldCharType="begin"/>
            </w:r>
            <w:r w:rsidR="0096465F">
              <w:rPr>
                <w:noProof/>
                <w:webHidden/>
              </w:rPr>
              <w:instrText xml:space="preserve"> PAGEREF _Toc91769018 \h </w:instrText>
            </w:r>
            <w:r w:rsidR="0096465F">
              <w:rPr>
                <w:noProof/>
                <w:webHidden/>
              </w:rPr>
            </w:r>
            <w:r w:rsidR="0096465F">
              <w:rPr>
                <w:noProof/>
                <w:webHidden/>
              </w:rPr>
              <w:fldChar w:fldCharType="separate"/>
            </w:r>
            <w:r w:rsidR="00C736E9">
              <w:rPr>
                <w:noProof/>
                <w:webHidden/>
              </w:rPr>
              <w:t>22</w:t>
            </w:r>
            <w:r w:rsidR="0096465F">
              <w:rPr>
                <w:noProof/>
                <w:webHidden/>
              </w:rPr>
              <w:fldChar w:fldCharType="end"/>
            </w:r>
          </w:hyperlink>
        </w:p>
        <w:p w14:paraId="017DEA9A" w14:textId="6F068A51" w:rsidR="0096465F" w:rsidRDefault="009C027F">
          <w:pPr>
            <w:pStyle w:val="TOC2"/>
            <w:tabs>
              <w:tab w:val="right" w:leader="dot" w:pos="10790"/>
            </w:tabs>
            <w:rPr>
              <w:rFonts w:eastAsiaTheme="minorEastAsia"/>
              <w:noProof/>
              <w:sz w:val="22"/>
              <w:szCs w:val="22"/>
            </w:rPr>
          </w:pPr>
          <w:hyperlink w:anchor="_Toc91769019" w:history="1">
            <w:r w:rsidR="0096465F" w:rsidRPr="00117D7B">
              <w:rPr>
                <w:rStyle w:val="Hyperlink"/>
                <w:noProof/>
              </w:rPr>
              <w:t>Correctness</w:t>
            </w:r>
            <w:r w:rsidR="0096465F">
              <w:rPr>
                <w:noProof/>
                <w:webHidden/>
              </w:rPr>
              <w:tab/>
            </w:r>
            <w:r w:rsidR="0096465F">
              <w:rPr>
                <w:noProof/>
                <w:webHidden/>
              </w:rPr>
              <w:fldChar w:fldCharType="begin"/>
            </w:r>
            <w:r w:rsidR="0096465F">
              <w:rPr>
                <w:noProof/>
                <w:webHidden/>
              </w:rPr>
              <w:instrText xml:space="preserve"> PAGEREF _Toc91769019 \h </w:instrText>
            </w:r>
            <w:r w:rsidR="0096465F">
              <w:rPr>
                <w:noProof/>
                <w:webHidden/>
              </w:rPr>
            </w:r>
            <w:r w:rsidR="0096465F">
              <w:rPr>
                <w:noProof/>
                <w:webHidden/>
              </w:rPr>
              <w:fldChar w:fldCharType="separate"/>
            </w:r>
            <w:r w:rsidR="00C736E9">
              <w:rPr>
                <w:noProof/>
                <w:webHidden/>
              </w:rPr>
              <w:t>23</w:t>
            </w:r>
            <w:r w:rsidR="0096465F">
              <w:rPr>
                <w:noProof/>
                <w:webHidden/>
              </w:rPr>
              <w:fldChar w:fldCharType="end"/>
            </w:r>
          </w:hyperlink>
        </w:p>
        <w:p w14:paraId="569DCDEA" w14:textId="215547A7" w:rsidR="0096465F" w:rsidRDefault="009C027F">
          <w:pPr>
            <w:pStyle w:val="TOC2"/>
            <w:tabs>
              <w:tab w:val="right" w:leader="dot" w:pos="10790"/>
            </w:tabs>
            <w:rPr>
              <w:rFonts w:eastAsiaTheme="minorEastAsia"/>
              <w:noProof/>
              <w:sz w:val="22"/>
              <w:szCs w:val="22"/>
            </w:rPr>
          </w:pPr>
          <w:hyperlink w:anchor="_Toc91769020" w:history="1">
            <w:r w:rsidR="0096465F" w:rsidRPr="00117D7B">
              <w:rPr>
                <w:rStyle w:val="Hyperlink"/>
                <w:noProof/>
              </w:rPr>
              <w:t>Running Time</w:t>
            </w:r>
            <w:r w:rsidR="0096465F">
              <w:rPr>
                <w:noProof/>
                <w:webHidden/>
              </w:rPr>
              <w:tab/>
            </w:r>
            <w:r w:rsidR="0096465F">
              <w:rPr>
                <w:noProof/>
                <w:webHidden/>
              </w:rPr>
              <w:fldChar w:fldCharType="begin"/>
            </w:r>
            <w:r w:rsidR="0096465F">
              <w:rPr>
                <w:noProof/>
                <w:webHidden/>
              </w:rPr>
              <w:instrText xml:space="preserve"> PAGEREF _Toc91769020 \h </w:instrText>
            </w:r>
            <w:r w:rsidR="0096465F">
              <w:rPr>
                <w:noProof/>
                <w:webHidden/>
              </w:rPr>
            </w:r>
            <w:r w:rsidR="0096465F">
              <w:rPr>
                <w:noProof/>
                <w:webHidden/>
              </w:rPr>
              <w:fldChar w:fldCharType="separate"/>
            </w:r>
            <w:r w:rsidR="00C736E9">
              <w:rPr>
                <w:noProof/>
                <w:webHidden/>
              </w:rPr>
              <w:t>23</w:t>
            </w:r>
            <w:r w:rsidR="0096465F">
              <w:rPr>
                <w:noProof/>
                <w:webHidden/>
              </w:rPr>
              <w:fldChar w:fldCharType="end"/>
            </w:r>
          </w:hyperlink>
        </w:p>
        <w:p w14:paraId="7EF17E25" w14:textId="2ED92A8D" w:rsidR="0096465F" w:rsidRDefault="009C027F">
          <w:pPr>
            <w:pStyle w:val="TOC1"/>
            <w:tabs>
              <w:tab w:val="left" w:pos="440"/>
              <w:tab w:val="right" w:leader="dot" w:pos="10790"/>
            </w:tabs>
            <w:rPr>
              <w:rFonts w:eastAsiaTheme="minorEastAsia"/>
              <w:noProof/>
              <w:sz w:val="22"/>
              <w:szCs w:val="22"/>
            </w:rPr>
          </w:pPr>
          <w:hyperlink w:anchor="_Toc91769021" w:history="1">
            <w:r w:rsidR="0096465F" w:rsidRPr="00117D7B">
              <w:rPr>
                <w:rStyle w:val="Hyperlink"/>
                <w:noProof/>
              </w:rPr>
              <w:t>9.</w:t>
            </w:r>
            <w:r w:rsidR="0096465F">
              <w:rPr>
                <w:rFonts w:eastAsiaTheme="minorEastAsia"/>
                <w:noProof/>
                <w:sz w:val="22"/>
                <w:szCs w:val="22"/>
              </w:rPr>
              <w:tab/>
            </w:r>
            <w:r w:rsidR="0096465F" w:rsidRPr="00117D7B">
              <w:rPr>
                <w:rStyle w:val="Hyperlink"/>
                <w:noProof/>
              </w:rPr>
              <w:t>Radix Sort</w:t>
            </w:r>
            <w:r w:rsidR="0096465F">
              <w:rPr>
                <w:noProof/>
                <w:webHidden/>
              </w:rPr>
              <w:tab/>
            </w:r>
            <w:r w:rsidR="0096465F">
              <w:rPr>
                <w:noProof/>
                <w:webHidden/>
              </w:rPr>
              <w:fldChar w:fldCharType="begin"/>
            </w:r>
            <w:r w:rsidR="0096465F">
              <w:rPr>
                <w:noProof/>
                <w:webHidden/>
              </w:rPr>
              <w:instrText xml:space="preserve"> PAGEREF _Toc91769021 \h </w:instrText>
            </w:r>
            <w:r w:rsidR="0096465F">
              <w:rPr>
                <w:noProof/>
                <w:webHidden/>
              </w:rPr>
            </w:r>
            <w:r w:rsidR="0096465F">
              <w:rPr>
                <w:noProof/>
                <w:webHidden/>
              </w:rPr>
              <w:fldChar w:fldCharType="separate"/>
            </w:r>
            <w:r w:rsidR="00C736E9">
              <w:rPr>
                <w:noProof/>
                <w:webHidden/>
              </w:rPr>
              <w:t>25</w:t>
            </w:r>
            <w:r w:rsidR="0096465F">
              <w:rPr>
                <w:noProof/>
                <w:webHidden/>
              </w:rPr>
              <w:fldChar w:fldCharType="end"/>
            </w:r>
          </w:hyperlink>
        </w:p>
        <w:p w14:paraId="11814B94" w14:textId="70FFE515" w:rsidR="0096465F" w:rsidRDefault="009C027F">
          <w:pPr>
            <w:pStyle w:val="TOC2"/>
            <w:tabs>
              <w:tab w:val="right" w:leader="dot" w:pos="10790"/>
            </w:tabs>
            <w:rPr>
              <w:rFonts w:eastAsiaTheme="minorEastAsia"/>
              <w:noProof/>
              <w:sz w:val="22"/>
              <w:szCs w:val="22"/>
            </w:rPr>
          </w:pPr>
          <w:hyperlink w:anchor="_Toc91769022" w:history="1">
            <w:r w:rsidR="0096465F" w:rsidRPr="00117D7B">
              <w:rPr>
                <w:rStyle w:val="Hyperlink"/>
                <w:noProof/>
              </w:rPr>
              <w:t>Code</w:t>
            </w:r>
            <w:r w:rsidR="0096465F">
              <w:rPr>
                <w:noProof/>
                <w:webHidden/>
              </w:rPr>
              <w:tab/>
            </w:r>
            <w:r w:rsidR="0096465F">
              <w:rPr>
                <w:noProof/>
                <w:webHidden/>
              </w:rPr>
              <w:fldChar w:fldCharType="begin"/>
            </w:r>
            <w:r w:rsidR="0096465F">
              <w:rPr>
                <w:noProof/>
                <w:webHidden/>
              </w:rPr>
              <w:instrText xml:space="preserve"> PAGEREF _Toc91769022 \h </w:instrText>
            </w:r>
            <w:r w:rsidR="0096465F">
              <w:rPr>
                <w:noProof/>
                <w:webHidden/>
              </w:rPr>
            </w:r>
            <w:r w:rsidR="0096465F">
              <w:rPr>
                <w:noProof/>
                <w:webHidden/>
              </w:rPr>
              <w:fldChar w:fldCharType="separate"/>
            </w:r>
            <w:r w:rsidR="00C736E9">
              <w:rPr>
                <w:noProof/>
                <w:webHidden/>
              </w:rPr>
              <w:t>25</w:t>
            </w:r>
            <w:r w:rsidR="0096465F">
              <w:rPr>
                <w:noProof/>
                <w:webHidden/>
              </w:rPr>
              <w:fldChar w:fldCharType="end"/>
            </w:r>
          </w:hyperlink>
        </w:p>
        <w:p w14:paraId="283D233E" w14:textId="520043AE" w:rsidR="0096465F" w:rsidRDefault="009C027F">
          <w:pPr>
            <w:pStyle w:val="TOC2"/>
            <w:tabs>
              <w:tab w:val="right" w:leader="dot" w:pos="10790"/>
            </w:tabs>
            <w:rPr>
              <w:rFonts w:eastAsiaTheme="minorEastAsia"/>
              <w:noProof/>
              <w:sz w:val="22"/>
              <w:szCs w:val="22"/>
            </w:rPr>
          </w:pPr>
          <w:hyperlink w:anchor="_Toc91769023" w:history="1">
            <w:r w:rsidR="0096465F" w:rsidRPr="00117D7B">
              <w:rPr>
                <w:rStyle w:val="Hyperlink"/>
                <w:noProof/>
              </w:rPr>
              <w:t>Correctness</w:t>
            </w:r>
            <w:r w:rsidR="0096465F">
              <w:rPr>
                <w:noProof/>
                <w:webHidden/>
              </w:rPr>
              <w:tab/>
            </w:r>
            <w:r w:rsidR="0096465F">
              <w:rPr>
                <w:noProof/>
                <w:webHidden/>
              </w:rPr>
              <w:fldChar w:fldCharType="begin"/>
            </w:r>
            <w:r w:rsidR="0096465F">
              <w:rPr>
                <w:noProof/>
                <w:webHidden/>
              </w:rPr>
              <w:instrText xml:space="preserve"> PAGEREF _Toc91769023 \h </w:instrText>
            </w:r>
            <w:r w:rsidR="0096465F">
              <w:rPr>
                <w:noProof/>
                <w:webHidden/>
              </w:rPr>
            </w:r>
            <w:r w:rsidR="0096465F">
              <w:rPr>
                <w:noProof/>
                <w:webHidden/>
              </w:rPr>
              <w:fldChar w:fldCharType="separate"/>
            </w:r>
            <w:r w:rsidR="00C736E9">
              <w:rPr>
                <w:noProof/>
                <w:webHidden/>
              </w:rPr>
              <w:t>25</w:t>
            </w:r>
            <w:r w:rsidR="0096465F">
              <w:rPr>
                <w:noProof/>
                <w:webHidden/>
              </w:rPr>
              <w:fldChar w:fldCharType="end"/>
            </w:r>
          </w:hyperlink>
        </w:p>
        <w:p w14:paraId="4C7DB706" w14:textId="4FE71A13" w:rsidR="0096465F" w:rsidRDefault="009C027F">
          <w:pPr>
            <w:pStyle w:val="TOC2"/>
            <w:tabs>
              <w:tab w:val="right" w:leader="dot" w:pos="10790"/>
            </w:tabs>
            <w:rPr>
              <w:rFonts w:eastAsiaTheme="minorEastAsia"/>
              <w:noProof/>
              <w:sz w:val="22"/>
              <w:szCs w:val="22"/>
            </w:rPr>
          </w:pPr>
          <w:hyperlink w:anchor="_Toc91769024" w:history="1">
            <w:r w:rsidR="0096465F" w:rsidRPr="00117D7B">
              <w:rPr>
                <w:rStyle w:val="Hyperlink"/>
                <w:noProof/>
              </w:rPr>
              <w:t>Running Time</w:t>
            </w:r>
            <w:r w:rsidR="0096465F">
              <w:rPr>
                <w:noProof/>
                <w:webHidden/>
              </w:rPr>
              <w:tab/>
            </w:r>
            <w:r w:rsidR="0096465F">
              <w:rPr>
                <w:noProof/>
                <w:webHidden/>
              </w:rPr>
              <w:fldChar w:fldCharType="begin"/>
            </w:r>
            <w:r w:rsidR="0096465F">
              <w:rPr>
                <w:noProof/>
                <w:webHidden/>
              </w:rPr>
              <w:instrText xml:space="preserve"> PAGEREF _Toc91769024 \h </w:instrText>
            </w:r>
            <w:r w:rsidR="0096465F">
              <w:rPr>
                <w:noProof/>
                <w:webHidden/>
              </w:rPr>
            </w:r>
            <w:r w:rsidR="0096465F">
              <w:rPr>
                <w:noProof/>
                <w:webHidden/>
              </w:rPr>
              <w:fldChar w:fldCharType="separate"/>
            </w:r>
            <w:r w:rsidR="00C736E9">
              <w:rPr>
                <w:noProof/>
                <w:webHidden/>
              </w:rPr>
              <w:t>26</w:t>
            </w:r>
            <w:r w:rsidR="0096465F">
              <w:rPr>
                <w:noProof/>
                <w:webHidden/>
              </w:rPr>
              <w:fldChar w:fldCharType="end"/>
            </w:r>
          </w:hyperlink>
        </w:p>
        <w:p w14:paraId="0DE32F2F" w14:textId="07278518" w:rsidR="0096465F" w:rsidRDefault="009C027F">
          <w:pPr>
            <w:pStyle w:val="TOC1"/>
            <w:tabs>
              <w:tab w:val="left" w:pos="660"/>
              <w:tab w:val="right" w:leader="dot" w:pos="10790"/>
            </w:tabs>
            <w:rPr>
              <w:rFonts w:eastAsiaTheme="minorEastAsia"/>
              <w:noProof/>
              <w:sz w:val="22"/>
              <w:szCs w:val="22"/>
            </w:rPr>
          </w:pPr>
          <w:hyperlink w:anchor="_Toc91769025" w:history="1">
            <w:r w:rsidR="0096465F" w:rsidRPr="00117D7B">
              <w:rPr>
                <w:rStyle w:val="Hyperlink"/>
                <w:noProof/>
              </w:rPr>
              <w:t>10.</w:t>
            </w:r>
            <w:r w:rsidR="0096465F">
              <w:rPr>
                <w:rFonts w:eastAsiaTheme="minorEastAsia"/>
                <w:noProof/>
                <w:sz w:val="22"/>
                <w:szCs w:val="22"/>
              </w:rPr>
              <w:tab/>
            </w:r>
            <w:r w:rsidR="0096465F" w:rsidRPr="00117D7B">
              <w:rPr>
                <w:rStyle w:val="Hyperlink"/>
                <w:noProof/>
              </w:rPr>
              <w:t>Quick Sort</w:t>
            </w:r>
            <w:r w:rsidR="0096465F">
              <w:rPr>
                <w:noProof/>
                <w:webHidden/>
              </w:rPr>
              <w:tab/>
            </w:r>
            <w:r w:rsidR="0096465F">
              <w:rPr>
                <w:noProof/>
                <w:webHidden/>
              </w:rPr>
              <w:fldChar w:fldCharType="begin"/>
            </w:r>
            <w:r w:rsidR="0096465F">
              <w:rPr>
                <w:noProof/>
                <w:webHidden/>
              </w:rPr>
              <w:instrText xml:space="preserve"> PAGEREF _Toc91769025 \h </w:instrText>
            </w:r>
            <w:r w:rsidR="0096465F">
              <w:rPr>
                <w:noProof/>
                <w:webHidden/>
              </w:rPr>
            </w:r>
            <w:r w:rsidR="0096465F">
              <w:rPr>
                <w:noProof/>
                <w:webHidden/>
              </w:rPr>
              <w:fldChar w:fldCharType="separate"/>
            </w:r>
            <w:r w:rsidR="00C736E9">
              <w:rPr>
                <w:noProof/>
                <w:webHidden/>
              </w:rPr>
              <w:t>28</w:t>
            </w:r>
            <w:r w:rsidR="0096465F">
              <w:rPr>
                <w:noProof/>
                <w:webHidden/>
              </w:rPr>
              <w:fldChar w:fldCharType="end"/>
            </w:r>
          </w:hyperlink>
        </w:p>
        <w:p w14:paraId="5F95D4EC" w14:textId="5FE26B75" w:rsidR="0096465F" w:rsidRDefault="009C027F">
          <w:pPr>
            <w:pStyle w:val="TOC2"/>
            <w:tabs>
              <w:tab w:val="right" w:leader="dot" w:pos="10790"/>
            </w:tabs>
            <w:rPr>
              <w:rFonts w:eastAsiaTheme="minorEastAsia"/>
              <w:noProof/>
              <w:sz w:val="22"/>
              <w:szCs w:val="22"/>
            </w:rPr>
          </w:pPr>
          <w:hyperlink w:anchor="_Toc91769026" w:history="1">
            <w:r w:rsidR="0096465F" w:rsidRPr="00117D7B">
              <w:rPr>
                <w:rStyle w:val="Hyperlink"/>
                <w:noProof/>
              </w:rPr>
              <w:t>Code</w:t>
            </w:r>
            <w:r w:rsidR="0096465F">
              <w:rPr>
                <w:noProof/>
                <w:webHidden/>
              </w:rPr>
              <w:tab/>
            </w:r>
            <w:r w:rsidR="0096465F">
              <w:rPr>
                <w:noProof/>
                <w:webHidden/>
              </w:rPr>
              <w:fldChar w:fldCharType="begin"/>
            </w:r>
            <w:r w:rsidR="0096465F">
              <w:rPr>
                <w:noProof/>
                <w:webHidden/>
              </w:rPr>
              <w:instrText xml:space="preserve"> PAGEREF _Toc91769026 \h </w:instrText>
            </w:r>
            <w:r w:rsidR="0096465F">
              <w:rPr>
                <w:noProof/>
                <w:webHidden/>
              </w:rPr>
            </w:r>
            <w:r w:rsidR="0096465F">
              <w:rPr>
                <w:noProof/>
                <w:webHidden/>
              </w:rPr>
              <w:fldChar w:fldCharType="separate"/>
            </w:r>
            <w:r w:rsidR="00C736E9">
              <w:rPr>
                <w:noProof/>
                <w:webHidden/>
              </w:rPr>
              <w:t>28</w:t>
            </w:r>
            <w:r w:rsidR="0096465F">
              <w:rPr>
                <w:noProof/>
                <w:webHidden/>
              </w:rPr>
              <w:fldChar w:fldCharType="end"/>
            </w:r>
          </w:hyperlink>
        </w:p>
        <w:p w14:paraId="12163A14" w14:textId="41154061" w:rsidR="0096465F" w:rsidRDefault="009C027F">
          <w:pPr>
            <w:pStyle w:val="TOC2"/>
            <w:tabs>
              <w:tab w:val="right" w:leader="dot" w:pos="10790"/>
            </w:tabs>
            <w:rPr>
              <w:rFonts w:eastAsiaTheme="minorEastAsia"/>
              <w:noProof/>
              <w:sz w:val="22"/>
              <w:szCs w:val="22"/>
            </w:rPr>
          </w:pPr>
          <w:hyperlink w:anchor="_Toc91769027" w:history="1">
            <w:r w:rsidR="0096465F" w:rsidRPr="00117D7B">
              <w:rPr>
                <w:rStyle w:val="Hyperlink"/>
                <w:noProof/>
              </w:rPr>
              <w:t>Correctness</w:t>
            </w:r>
            <w:r w:rsidR="0096465F">
              <w:rPr>
                <w:noProof/>
                <w:webHidden/>
              </w:rPr>
              <w:tab/>
            </w:r>
            <w:r w:rsidR="0096465F">
              <w:rPr>
                <w:noProof/>
                <w:webHidden/>
              </w:rPr>
              <w:fldChar w:fldCharType="begin"/>
            </w:r>
            <w:r w:rsidR="0096465F">
              <w:rPr>
                <w:noProof/>
                <w:webHidden/>
              </w:rPr>
              <w:instrText xml:space="preserve"> PAGEREF _Toc91769027 \h </w:instrText>
            </w:r>
            <w:r w:rsidR="0096465F">
              <w:rPr>
                <w:noProof/>
                <w:webHidden/>
              </w:rPr>
            </w:r>
            <w:r w:rsidR="0096465F">
              <w:rPr>
                <w:noProof/>
                <w:webHidden/>
              </w:rPr>
              <w:fldChar w:fldCharType="separate"/>
            </w:r>
            <w:r w:rsidR="00C736E9">
              <w:rPr>
                <w:noProof/>
                <w:webHidden/>
              </w:rPr>
              <w:t>28</w:t>
            </w:r>
            <w:r w:rsidR="0096465F">
              <w:rPr>
                <w:noProof/>
                <w:webHidden/>
              </w:rPr>
              <w:fldChar w:fldCharType="end"/>
            </w:r>
          </w:hyperlink>
        </w:p>
        <w:p w14:paraId="79BECAA8" w14:textId="0DC991C5" w:rsidR="0096465F" w:rsidRDefault="009C027F">
          <w:pPr>
            <w:pStyle w:val="TOC2"/>
            <w:tabs>
              <w:tab w:val="right" w:leader="dot" w:pos="10790"/>
            </w:tabs>
            <w:rPr>
              <w:rFonts w:eastAsiaTheme="minorEastAsia"/>
              <w:noProof/>
              <w:sz w:val="22"/>
              <w:szCs w:val="22"/>
            </w:rPr>
          </w:pPr>
          <w:hyperlink w:anchor="_Toc91769028" w:history="1">
            <w:r w:rsidR="0096465F" w:rsidRPr="00117D7B">
              <w:rPr>
                <w:rStyle w:val="Hyperlink"/>
                <w:noProof/>
              </w:rPr>
              <w:t>Running time</w:t>
            </w:r>
            <w:r w:rsidR="0096465F">
              <w:rPr>
                <w:noProof/>
                <w:webHidden/>
              </w:rPr>
              <w:tab/>
            </w:r>
            <w:r w:rsidR="0096465F">
              <w:rPr>
                <w:noProof/>
                <w:webHidden/>
              </w:rPr>
              <w:fldChar w:fldCharType="begin"/>
            </w:r>
            <w:r w:rsidR="0096465F">
              <w:rPr>
                <w:noProof/>
                <w:webHidden/>
              </w:rPr>
              <w:instrText xml:space="preserve"> PAGEREF _Toc91769028 \h </w:instrText>
            </w:r>
            <w:r w:rsidR="0096465F">
              <w:rPr>
                <w:noProof/>
                <w:webHidden/>
              </w:rPr>
            </w:r>
            <w:r w:rsidR="0096465F">
              <w:rPr>
                <w:noProof/>
                <w:webHidden/>
              </w:rPr>
              <w:fldChar w:fldCharType="separate"/>
            </w:r>
            <w:r w:rsidR="00C736E9">
              <w:rPr>
                <w:noProof/>
                <w:webHidden/>
              </w:rPr>
              <w:t>29</w:t>
            </w:r>
            <w:r w:rsidR="0096465F">
              <w:rPr>
                <w:noProof/>
                <w:webHidden/>
              </w:rPr>
              <w:fldChar w:fldCharType="end"/>
            </w:r>
          </w:hyperlink>
        </w:p>
        <w:p w14:paraId="2771947B" w14:textId="110B3B95" w:rsidR="0096465F" w:rsidRDefault="009C027F">
          <w:pPr>
            <w:pStyle w:val="TOC1"/>
            <w:tabs>
              <w:tab w:val="left" w:pos="660"/>
              <w:tab w:val="right" w:leader="dot" w:pos="10790"/>
            </w:tabs>
            <w:rPr>
              <w:rFonts w:eastAsiaTheme="minorEastAsia"/>
              <w:noProof/>
              <w:sz w:val="22"/>
              <w:szCs w:val="22"/>
            </w:rPr>
          </w:pPr>
          <w:hyperlink w:anchor="_Toc91769029" w:history="1">
            <w:r w:rsidR="0096465F" w:rsidRPr="00117D7B">
              <w:rPr>
                <w:rStyle w:val="Hyperlink"/>
                <w:noProof/>
              </w:rPr>
              <w:t>11.</w:t>
            </w:r>
            <w:r w:rsidR="0096465F">
              <w:rPr>
                <w:rFonts w:eastAsiaTheme="minorEastAsia"/>
                <w:noProof/>
                <w:sz w:val="22"/>
                <w:szCs w:val="22"/>
              </w:rPr>
              <w:tab/>
            </w:r>
            <w:r w:rsidR="0096465F" w:rsidRPr="00117D7B">
              <w:rPr>
                <w:rStyle w:val="Hyperlink"/>
                <w:noProof/>
              </w:rPr>
              <w:t>GUI</w:t>
            </w:r>
            <w:r w:rsidR="0096465F">
              <w:rPr>
                <w:noProof/>
                <w:webHidden/>
              </w:rPr>
              <w:tab/>
            </w:r>
            <w:r w:rsidR="0096465F">
              <w:rPr>
                <w:noProof/>
                <w:webHidden/>
              </w:rPr>
              <w:fldChar w:fldCharType="begin"/>
            </w:r>
            <w:r w:rsidR="0096465F">
              <w:rPr>
                <w:noProof/>
                <w:webHidden/>
              </w:rPr>
              <w:instrText xml:space="preserve"> PAGEREF _Toc91769029 \h </w:instrText>
            </w:r>
            <w:r w:rsidR="0096465F">
              <w:rPr>
                <w:noProof/>
                <w:webHidden/>
              </w:rPr>
            </w:r>
            <w:r w:rsidR="0096465F">
              <w:rPr>
                <w:noProof/>
                <w:webHidden/>
              </w:rPr>
              <w:fldChar w:fldCharType="separate"/>
            </w:r>
            <w:r w:rsidR="00C736E9">
              <w:rPr>
                <w:noProof/>
                <w:webHidden/>
              </w:rPr>
              <w:t>32</w:t>
            </w:r>
            <w:r w:rsidR="0096465F">
              <w:rPr>
                <w:noProof/>
                <w:webHidden/>
              </w:rPr>
              <w:fldChar w:fldCharType="end"/>
            </w:r>
          </w:hyperlink>
        </w:p>
        <w:p w14:paraId="4B59F97E" w14:textId="5EC8C1A1" w:rsidR="0096465F" w:rsidRDefault="009C027F">
          <w:pPr>
            <w:pStyle w:val="TOC2"/>
            <w:tabs>
              <w:tab w:val="right" w:leader="dot" w:pos="10790"/>
            </w:tabs>
            <w:rPr>
              <w:rFonts w:eastAsiaTheme="minorEastAsia"/>
              <w:noProof/>
              <w:sz w:val="22"/>
              <w:szCs w:val="22"/>
            </w:rPr>
          </w:pPr>
          <w:hyperlink w:anchor="_Toc91769030" w:history="1">
            <w:r w:rsidR="0096465F" w:rsidRPr="00117D7B">
              <w:rPr>
                <w:rStyle w:val="Hyperlink"/>
                <w:noProof/>
              </w:rPr>
              <w:t>Random generator</w:t>
            </w:r>
            <w:r w:rsidR="0096465F">
              <w:rPr>
                <w:noProof/>
                <w:webHidden/>
              </w:rPr>
              <w:tab/>
            </w:r>
            <w:r w:rsidR="0096465F">
              <w:rPr>
                <w:noProof/>
                <w:webHidden/>
              </w:rPr>
              <w:fldChar w:fldCharType="begin"/>
            </w:r>
            <w:r w:rsidR="0096465F">
              <w:rPr>
                <w:noProof/>
                <w:webHidden/>
              </w:rPr>
              <w:instrText xml:space="preserve"> PAGEREF _Toc91769030 \h </w:instrText>
            </w:r>
            <w:r w:rsidR="0096465F">
              <w:rPr>
                <w:noProof/>
                <w:webHidden/>
              </w:rPr>
            </w:r>
            <w:r w:rsidR="0096465F">
              <w:rPr>
                <w:noProof/>
                <w:webHidden/>
              </w:rPr>
              <w:fldChar w:fldCharType="separate"/>
            </w:r>
            <w:r w:rsidR="00C736E9">
              <w:rPr>
                <w:noProof/>
                <w:webHidden/>
              </w:rPr>
              <w:t>32</w:t>
            </w:r>
            <w:r w:rsidR="0096465F">
              <w:rPr>
                <w:noProof/>
                <w:webHidden/>
              </w:rPr>
              <w:fldChar w:fldCharType="end"/>
            </w:r>
          </w:hyperlink>
        </w:p>
        <w:p w14:paraId="55C52333" w14:textId="187E23A2" w:rsidR="0096465F" w:rsidRDefault="009C027F">
          <w:pPr>
            <w:pStyle w:val="TOC2"/>
            <w:tabs>
              <w:tab w:val="right" w:leader="dot" w:pos="10790"/>
            </w:tabs>
            <w:rPr>
              <w:rFonts w:eastAsiaTheme="minorEastAsia"/>
              <w:noProof/>
              <w:sz w:val="22"/>
              <w:szCs w:val="22"/>
            </w:rPr>
          </w:pPr>
          <w:hyperlink w:anchor="_Toc91769031" w:history="1">
            <w:r w:rsidR="0096465F" w:rsidRPr="00117D7B">
              <w:rPr>
                <w:rStyle w:val="Hyperlink"/>
                <w:noProof/>
              </w:rPr>
              <w:t>Main sort functions</w:t>
            </w:r>
            <w:r w:rsidR="0096465F">
              <w:rPr>
                <w:noProof/>
                <w:webHidden/>
              </w:rPr>
              <w:tab/>
            </w:r>
            <w:r w:rsidR="0096465F">
              <w:rPr>
                <w:noProof/>
                <w:webHidden/>
              </w:rPr>
              <w:fldChar w:fldCharType="begin"/>
            </w:r>
            <w:r w:rsidR="0096465F">
              <w:rPr>
                <w:noProof/>
                <w:webHidden/>
              </w:rPr>
              <w:instrText xml:space="preserve"> PAGEREF _Toc91769031 \h </w:instrText>
            </w:r>
            <w:r w:rsidR="0096465F">
              <w:rPr>
                <w:noProof/>
                <w:webHidden/>
              </w:rPr>
            </w:r>
            <w:r w:rsidR="0096465F">
              <w:rPr>
                <w:noProof/>
                <w:webHidden/>
              </w:rPr>
              <w:fldChar w:fldCharType="separate"/>
            </w:r>
            <w:r w:rsidR="00C736E9">
              <w:rPr>
                <w:noProof/>
                <w:webHidden/>
              </w:rPr>
              <w:t>32</w:t>
            </w:r>
            <w:r w:rsidR="0096465F">
              <w:rPr>
                <w:noProof/>
                <w:webHidden/>
              </w:rPr>
              <w:fldChar w:fldCharType="end"/>
            </w:r>
          </w:hyperlink>
        </w:p>
        <w:p w14:paraId="06E43FDC" w14:textId="70FCC1B7" w:rsidR="0096465F" w:rsidRDefault="009C027F">
          <w:pPr>
            <w:pStyle w:val="TOC2"/>
            <w:tabs>
              <w:tab w:val="right" w:leader="dot" w:pos="10790"/>
            </w:tabs>
            <w:rPr>
              <w:rFonts w:eastAsiaTheme="minorEastAsia"/>
              <w:noProof/>
              <w:sz w:val="22"/>
              <w:szCs w:val="22"/>
            </w:rPr>
          </w:pPr>
          <w:hyperlink w:anchor="_Toc91769032" w:history="1">
            <w:r w:rsidR="0096465F" w:rsidRPr="00117D7B">
              <w:rPr>
                <w:rStyle w:val="Hyperlink"/>
                <w:noProof/>
              </w:rPr>
              <w:t>GUI windows</w:t>
            </w:r>
            <w:r w:rsidR="0096465F">
              <w:rPr>
                <w:noProof/>
                <w:webHidden/>
              </w:rPr>
              <w:tab/>
            </w:r>
            <w:r w:rsidR="0096465F">
              <w:rPr>
                <w:noProof/>
                <w:webHidden/>
              </w:rPr>
              <w:fldChar w:fldCharType="begin"/>
            </w:r>
            <w:r w:rsidR="0096465F">
              <w:rPr>
                <w:noProof/>
                <w:webHidden/>
              </w:rPr>
              <w:instrText xml:space="preserve"> PAGEREF _Toc91769032 \h </w:instrText>
            </w:r>
            <w:r w:rsidR="0096465F">
              <w:rPr>
                <w:noProof/>
                <w:webHidden/>
              </w:rPr>
            </w:r>
            <w:r w:rsidR="0096465F">
              <w:rPr>
                <w:noProof/>
                <w:webHidden/>
              </w:rPr>
              <w:fldChar w:fldCharType="separate"/>
            </w:r>
            <w:r w:rsidR="00C736E9">
              <w:rPr>
                <w:noProof/>
                <w:webHidden/>
              </w:rPr>
              <w:t>35</w:t>
            </w:r>
            <w:r w:rsidR="0096465F">
              <w:rPr>
                <w:noProof/>
                <w:webHidden/>
              </w:rPr>
              <w:fldChar w:fldCharType="end"/>
            </w:r>
          </w:hyperlink>
        </w:p>
        <w:p w14:paraId="7D7296B6" w14:textId="44680304" w:rsidR="0096465F" w:rsidRDefault="009C027F">
          <w:pPr>
            <w:pStyle w:val="TOC2"/>
            <w:tabs>
              <w:tab w:val="right" w:leader="dot" w:pos="10790"/>
            </w:tabs>
            <w:rPr>
              <w:rFonts w:eastAsiaTheme="minorEastAsia"/>
              <w:noProof/>
              <w:sz w:val="22"/>
              <w:szCs w:val="22"/>
            </w:rPr>
          </w:pPr>
          <w:hyperlink w:anchor="_Toc91769033" w:history="1">
            <w:r w:rsidR="0096465F" w:rsidRPr="00117D7B">
              <w:rPr>
                <w:rStyle w:val="Hyperlink"/>
                <w:noProof/>
              </w:rPr>
              <w:t>Output Screenshots</w:t>
            </w:r>
            <w:r w:rsidR="0096465F">
              <w:rPr>
                <w:noProof/>
                <w:webHidden/>
              </w:rPr>
              <w:tab/>
            </w:r>
            <w:r w:rsidR="0096465F">
              <w:rPr>
                <w:noProof/>
                <w:webHidden/>
              </w:rPr>
              <w:fldChar w:fldCharType="begin"/>
            </w:r>
            <w:r w:rsidR="0096465F">
              <w:rPr>
                <w:noProof/>
                <w:webHidden/>
              </w:rPr>
              <w:instrText xml:space="preserve"> PAGEREF _Toc91769033 \h </w:instrText>
            </w:r>
            <w:r w:rsidR="0096465F">
              <w:rPr>
                <w:noProof/>
                <w:webHidden/>
              </w:rPr>
            </w:r>
            <w:r w:rsidR="0096465F">
              <w:rPr>
                <w:noProof/>
                <w:webHidden/>
              </w:rPr>
              <w:fldChar w:fldCharType="separate"/>
            </w:r>
            <w:r w:rsidR="00C736E9">
              <w:rPr>
                <w:noProof/>
                <w:webHidden/>
              </w:rPr>
              <w:t>39</w:t>
            </w:r>
            <w:r w:rsidR="0096465F">
              <w:rPr>
                <w:noProof/>
                <w:webHidden/>
              </w:rPr>
              <w:fldChar w:fldCharType="end"/>
            </w:r>
          </w:hyperlink>
        </w:p>
        <w:p w14:paraId="109585B0" w14:textId="300CC25F" w:rsidR="00DB3468" w:rsidRDefault="00393E2A" w:rsidP="006357F8">
          <w:r>
            <w:rPr>
              <w:b/>
              <w:bCs/>
              <w:noProof/>
            </w:rPr>
            <w:fldChar w:fldCharType="end"/>
          </w:r>
        </w:p>
      </w:sdtContent>
    </w:sdt>
    <w:p w14:paraId="6213F70A" w14:textId="77777777" w:rsidR="00EB24E1" w:rsidRDefault="00EB24E1" w:rsidP="006357F8">
      <w:pPr>
        <w:pStyle w:val="Text"/>
        <w:rPr>
          <w:color w:val="476166"/>
          <w:sz w:val="32"/>
          <w:szCs w:val="36"/>
        </w:rPr>
      </w:pPr>
    </w:p>
    <w:p w14:paraId="6BD90418" w14:textId="05E5F5D1" w:rsidR="00DB3468" w:rsidRPr="006357F8" w:rsidRDefault="006357F8" w:rsidP="006357F8">
      <w:pPr>
        <w:pStyle w:val="Text"/>
        <w:rPr>
          <w:color w:val="476166"/>
          <w:sz w:val="32"/>
          <w:szCs w:val="36"/>
        </w:rPr>
      </w:pPr>
      <w:r w:rsidRPr="006357F8">
        <w:rPr>
          <w:color w:val="476166"/>
          <w:sz w:val="32"/>
          <w:szCs w:val="36"/>
        </w:rPr>
        <w:t>Table of figures</w:t>
      </w:r>
    </w:p>
    <w:p w14:paraId="235E8803" w14:textId="562606BE" w:rsidR="00DB3468" w:rsidRDefault="00DB3468" w:rsidP="006357F8"/>
    <w:p w14:paraId="0206AB74" w14:textId="622C700F" w:rsidR="0096465F" w:rsidRDefault="0096465F">
      <w:pPr>
        <w:pStyle w:val="TableofFigures"/>
        <w:tabs>
          <w:tab w:val="right" w:leader="dot" w:pos="10790"/>
        </w:tabs>
        <w:rPr>
          <w:rFonts w:eastAsiaTheme="minorEastAsia"/>
          <w:noProof/>
          <w:sz w:val="22"/>
          <w:szCs w:val="22"/>
        </w:rPr>
      </w:pPr>
      <w:r>
        <w:fldChar w:fldCharType="begin"/>
      </w:r>
      <w:r>
        <w:instrText xml:space="preserve"> TOC \h \z \c "Figure" </w:instrText>
      </w:r>
      <w:r>
        <w:fldChar w:fldCharType="separate"/>
      </w:r>
      <w:hyperlink r:id="rId12" w:anchor="_Toc91768922" w:history="1">
        <w:r w:rsidRPr="00FC58DF">
          <w:rPr>
            <w:rStyle w:val="Hyperlink"/>
            <w:noProof/>
          </w:rPr>
          <w:t>1 insertion sort with steps counter</w:t>
        </w:r>
        <w:r>
          <w:rPr>
            <w:noProof/>
            <w:webHidden/>
          </w:rPr>
          <w:tab/>
        </w:r>
        <w:r>
          <w:rPr>
            <w:noProof/>
            <w:webHidden/>
          </w:rPr>
          <w:fldChar w:fldCharType="begin"/>
        </w:r>
        <w:r>
          <w:rPr>
            <w:noProof/>
            <w:webHidden/>
          </w:rPr>
          <w:instrText xml:space="preserve"> PAGEREF _Toc91768922 \h </w:instrText>
        </w:r>
        <w:r>
          <w:rPr>
            <w:noProof/>
            <w:webHidden/>
          </w:rPr>
        </w:r>
        <w:r>
          <w:rPr>
            <w:noProof/>
            <w:webHidden/>
          </w:rPr>
          <w:fldChar w:fldCharType="separate"/>
        </w:r>
        <w:r w:rsidR="00C736E9">
          <w:rPr>
            <w:noProof/>
            <w:webHidden/>
          </w:rPr>
          <w:t>8</w:t>
        </w:r>
        <w:r>
          <w:rPr>
            <w:noProof/>
            <w:webHidden/>
          </w:rPr>
          <w:fldChar w:fldCharType="end"/>
        </w:r>
      </w:hyperlink>
    </w:p>
    <w:p w14:paraId="54EC4327" w14:textId="21D24290" w:rsidR="0096465F" w:rsidRDefault="009C027F">
      <w:pPr>
        <w:pStyle w:val="TableofFigures"/>
        <w:tabs>
          <w:tab w:val="right" w:leader="dot" w:pos="10790"/>
        </w:tabs>
        <w:rPr>
          <w:rFonts w:eastAsiaTheme="minorEastAsia"/>
          <w:noProof/>
          <w:sz w:val="22"/>
          <w:szCs w:val="22"/>
        </w:rPr>
      </w:pPr>
      <w:hyperlink r:id="rId13" w:anchor="_Toc91768923" w:history="1">
        <w:r w:rsidR="0096465F" w:rsidRPr="00FC58DF">
          <w:rPr>
            <w:rStyle w:val="Hyperlink"/>
            <w:noProof/>
          </w:rPr>
          <w:t>2insertion sort graph</w:t>
        </w:r>
        <w:r w:rsidR="0096465F">
          <w:rPr>
            <w:noProof/>
            <w:webHidden/>
          </w:rPr>
          <w:tab/>
        </w:r>
        <w:r w:rsidR="0096465F">
          <w:rPr>
            <w:noProof/>
            <w:webHidden/>
          </w:rPr>
          <w:fldChar w:fldCharType="begin"/>
        </w:r>
        <w:r w:rsidR="0096465F">
          <w:rPr>
            <w:noProof/>
            <w:webHidden/>
          </w:rPr>
          <w:instrText xml:space="preserve"> PAGEREF _Toc91768923 \h </w:instrText>
        </w:r>
        <w:r w:rsidR="0096465F">
          <w:rPr>
            <w:noProof/>
            <w:webHidden/>
          </w:rPr>
        </w:r>
        <w:r w:rsidR="0096465F">
          <w:rPr>
            <w:noProof/>
            <w:webHidden/>
          </w:rPr>
          <w:fldChar w:fldCharType="separate"/>
        </w:r>
        <w:r w:rsidR="00C736E9">
          <w:rPr>
            <w:noProof/>
            <w:webHidden/>
          </w:rPr>
          <w:t>8</w:t>
        </w:r>
        <w:r w:rsidR="0096465F">
          <w:rPr>
            <w:noProof/>
            <w:webHidden/>
          </w:rPr>
          <w:fldChar w:fldCharType="end"/>
        </w:r>
      </w:hyperlink>
    </w:p>
    <w:p w14:paraId="06D909FD" w14:textId="18E69B49" w:rsidR="0096465F" w:rsidRDefault="009C027F">
      <w:pPr>
        <w:pStyle w:val="TableofFigures"/>
        <w:tabs>
          <w:tab w:val="right" w:leader="dot" w:pos="10790"/>
        </w:tabs>
        <w:rPr>
          <w:rFonts w:eastAsiaTheme="minorEastAsia"/>
          <w:noProof/>
          <w:sz w:val="22"/>
          <w:szCs w:val="22"/>
        </w:rPr>
      </w:pPr>
      <w:hyperlink r:id="rId14" w:anchor="_Toc91768924" w:history="1">
        <w:r w:rsidR="0096465F" w:rsidRPr="00FC58DF">
          <w:rPr>
            <w:rStyle w:val="Hyperlink"/>
            <w:noProof/>
          </w:rPr>
          <w:t>3 Bubble sort code</w:t>
        </w:r>
        <w:r w:rsidR="0096465F">
          <w:rPr>
            <w:noProof/>
            <w:webHidden/>
          </w:rPr>
          <w:tab/>
        </w:r>
        <w:r w:rsidR="0096465F">
          <w:rPr>
            <w:noProof/>
            <w:webHidden/>
          </w:rPr>
          <w:fldChar w:fldCharType="begin"/>
        </w:r>
        <w:r w:rsidR="0096465F">
          <w:rPr>
            <w:noProof/>
            <w:webHidden/>
          </w:rPr>
          <w:instrText xml:space="preserve"> PAGEREF _Toc91768924 \h </w:instrText>
        </w:r>
        <w:r w:rsidR="0096465F">
          <w:rPr>
            <w:noProof/>
            <w:webHidden/>
          </w:rPr>
        </w:r>
        <w:r w:rsidR="0096465F">
          <w:rPr>
            <w:noProof/>
            <w:webHidden/>
          </w:rPr>
          <w:fldChar w:fldCharType="separate"/>
        </w:r>
        <w:r w:rsidR="00C736E9">
          <w:rPr>
            <w:noProof/>
            <w:webHidden/>
          </w:rPr>
          <w:t>9</w:t>
        </w:r>
        <w:r w:rsidR="0096465F">
          <w:rPr>
            <w:noProof/>
            <w:webHidden/>
          </w:rPr>
          <w:fldChar w:fldCharType="end"/>
        </w:r>
      </w:hyperlink>
    </w:p>
    <w:p w14:paraId="4F60D8B8" w14:textId="667FDD8F" w:rsidR="0096465F" w:rsidRDefault="009C027F">
      <w:pPr>
        <w:pStyle w:val="TableofFigures"/>
        <w:tabs>
          <w:tab w:val="right" w:leader="dot" w:pos="10790"/>
        </w:tabs>
        <w:rPr>
          <w:rFonts w:eastAsiaTheme="minorEastAsia"/>
          <w:noProof/>
          <w:sz w:val="22"/>
          <w:szCs w:val="22"/>
        </w:rPr>
      </w:pPr>
      <w:hyperlink r:id="rId15" w:anchor="_Toc91768925" w:history="1">
        <w:r w:rsidR="0096465F" w:rsidRPr="00FC58DF">
          <w:rPr>
            <w:rStyle w:val="Hyperlink"/>
            <w:noProof/>
          </w:rPr>
          <w:t>4 bubble sort with step counter</w:t>
        </w:r>
        <w:r w:rsidR="0096465F">
          <w:rPr>
            <w:noProof/>
            <w:webHidden/>
          </w:rPr>
          <w:tab/>
        </w:r>
        <w:r w:rsidR="0096465F">
          <w:rPr>
            <w:noProof/>
            <w:webHidden/>
          </w:rPr>
          <w:fldChar w:fldCharType="begin"/>
        </w:r>
        <w:r w:rsidR="0096465F">
          <w:rPr>
            <w:noProof/>
            <w:webHidden/>
          </w:rPr>
          <w:instrText xml:space="preserve"> PAGEREF _Toc91768925 \h </w:instrText>
        </w:r>
        <w:r w:rsidR="0096465F">
          <w:rPr>
            <w:noProof/>
            <w:webHidden/>
          </w:rPr>
        </w:r>
        <w:r w:rsidR="0096465F">
          <w:rPr>
            <w:noProof/>
            <w:webHidden/>
          </w:rPr>
          <w:fldChar w:fldCharType="separate"/>
        </w:r>
        <w:r w:rsidR="00C736E9">
          <w:rPr>
            <w:noProof/>
            <w:webHidden/>
          </w:rPr>
          <w:t>10</w:t>
        </w:r>
        <w:r w:rsidR="0096465F">
          <w:rPr>
            <w:noProof/>
            <w:webHidden/>
          </w:rPr>
          <w:fldChar w:fldCharType="end"/>
        </w:r>
      </w:hyperlink>
    </w:p>
    <w:p w14:paraId="5166F252" w14:textId="52A1F0F0" w:rsidR="0096465F" w:rsidRDefault="009C027F">
      <w:pPr>
        <w:pStyle w:val="TableofFigures"/>
        <w:tabs>
          <w:tab w:val="right" w:leader="dot" w:pos="10790"/>
        </w:tabs>
        <w:rPr>
          <w:rFonts w:eastAsiaTheme="minorEastAsia"/>
          <w:noProof/>
          <w:sz w:val="22"/>
          <w:szCs w:val="22"/>
        </w:rPr>
      </w:pPr>
      <w:hyperlink r:id="rId16" w:anchor="_Toc91768926" w:history="1">
        <w:r w:rsidR="0096465F" w:rsidRPr="00FC58DF">
          <w:rPr>
            <w:rStyle w:val="Hyperlink"/>
            <w:noProof/>
          </w:rPr>
          <w:t>5 bubble sort graph</w:t>
        </w:r>
        <w:r w:rsidR="0096465F">
          <w:rPr>
            <w:noProof/>
            <w:webHidden/>
          </w:rPr>
          <w:tab/>
        </w:r>
        <w:r w:rsidR="0096465F">
          <w:rPr>
            <w:noProof/>
            <w:webHidden/>
          </w:rPr>
          <w:fldChar w:fldCharType="begin"/>
        </w:r>
        <w:r w:rsidR="0096465F">
          <w:rPr>
            <w:noProof/>
            <w:webHidden/>
          </w:rPr>
          <w:instrText xml:space="preserve"> PAGEREF _Toc91768926 \h </w:instrText>
        </w:r>
        <w:r w:rsidR="0096465F">
          <w:rPr>
            <w:noProof/>
            <w:webHidden/>
          </w:rPr>
        </w:r>
        <w:r w:rsidR="0096465F">
          <w:rPr>
            <w:noProof/>
            <w:webHidden/>
          </w:rPr>
          <w:fldChar w:fldCharType="separate"/>
        </w:r>
        <w:r w:rsidR="00C736E9">
          <w:rPr>
            <w:noProof/>
            <w:webHidden/>
          </w:rPr>
          <w:t>11</w:t>
        </w:r>
        <w:r w:rsidR="0096465F">
          <w:rPr>
            <w:noProof/>
            <w:webHidden/>
          </w:rPr>
          <w:fldChar w:fldCharType="end"/>
        </w:r>
      </w:hyperlink>
    </w:p>
    <w:p w14:paraId="756B07B5" w14:textId="3DB47238" w:rsidR="0096465F" w:rsidRDefault="009C027F">
      <w:pPr>
        <w:pStyle w:val="TableofFigures"/>
        <w:tabs>
          <w:tab w:val="right" w:leader="dot" w:pos="10790"/>
        </w:tabs>
        <w:rPr>
          <w:rFonts w:eastAsiaTheme="minorEastAsia"/>
          <w:noProof/>
          <w:sz w:val="22"/>
          <w:szCs w:val="22"/>
        </w:rPr>
      </w:pPr>
      <w:hyperlink r:id="rId17" w:anchor="_Toc91768927" w:history="1">
        <w:r w:rsidR="0096465F" w:rsidRPr="00FC58DF">
          <w:rPr>
            <w:rStyle w:val="Hyperlink"/>
            <w:noProof/>
          </w:rPr>
          <w:t>6 Selection sort code</w:t>
        </w:r>
        <w:r w:rsidR="0096465F">
          <w:rPr>
            <w:noProof/>
            <w:webHidden/>
          </w:rPr>
          <w:tab/>
        </w:r>
        <w:r w:rsidR="0096465F">
          <w:rPr>
            <w:noProof/>
            <w:webHidden/>
          </w:rPr>
          <w:fldChar w:fldCharType="begin"/>
        </w:r>
        <w:r w:rsidR="0096465F">
          <w:rPr>
            <w:noProof/>
            <w:webHidden/>
          </w:rPr>
          <w:instrText xml:space="preserve"> PAGEREF _Toc91768927 \h </w:instrText>
        </w:r>
        <w:r w:rsidR="0096465F">
          <w:rPr>
            <w:noProof/>
            <w:webHidden/>
          </w:rPr>
        </w:r>
        <w:r w:rsidR="0096465F">
          <w:rPr>
            <w:noProof/>
            <w:webHidden/>
          </w:rPr>
          <w:fldChar w:fldCharType="separate"/>
        </w:r>
        <w:r w:rsidR="00C736E9">
          <w:rPr>
            <w:noProof/>
            <w:webHidden/>
          </w:rPr>
          <w:t>12</w:t>
        </w:r>
        <w:r w:rsidR="0096465F">
          <w:rPr>
            <w:noProof/>
            <w:webHidden/>
          </w:rPr>
          <w:fldChar w:fldCharType="end"/>
        </w:r>
      </w:hyperlink>
    </w:p>
    <w:p w14:paraId="26139561" w14:textId="51780903" w:rsidR="0096465F" w:rsidRDefault="009C027F">
      <w:pPr>
        <w:pStyle w:val="TableofFigures"/>
        <w:tabs>
          <w:tab w:val="right" w:leader="dot" w:pos="10790"/>
        </w:tabs>
        <w:rPr>
          <w:rFonts w:eastAsiaTheme="minorEastAsia"/>
          <w:noProof/>
          <w:sz w:val="22"/>
          <w:szCs w:val="22"/>
        </w:rPr>
      </w:pPr>
      <w:hyperlink w:anchor="_Toc91768928" w:history="1">
        <w:r w:rsidR="0096465F" w:rsidRPr="00FC58DF">
          <w:rPr>
            <w:rStyle w:val="Hyperlink"/>
            <w:noProof/>
          </w:rPr>
          <w:t>7 selection sort with step counter</w:t>
        </w:r>
        <w:r w:rsidR="0096465F">
          <w:rPr>
            <w:noProof/>
            <w:webHidden/>
          </w:rPr>
          <w:tab/>
        </w:r>
        <w:r w:rsidR="0096465F">
          <w:rPr>
            <w:noProof/>
            <w:webHidden/>
          </w:rPr>
          <w:fldChar w:fldCharType="begin"/>
        </w:r>
        <w:r w:rsidR="0096465F">
          <w:rPr>
            <w:noProof/>
            <w:webHidden/>
          </w:rPr>
          <w:instrText xml:space="preserve"> PAGEREF _Toc91768928 \h </w:instrText>
        </w:r>
        <w:r w:rsidR="0096465F">
          <w:rPr>
            <w:noProof/>
            <w:webHidden/>
          </w:rPr>
        </w:r>
        <w:r w:rsidR="0096465F">
          <w:rPr>
            <w:noProof/>
            <w:webHidden/>
          </w:rPr>
          <w:fldChar w:fldCharType="separate"/>
        </w:r>
        <w:r w:rsidR="00C736E9">
          <w:rPr>
            <w:noProof/>
            <w:webHidden/>
          </w:rPr>
          <w:t>13</w:t>
        </w:r>
        <w:r w:rsidR="0096465F">
          <w:rPr>
            <w:noProof/>
            <w:webHidden/>
          </w:rPr>
          <w:fldChar w:fldCharType="end"/>
        </w:r>
      </w:hyperlink>
    </w:p>
    <w:p w14:paraId="58566FFF" w14:textId="3841E5D4" w:rsidR="0096465F" w:rsidRDefault="009C027F">
      <w:pPr>
        <w:pStyle w:val="TableofFigures"/>
        <w:tabs>
          <w:tab w:val="right" w:leader="dot" w:pos="10790"/>
        </w:tabs>
        <w:rPr>
          <w:rFonts w:eastAsiaTheme="minorEastAsia"/>
          <w:noProof/>
          <w:sz w:val="22"/>
          <w:szCs w:val="22"/>
        </w:rPr>
      </w:pPr>
      <w:hyperlink r:id="rId18" w:anchor="_Toc91768929" w:history="1">
        <w:r w:rsidR="0096465F" w:rsidRPr="00FC58DF">
          <w:rPr>
            <w:rStyle w:val="Hyperlink"/>
            <w:noProof/>
          </w:rPr>
          <w:t>8 Selection sort graph</w:t>
        </w:r>
        <w:r w:rsidR="0096465F">
          <w:rPr>
            <w:noProof/>
            <w:webHidden/>
          </w:rPr>
          <w:tab/>
        </w:r>
        <w:r w:rsidR="0096465F">
          <w:rPr>
            <w:noProof/>
            <w:webHidden/>
          </w:rPr>
          <w:fldChar w:fldCharType="begin"/>
        </w:r>
        <w:r w:rsidR="0096465F">
          <w:rPr>
            <w:noProof/>
            <w:webHidden/>
          </w:rPr>
          <w:instrText xml:space="preserve"> PAGEREF _Toc91768929 \h </w:instrText>
        </w:r>
        <w:r w:rsidR="0096465F">
          <w:rPr>
            <w:noProof/>
            <w:webHidden/>
          </w:rPr>
        </w:r>
        <w:r w:rsidR="0096465F">
          <w:rPr>
            <w:noProof/>
            <w:webHidden/>
          </w:rPr>
          <w:fldChar w:fldCharType="separate"/>
        </w:r>
        <w:r w:rsidR="00C736E9">
          <w:rPr>
            <w:noProof/>
            <w:webHidden/>
          </w:rPr>
          <w:t>14</w:t>
        </w:r>
        <w:r w:rsidR="0096465F">
          <w:rPr>
            <w:noProof/>
            <w:webHidden/>
          </w:rPr>
          <w:fldChar w:fldCharType="end"/>
        </w:r>
      </w:hyperlink>
    </w:p>
    <w:p w14:paraId="0713679A" w14:textId="44B38C9B" w:rsidR="0096465F" w:rsidRDefault="009C027F">
      <w:pPr>
        <w:pStyle w:val="TableofFigures"/>
        <w:tabs>
          <w:tab w:val="right" w:leader="dot" w:pos="10790"/>
        </w:tabs>
        <w:rPr>
          <w:rFonts w:eastAsiaTheme="minorEastAsia"/>
          <w:noProof/>
          <w:sz w:val="22"/>
          <w:szCs w:val="22"/>
        </w:rPr>
      </w:pPr>
      <w:hyperlink r:id="rId19" w:anchor="_Toc91768930" w:history="1">
        <w:r w:rsidR="0096465F" w:rsidRPr="00FC58DF">
          <w:rPr>
            <w:rStyle w:val="Hyperlink"/>
            <w:noProof/>
          </w:rPr>
          <w:t>9 merge sort function</w:t>
        </w:r>
        <w:r w:rsidR="0096465F">
          <w:rPr>
            <w:noProof/>
            <w:webHidden/>
          </w:rPr>
          <w:tab/>
        </w:r>
        <w:r w:rsidR="0096465F">
          <w:rPr>
            <w:noProof/>
            <w:webHidden/>
          </w:rPr>
          <w:fldChar w:fldCharType="begin"/>
        </w:r>
        <w:r w:rsidR="0096465F">
          <w:rPr>
            <w:noProof/>
            <w:webHidden/>
          </w:rPr>
          <w:instrText xml:space="preserve"> PAGEREF _Toc91768930 \h </w:instrText>
        </w:r>
        <w:r w:rsidR="0096465F">
          <w:rPr>
            <w:noProof/>
            <w:webHidden/>
          </w:rPr>
        </w:r>
        <w:r w:rsidR="0096465F">
          <w:rPr>
            <w:noProof/>
            <w:webHidden/>
          </w:rPr>
          <w:fldChar w:fldCharType="separate"/>
        </w:r>
        <w:r w:rsidR="00C736E9">
          <w:rPr>
            <w:noProof/>
            <w:webHidden/>
          </w:rPr>
          <w:t>15</w:t>
        </w:r>
        <w:r w:rsidR="0096465F">
          <w:rPr>
            <w:noProof/>
            <w:webHidden/>
          </w:rPr>
          <w:fldChar w:fldCharType="end"/>
        </w:r>
      </w:hyperlink>
    </w:p>
    <w:p w14:paraId="0E7A29E2" w14:textId="43052FCD" w:rsidR="0096465F" w:rsidRDefault="009C027F">
      <w:pPr>
        <w:pStyle w:val="TableofFigures"/>
        <w:tabs>
          <w:tab w:val="right" w:leader="dot" w:pos="10790"/>
        </w:tabs>
        <w:rPr>
          <w:rFonts w:eastAsiaTheme="minorEastAsia"/>
          <w:noProof/>
          <w:sz w:val="22"/>
          <w:szCs w:val="22"/>
        </w:rPr>
      </w:pPr>
      <w:hyperlink r:id="rId20" w:anchor="_Toc91768931" w:history="1">
        <w:r w:rsidR="0096465F" w:rsidRPr="00FC58DF">
          <w:rPr>
            <w:rStyle w:val="Hyperlink"/>
            <w:noProof/>
          </w:rPr>
          <w:t>10 merge function code</w:t>
        </w:r>
        <w:r w:rsidR="0096465F">
          <w:rPr>
            <w:noProof/>
            <w:webHidden/>
          </w:rPr>
          <w:tab/>
        </w:r>
        <w:r w:rsidR="0096465F">
          <w:rPr>
            <w:noProof/>
            <w:webHidden/>
          </w:rPr>
          <w:fldChar w:fldCharType="begin"/>
        </w:r>
        <w:r w:rsidR="0096465F">
          <w:rPr>
            <w:noProof/>
            <w:webHidden/>
          </w:rPr>
          <w:instrText xml:space="preserve"> PAGEREF _Toc91768931 \h </w:instrText>
        </w:r>
        <w:r w:rsidR="0096465F">
          <w:rPr>
            <w:noProof/>
            <w:webHidden/>
          </w:rPr>
        </w:r>
        <w:r w:rsidR="0096465F">
          <w:rPr>
            <w:noProof/>
            <w:webHidden/>
          </w:rPr>
          <w:fldChar w:fldCharType="separate"/>
        </w:r>
        <w:r w:rsidR="00C736E9">
          <w:rPr>
            <w:noProof/>
            <w:webHidden/>
          </w:rPr>
          <w:t>16</w:t>
        </w:r>
        <w:r w:rsidR="0096465F">
          <w:rPr>
            <w:noProof/>
            <w:webHidden/>
          </w:rPr>
          <w:fldChar w:fldCharType="end"/>
        </w:r>
      </w:hyperlink>
    </w:p>
    <w:p w14:paraId="7FA579A5" w14:textId="7291FFEF" w:rsidR="0096465F" w:rsidRDefault="009C027F">
      <w:pPr>
        <w:pStyle w:val="TableofFigures"/>
        <w:tabs>
          <w:tab w:val="right" w:leader="dot" w:pos="10790"/>
        </w:tabs>
        <w:rPr>
          <w:rFonts w:eastAsiaTheme="minorEastAsia"/>
          <w:noProof/>
          <w:sz w:val="22"/>
          <w:szCs w:val="22"/>
        </w:rPr>
      </w:pPr>
      <w:hyperlink r:id="rId21" w:anchor="_Toc91768932" w:history="1">
        <w:r w:rsidR="0096465F" w:rsidRPr="00FC58DF">
          <w:rPr>
            <w:rStyle w:val="Hyperlink"/>
            <w:noProof/>
          </w:rPr>
          <w:t>11 merge function with step counter</w:t>
        </w:r>
        <w:r w:rsidR="0096465F">
          <w:rPr>
            <w:noProof/>
            <w:webHidden/>
          </w:rPr>
          <w:tab/>
        </w:r>
        <w:r w:rsidR="0096465F">
          <w:rPr>
            <w:noProof/>
            <w:webHidden/>
          </w:rPr>
          <w:fldChar w:fldCharType="begin"/>
        </w:r>
        <w:r w:rsidR="0096465F">
          <w:rPr>
            <w:noProof/>
            <w:webHidden/>
          </w:rPr>
          <w:instrText xml:space="preserve"> PAGEREF _Toc91768932 \h </w:instrText>
        </w:r>
        <w:r w:rsidR="0096465F">
          <w:rPr>
            <w:noProof/>
            <w:webHidden/>
          </w:rPr>
        </w:r>
        <w:r w:rsidR="0096465F">
          <w:rPr>
            <w:noProof/>
            <w:webHidden/>
          </w:rPr>
          <w:fldChar w:fldCharType="separate"/>
        </w:r>
        <w:r w:rsidR="00C736E9">
          <w:rPr>
            <w:noProof/>
            <w:webHidden/>
          </w:rPr>
          <w:t>17</w:t>
        </w:r>
        <w:r w:rsidR="0096465F">
          <w:rPr>
            <w:noProof/>
            <w:webHidden/>
          </w:rPr>
          <w:fldChar w:fldCharType="end"/>
        </w:r>
      </w:hyperlink>
    </w:p>
    <w:p w14:paraId="0A38B824" w14:textId="382FF3AD" w:rsidR="0096465F" w:rsidRDefault="009C027F">
      <w:pPr>
        <w:pStyle w:val="TableofFigures"/>
        <w:tabs>
          <w:tab w:val="right" w:leader="dot" w:pos="10790"/>
        </w:tabs>
        <w:rPr>
          <w:rFonts w:eastAsiaTheme="minorEastAsia"/>
          <w:noProof/>
          <w:sz w:val="22"/>
          <w:szCs w:val="22"/>
        </w:rPr>
      </w:pPr>
      <w:hyperlink r:id="rId22" w:anchor="_Toc91768933" w:history="1">
        <w:r w:rsidR="0096465F" w:rsidRPr="00FC58DF">
          <w:rPr>
            <w:rStyle w:val="Hyperlink"/>
            <w:noProof/>
          </w:rPr>
          <w:t>12 merge sort function with step counter</w:t>
        </w:r>
        <w:r w:rsidR="0096465F">
          <w:rPr>
            <w:noProof/>
            <w:webHidden/>
          </w:rPr>
          <w:tab/>
        </w:r>
        <w:r w:rsidR="0096465F">
          <w:rPr>
            <w:noProof/>
            <w:webHidden/>
          </w:rPr>
          <w:fldChar w:fldCharType="begin"/>
        </w:r>
        <w:r w:rsidR="0096465F">
          <w:rPr>
            <w:noProof/>
            <w:webHidden/>
          </w:rPr>
          <w:instrText xml:space="preserve"> PAGEREF _Toc91768933 \h </w:instrText>
        </w:r>
        <w:r w:rsidR="0096465F">
          <w:rPr>
            <w:noProof/>
            <w:webHidden/>
          </w:rPr>
        </w:r>
        <w:r w:rsidR="0096465F">
          <w:rPr>
            <w:noProof/>
            <w:webHidden/>
          </w:rPr>
          <w:fldChar w:fldCharType="separate"/>
        </w:r>
        <w:r w:rsidR="00C736E9">
          <w:rPr>
            <w:noProof/>
            <w:webHidden/>
          </w:rPr>
          <w:t>18</w:t>
        </w:r>
        <w:r w:rsidR="0096465F">
          <w:rPr>
            <w:noProof/>
            <w:webHidden/>
          </w:rPr>
          <w:fldChar w:fldCharType="end"/>
        </w:r>
      </w:hyperlink>
    </w:p>
    <w:p w14:paraId="3CFCE0AB" w14:textId="07BFAC5E" w:rsidR="0096465F" w:rsidRDefault="009C027F">
      <w:pPr>
        <w:pStyle w:val="TableofFigures"/>
        <w:tabs>
          <w:tab w:val="right" w:leader="dot" w:pos="10790"/>
        </w:tabs>
        <w:rPr>
          <w:rFonts w:eastAsiaTheme="minorEastAsia"/>
          <w:noProof/>
          <w:sz w:val="22"/>
          <w:szCs w:val="22"/>
        </w:rPr>
      </w:pPr>
      <w:hyperlink r:id="rId23" w:anchor="_Toc91768934" w:history="1">
        <w:r w:rsidR="0096465F" w:rsidRPr="00FC58DF">
          <w:rPr>
            <w:rStyle w:val="Hyperlink"/>
            <w:noProof/>
          </w:rPr>
          <w:t>13 merge sort graph</w:t>
        </w:r>
        <w:r w:rsidR="0096465F">
          <w:rPr>
            <w:noProof/>
            <w:webHidden/>
          </w:rPr>
          <w:tab/>
        </w:r>
        <w:r w:rsidR="0096465F">
          <w:rPr>
            <w:noProof/>
            <w:webHidden/>
          </w:rPr>
          <w:fldChar w:fldCharType="begin"/>
        </w:r>
        <w:r w:rsidR="0096465F">
          <w:rPr>
            <w:noProof/>
            <w:webHidden/>
          </w:rPr>
          <w:instrText xml:space="preserve"> PAGEREF _Toc91768934 \h </w:instrText>
        </w:r>
        <w:r w:rsidR="0096465F">
          <w:rPr>
            <w:noProof/>
            <w:webHidden/>
          </w:rPr>
        </w:r>
        <w:r w:rsidR="0096465F">
          <w:rPr>
            <w:noProof/>
            <w:webHidden/>
          </w:rPr>
          <w:fldChar w:fldCharType="separate"/>
        </w:r>
        <w:r w:rsidR="00C736E9">
          <w:rPr>
            <w:noProof/>
            <w:webHidden/>
          </w:rPr>
          <w:t>18</w:t>
        </w:r>
        <w:r w:rsidR="0096465F">
          <w:rPr>
            <w:noProof/>
            <w:webHidden/>
          </w:rPr>
          <w:fldChar w:fldCharType="end"/>
        </w:r>
      </w:hyperlink>
    </w:p>
    <w:p w14:paraId="4C43E4AD" w14:textId="59553B1D" w:rsidR="0096465F" w:rsidRDefault="009C027F">
      <w:pPr>
        <w:pStyle w:val="TableofFigures"/>
        <w:tabs>
          <w:tab w:val="right" w:leader="dot" w:pos="10790"/>
        </w:tabs>
        <w:rPr>
          <w:rFonts w:eastAsiaTheme="minorEastAsia"/>
          <w:noProof/>
          <w:sz w:val="22"/>
          <w:szCs w:val="22"/>
        </w:rPr>
      </w:pPr>
      <w:hyperlink w:anchor="_Toc91768935" w:history="1">
        <w:r w:rsidR="0096465F" w:rsidRPr="00FC58DF">
          <w:rPr>
            <w:rStyle w:val="Hyperlink"/>
            <w:noProof/>
          </w:rPr>
          <w:t>14 Counting Sort Code</w:t>
        </w:r>
        <w:r w:rsidR="0096465F">
          <w:rPr>
            <w:noProof/>
            <w:webHidden/>
          </w:rPr>
          <w:tab/>
        </w:r>
        <w:r w:rsidR="0096465F">
          <w:rPr>
            <w:noProof/>
            <w:webHidden/>
          </w:rPr>
          <w:fldChar w:fldCharType="begin"/>
        </w:r>
        <w:r w:rsidR="0096465F">
          <w:rPr>
            <w:noProof/>
            <w:webHidden/>
          </w:rPr>
          <w:instrText xml:space="preserve"> PAGEREF _Toc91768935 \h </w:instrText>
        </w:r>
        <w:r w:rsidR="0096465F">
          <w:rPr>
            <w:noProof/>
            <w:webHidden/>
          </w:rPr>
        </w:r>
        <w:r w:rsidR="0096465F">
          <w:rPr>
            <w:noProof/>
            <w:webHidden/>
          </w:rPr>
          <w:fldChar w:fldCharType="separate"/>
        </w:r>
        <w:r w:rsidR="00C736E9">
          <w:rPr>
            <w:noProof/>
            <w:webHidden/>
          </w:rPr>
          <w:t>19</w:t>
        </w:r>
        <w:r w:rsidR="0096465F">
          <w:rPr>
            <w:noProof/>
            <w:webHidden/>
          </w:rPr>
          <w:fldChar w:fldCharType="end"/>
        </w:r>
      </w:hyperlink>
    </w:p>
    <w:p w14:paraId="63A8918B" w14:textId="16A7AA5D" w:rsidR="0096465F" w:rsidRDefault="009C027F">
      <w:pPr>
        <w:pStyle w:val="TableofFigures"/>
        <w:tabs>
          <w:tab w:val="right" w:leader="dot" w:pos="10790"/>
        </w:tabs>
        <w:rPr>
          <w:rFonts w:eastAsiaTheme="minorEastAsia"/>
          <w:noProof/>
          <w:sz w:val="22"/>
          <w:szCs w:val="22"/>
        </w:rPr>
      </w:pPr>
      <w:hyperlink w:anchor="_Toc91768936" w:history="1">
        <w:r w:rsidR="0096465F" w:rsidRPr="00FC58DF">
          <w:rPr>
            <w:rStyle w:val="Hyperlink"/>
            <w:noProof/>
          </w:rPr>
          <w:t>15 Counting Sort with Step function</w:t>
        </w:r>
        <w:r w:rsidR="0096465F">
          <w:rPr>
            <w:noProof/>
            <w:webHidden/>
          </w:rPr>
          <w:tab/>
        </w:r>
        <w:r w:rsidR="0096465F">
          <w:rPr>
            <w:noProof/>
            <w:webHidden/>
          </w:rPr>
          <w:fldChar w:fldCharType="begin"/>
        </w:r>
        <w:r w:rsidR="0096465F">
          <w:rPr>
            <w:noProof/>
            <w:webHidden/>
          </w:rPr>
          <w:instrText xml:space="preserve"> PAGEREF _Toc91768936 \h </w:instrText>
        </w:r>
        <w:r w:rsidR="0096465F">
          <w:rPr>
            <w:noProof/>
            <w:webHidden/>
          </w:rPr>
        </w:r>
        <w:r w:rsidR="0096465F">
          <w:rPr>
            <w:noProof/>
            <w:webHidden/>
          </w:rPr>
          <w:fldChar w:fldCharType="separate"/>
        </w:r>
        <w:r w:rsidR="00C736E9">
          <w:rPr>
            <w:noProof/>
            <w:webHidden/>
          </w:rPr>
          <w:t>20</w:t>
        </w:r>
        <w:r w:rsidR="0096465F">
          <w:rPr>
            <w:noProof/>
            <w:webHidden/>
          </w:rPr>
          <w:fldChar w:fldCharType="end"/>
        </w:r>
      </w:hyperlink>
    </w:p>
    <w:p w14:paraId="54E47363" w14:textId="52A34FEA" w:rsidR="0096465F" w:rsidRDefault="009C027F">
      <w:pPr>
        <w:pStyle w:val="TableofFigures"/>
        <w:tabs>
          <w:tab w:val="right" w:leader="dot" w:pos="10790"/>
        </w:tabs>
        <w:rPr>
          <w:rFonts w:eastAsiaTheme="minorEastAsia"/>
          <w:noProof/>
          <w:sz w:val="22"/>
          <w:szCs w:val="22"/>
        </w:rPr>
      </w:pPr>
      <w:hyperlink w:anchor="_Toc91768937" w:history="1">
        <w:r w:rsidR="0096465F" w:rsidRPr="00FC58DF">
          <w:rPr>
            <w:rStyle w:val="Hyperlink"/>
            <w:noProof/>
          </w:rPr>
          <w:t>16 Counting Sort Graph</w:t>
        </w:r>
        <w:r w:rsidR="0096465F">
          <w:rPr>
            <w:noProof/>
            <w:webHidden/>
          </w:rPr>
          <w:tab/>
        </w:r>
        <w:r w:rsidR="0096465F">
          <w:rPr>
            <w:noProof/>
            <w:webHidden/>
          </w:rPr>
          <w:fldChar w:fldCharType="begin"/>
        </w:r>
        <w:r w:rsidR="0096465F">
          <w:rPr>
            <w:noProof/>
            <w:webHidden/>
          </w:rPr>
          <w:instrText xml:space="preserve"> PAGEREF _Toc91768937 \h </w:instrText>
        </w:r>
        <w:r w:rsidR="0096465F">
          <w:rPr>
            <w:noProof/>
            <w:webHidden/>
          </w:rPr>
        </w:r>
        <w:r w:rsidR="0096465F">
          <w:rPr>
            <w:noProof/>
            <w:webHidden/>
          </w:rPr>
          <w:fldChar w:fldCharType="separate"/>
        </w:r>
        <w:r w:rsidR="00C736E9">
          <w:rPr>
            <w:noProof/>
            <w:webHidden/>
          </w:rPr>
          <w:t>20</w:t>
        </w:r>
        <w:r w:rsidR="0096465F">
          <w:rPr>
            <w:noProof/>
            <w:webHidden/>
          </w:rPr>
          <w:fldChar w:fldCharType="end"/>
        </w:r>
      </w:hyperlink>
    </w:p>
    <w:p w14:paraId="5B2B7A66" w14:textId="7BD20B87" w:rsidR="0096465F" w:rsidRDefault="009C027F">
      <w:pPr>
        <w:pStyle w:val="TableofFigures"/>
        <w:tabs>
          <w:tab w:val="right" w:leader="dot" w:pos="10790"/>
        </w:tabs>
        <w:rPr>
          <w:rFonts w:eastAsiaTheme="minorEastAsia"/>
          <w:noProof/>
          <w:sz w:val="22"/>
          <w:szCs w:val="22"/>
        </w:rPr>
      </w:pPr>
      <w:hyperlink r:id="rId24" w:anchor="_Toc91768938" w:history="1">
        <w:r w:rsidR="0096465F" w:rsidRPr="00FC58DF">
          <w:rPr>
            <w:rStyle w:val="Hyperlink"/>
            <w:noProof/>
          </w:rPr>
          <w:t>17 Max Heapify Code</w:t>
        </w:r>
        <w:r w:rsidR="0096465F">
          <w:rPr>
            <w:noProof/>
            <w:webHidden/>
          </w:rPr>
          <w:tab/>
        </w:r>
        <w:r w:rsidR="0096465F">
          <w:rPr>
            <w:noProof/>
            <w:webHidden/>
          </w:rPr>
          <w:fldChar w:fldCharType="begin"/>
        </w:r>
        <w:r w:rsidR="0096465F">
          <w:rPr>
            <w:noProof/>
            <w:webHidden/>
          </w:rPr>
          <w:instrText xml:space="preserve"> PAGEREF _Toc91768938 \h </w:instrText>
        </w:r>
        <w:r w:rsidR="0096465F">
          <w:rPr>
            <w:noProof/>
            <w:webHidden/>
          </w:rPr>
        </w:r>
        <w:r w:rsidR="0096465F">
          <w:rPr>
            <w:noProof/>
            <w:webHidden/>
          </w:rPr>
          <w:fldChar w:fldCharType="separate"/>
        </w:r>
        <w:r w:rsidR="00C736E9">
          <w:rPr>
            <w:noProof/>
            <w:webHidden/>
          </w:rPr>
          <w:t>21</w:t>
        </w:r>
        <w:r w:rsidR="0096465F">
          <w:rPr>
            <w:noProof/>
            <w:webHidden/>
          </w:rPr>
          <w:fldChar w:fldCharType="end"/>
        </w:r>
      </w:hyperlink>
    </w:p>
    <w:p w14:paraId="2E03884D" w14:textId="63D4B5FB" w:rsidR="0096465F" w:rsidRDefault="009C027F">
      <w:pPr>
        <w:pStyle w:val="TableofFigures"/>
        <w:tabs>
          <w:tab w:val="right" w:leader="dot" w:pos="10790"/>
        </w:tabs>
        <w:rPr>
          <w:rFonts w:eastAsiaTheme="minorEastAsia"/>
          <w:noProof/>
          <w:sz w:val="22"/>
          <w:szCs w:val="22"/>
        </w:rPr>
      </w:pPr>
      <w:hyperlink r:id="rId25" w:anchor="_Toc91768939" w:history="1">
        <w:r w:rsidR="0096465F" w:rsidRPr="00FC58DF">
          <w:rPr>
            <w:rStyle w:val="Hyperlink"/>
            <w:noProof/>
          </w:rPr>
          <w:t>18 buildmaxheap code</w:t>
        </w:r>
        <w:r w:rsidR="0096465F">
          <w:rPr>
            <w:noProof/>
            <w:webHidden/>
          </w:rPr>
          <w:tab/>
        </w:r>
        <w:r w:rsidR="0096465F">
          <w:rPr>
            <w:noProof/>
            <w:webHidden/>
          </w:rPr>
          <w:fldChar w:fldCharType="begin"/>
        </w:r>
        <w:r w:rsidR="0096465F">
          <w:rPr>
            <w:noProof/>
            <w:webHidden/>
          </w:rPr>
          <w:instrText xml:space="preserve"> PAGEREF _Toc91768939 \h </w:instrText>
        </w:r>
        <w:r w:rsidR="0096465F">
          <w:rPr>
            <w:noProof/>
            <w:webHidden/>
          </w:rPr>
        </w:r>
        <w:r w:rsidR="0096465F">
          <w:rPr>
            <w:noProof/>
            <w:webHidden/>
          </w:rPr>
          <w:fldChar w:fldCharType="separate"/>
        </w:r>
        <w:r w:rsidR="00C736E9">
          <w:rPr>
            <w:noProof/>
            <w:webHidden/>
          </w:rPr>
          <w:t>22</w:t>
        </w:r>
        <w:r w:rsidR="0096465F">
          <w:rPr>
            <w:noProof/>
            <w:webHidden/>
          </w:rPr>
          <w:fldChar w:fldCharType="end"/>
        </w:r>
      </w:hyperlink>
    </w:p>
    <w:p w14:paraId="5890C55E" w14:textId="71AA2499" w:rsidR="0096465F" w:rsidRDefault="009C027F">
      <w:pPr>
        <w:pStyle w:val="TableofFigures"/>
        <w:tabs>
          <w:tab w:val="right" w:leader="dot" w:pos="10790"/>
        </w:tabs>
        <w:rPr>
          <w:rFonts w:eastAsiaTheme="minorEastAsia"/>
          <w:noProof/>
          <w:sz w:val="22"/>
          <w:szCs w:val="22"/>
        </w:rPr>
      </w:pPr>
      <w:hyperlink r:id="rId26" w:anchor="_Toc91768940" w:history="1">
        <w:r w:rsidR="0096465F" w:rsidRPr="00FC58DF">
          <w:rPr>
            <w:rStyle w:val="Hyperlink"/>
            <w:noProof/>
          </w:rPr>
          <w:t>19 heap sort code with step count 2</w:t>
        </w:r>
        <w:r w:rsidR="0096465F">
          <w:rPr>
            <w:noProof/>
            <w:webHidden/>
          </w:rPr>
          <w:tab/>
        </w:r>
        <w:r w:rsidR="0096465F">
          <w:rPr>
            <w:noProof/>
            <w:webHidden/>
          </w:rPr>
          <w:fldChar w:fldCharType="begin"/>
        </w:r>
        <w:r w:rsidR="0096465F">
          <w:rPr>
            <w:noProof/>
            <w:webHidden/>
          </w:rPr>
          <w:instrText xml:space="preserve"> PAGEREF _Toc91768940 \h </w:instrText>
        </w:r>
        <w:r w:rsidR="0096465F">
          <w:rPr>
            <w:noProof/>
            <w:webHidden/>
          </w:rPr>
        </w:r>
        <w:r w:rsidR="0096465F">
          <w:rPr>
            <w:noProof/>
            <w:webHidden/>
          </w:rPr>
          <w:fldChar w:fldCharType="separate"/>
        </w:r>
        <w:r w:rsidR="00C736E9">
          <w:rPr>
            <w:noProof/>
            <w:webHidden/>
          </w:rPr>
          <w:t>23</w:t>
        </w:r>
        <w:r w:rsidR="0096465F">
          <w:rPr>
            <w:noProof/>
            <w:webHidden/>
          </w:rPr>
          <w:fldChar w:fldCharType="end"/>
        </w:r>
      </w:hyperlink>
    </w:p>
    <w:p w14:paraId="44F0875B" w14:textId="0185254F" w:rsidR="0096465F" w:rsidRDefault="009C027F">
      <w:pPr>
        <w:pStyle w:val="TableofFigures"/>
        <w:tabs>
          <w:tab w:val="right" w:leader="dot" w:pos="10790"/>
        </w:tabs>
        <w:rPr>
          <w:rFonts w:eastAsiaTheme="minorEastAsia"/>
          <w:noProof/>
          <w:sz w:val="22"/>
          <w:szCs w:val="22"/>
        </w:rPr>
      </w:pPr>
      <w:hyperlink w:anchor="_Toc91768941" w:history="1">
        <w:r w:rsidR="0096465F" w:rsidRPr="00FC58DF">
          <w:rPr>
            <w:rStyle w:val="Hyperlink"/>
            <w:noProof/>
          </w:rPr>
          <w:t>20 heap sort code with step count 1</w:t>
        </w:r>
        <w:r w:rsidR="0096465F">
          <w:rPr>
            <w:noProof/>
            <w:webHidden/>
          </w:rPr>
          <w:tab/>
        </w:r>
        <w:r w:rsidR="0096465F">
          <w:rPr>
            <w:noProof/>
            <w:webHidden/>
          </w:rPr>
          <w:fldChar w:fldCharType="begin"/>
        </w:r>
        <w:r w:rsidR="0096465F">
          <w:rPr>
            <w:noProof/>
            <w:webHidden/>
          </w:rPr>
          <w:instrText xml:space="preserve"> PAGEREF _Toc91768941 \h </w:instrText>
        </w:r>
        <w:r w:rsidR="0096465F">
          <w:rPr>
            <w:noProof/>
            <w:webHidden/>
          </w:rPr>
        </w:r>
        <w:r w:rsidR="0096465F">
          <w:rPr>
            <w:noProof/>
            <w:webHidden/>
          </w:rPr>
          <w:fldChar w:fldCharType="separate"/>
        </w:r>
        <w:r w:rsidR="00C736E9">
          <w:rPr>
            <w:noProof/>
            <w:webHidden/>
          </w:rPr>
          <w:t>23</w:t>
        </w:r>
        <w:r w:rsidR="0096465F">
          <w:rPr>
            <w:noProof/>
            <w:webHidden/>
          </w:rPr>
          <w:fldChar w:fldCharType="end"/>
        </w:r>
      </w:hyperlink>
    </w:p>
    <w:p w14:paraId="5A859097" w14:textId="2EB9B184" w:rsidR="0096465F" w:rsidRDefault="009C027F">
      <w:pPr>
        <w:pStyle w:val="TableofFigures"/>
        <w:tabs>
          <w:tab w:val="right" w:leader="dot" w:pos="10790"/>
        </w:tabs>
        <w:rPr>
          <w:rFonts w:eastAsiaTheme="minorEastAsia"/>
          <w:noProof/>
          <w:sz w:val="22"/>
          <w:szCs w:val="22"/>
        </w:rPr>
      </w:pPr>
      <w:hyperlink w:anchor="_Toc91768942" w:history="1">
        <w:r w:rsidR="0096465F" w:rsidRPr="00FC58DF">
          <w:rPr>
            <w:rStyle w:val="Hyperlink"/>
            <w:noProof/>
          </w:rPr>
          <w:t>21 Heap Sort Graph</w:t>
        </w:r>
        <w:r w:rsidR="0096465F">
          <w:rPr>
            <w:noProof/>
            <w:webHidden/>
          </w:rPr>
          <w:tab/>
        </w:r>
        <w:r w:rsidR="0096465F">
          <w:rPr>
            <w:noProof/>
            <w:webHidden/>
          </w:rPr>
          <w:fldChar w:fldCharType="begin"/>
        </w:r>
        <w:r w:rsidR="0096465F">
          <w:rPr>
            <w:noProof/>
            <w:webHidden/>
          </w:rPr>
          <w:instrText xml:space="preserve"> PAGEREF _Toc91768942 \h </w:instrText>
        </w:r>
        <w:r w:rsidR="0096465F">
          <w:rPr>
            <w:noProof/>
            <w:webHidden/>
          </w:rPr>
        </w:r>
        <w:r w:rsidR="0096465F">
          <w:rPr>
            <w:noProof/>
            <w:webHidden/>
          </w:rPr>
          <w:fldChar w:fldCharType="separate"/>
        </w:r>
        <w:r w:rsidR="00C736E9">
          <w:rPr>
            <w:noProof/>
            <w:webHidden/>
          </w:rPr>
          <w:t>24</w:t>
        </w:r>
        <w:r w:rsidR="0096465F">
          <w:rPr>
            <w:noProof/>
            <w:webHidden/>
          </w:rPr>
          <w:fldChar w:fldCharType="end"/>
        </w:r>
      </w:hyperlink>
    </w:p>
    <w:p w14:paraId="5108C539" w14:textId="22650A71" w:rsidR="0096465F" w:rsidRDefault="009C027F">
      <w:pPr>
        <w:pStyle w:val="TableofFigures"/>
        <w:tabs>
          <w:tab w:val="right" w:leader="dot" w:pos="10790"/>
        </w:tabs>
        <w:rPr>
          <w:rFonts w:eastAsiaTheme="minorEastAsia"/>
          <w:noProof/>
          <w:sz w:val="22"/>
          <w:szCs w:val="22"/>
        </w:rPr>
      </w:pPr>
      <w:hyperlink r:id="rId27" w:anchor="_Toc91768943" w:history="1">
        <w:r w:rsidR="0096465F" w:rsidRPr="00FC58DF">
          <w:rPr>
            <w:rStyle w:val="Hyperlink"/>
            <w:noProof/>
          </w:rPr>
          <w:t>22 Radix Sort Code</w:t>
        </w:r>
        <w:r w:rsidR="0096465F">
          <w:rPr>
            <w:noProof/>
            <w:webHidden/>
          </w:rPr>
          <w:tab/>
        </w:r>
        <w:r w:rsidR="0096465F">
          <w:rPr>
            <w:noProof/>
            <w:webHidden/>
          </w:rPr>
          <w:fldChar w:fldCharType="begin"/>
        </w:r>
        <w:r w:rsidR="0096465F">
          <w:rPr>
            <w:noProof/>
            <w:webHidden/>
          </w:rPr>
          <w:instrText xml:space="preserve"> PAGEREF _Toc91768943 \h </w:instrText>
        </w:r>
        <w:r w:rsidR="0096465F">
          <w:rPr>
            <w:noProof/>
            <w:webHidden/>
          </w:rPr>
        </w:r>
        <w:r w:rsidR="0096465F">
          <w:rPr>
            <w:noProof/>
            <w:webHidden/>
          </w:rPr>
          <w:fldChar w:fldCharType="separate"/>
        </w:r>
        <w:r w:rsidR="00C736E9">
          <w:rPr>
            <w:noProof/>
            <w:webHidden/>
          </w:rPr>
          <w:t>25</w:t>
        </w:r>
        <w:r w:rsidR="0096465F">
          <w:rPr>
            <w:noProof/>
            <w:webHidden/>
          </w:rPr>
          <w:fldChar w:fldCharType="end"/>
        </w:r>
      </w:hyperlink>
    </w:p>
    <w:p w14:paraId="588309C7" w14:textId="6B48B978" w:rsidR="0096465F" w:rsidRDefault="009C027F">
      <w:pPr>
        <w:pStyle w:val="TableofFigures"/>
        <w:tabs>
          <w:tab w:val="right" w:leader="dot" w:pos="10790"/>
        </w:tabs>
        <w:rPr>
          <w:rFonts w:eastAsiaTheme="minorEastAsia"/>
          <w:noProof/>
          <w:sz w:val="22"/>
          <w:szCs w:val="22"/>
        </w:rPr>
      </w:pPr>
      <w:hyperlink w:anchor="_Toc91768944" w:history="1">
        <w:r w:rsidR="0096465F" w:rsidRPr="00FC58DF">
          <w:rPr>
            <w:rStyle w:val="Hyperlink"/>
            <w:noProof/>
          </w:rPr>
          <w:t>23 Counting Sort in Radix</w:t>
        </w:r>
        <w:r w:rsidR="0096465F">
          <w:rPr>
            <w:noProof/>
            <w:webHidden/>
          </w:rPr>
          <w:tab/>
        </w:r>
        <w:r w:rsidR="0096465F">
          <w:rPr>
            <w:noProof/>
            <w:webHidden/>
          </w:rPr>
          <w:fldChar w:fldCharType="begin"/>
        </w:r>
        <w:r w:rsidR="0096465F">
          <w:rPr>
            <w:noProof/>
            <w:webHidden/>
          </w:rPr>
          <w:instrText xml:space="preserve"> PAGEREF _Toc91768944 \h </w:instrText>
        </w:r>
        <w:r w:rsidR="0096465F">
          <w:rPr>
            <w:noProof/>
            <w:webHidden/>
          </w:rPr>
        </w:r>
        <w:r w:rsidR="0096465F">
          <w:rPr>
            <w:noProof/>
            <w:webHidden/>
          </w:rPr>
          <w:fldChar w:fldCharType="separate"/>
        </w:r>
        <w:r w:rsidR="00C736E9">
          <w:rPr>
            <w:noProof/>
            <w:webHidden/>
          </w:rPr>
          <w:t>25</w:t>
        </w:r>
        <w:r w:rsidR="0096465F">
          <w:rPr>
            <w:noProof/>
            <w:webHidden/>
          </w:rPr>
          <w:fldChar w:fldCharType="end"/>
        </w:r>
      </w:hyperlink>
    </w:p>
    <w:p w14:paraId="361AEA9D" w14:textId="023495AC" w:rsidR="0096465F" w:rsidRDefault="009C027F">
      <w:pPr>
        <w:pStyle w:val="TableofFigures"/>
        <w:tabs>
          <w:tab w:val="right" w:leader="dot" w:pos="10790"/>
        </w:tabs>
        <w:rPr>
          <w:rFonts w:eastAsiaTheme="minorEastAsia"/>
          <w:noProof/>
          <w:sz w:val="22"/>
          <w:szCs w:val="22"/>
        </w:rPr>
      </w:pPr>
      <w:hyperlink w:anchor="_Toc91768945" w:history="1">
        <w:r w:rsidR="0096465F" w:rsidRPr="00FC58DF">
          <w:rPr>
            <w:rStyle w:val="Hyperlink"/>
            <w:noProof/>
          </w:rPr>
          <w:t>24 Radix Code with Count steps</w:t>
        </w:r>
        <w:r w:rsidR="0096465F">
          <w:rPr>
            <w:noProof/>
            <w:webHidden/>
          </w:rPr>
          <w:tab/>
        </w:r>
        <w:r w:rsidR="0096465F">
          <w:rPr>
            <w:noProof/>
            <w:webHidden/>
          </w:rPr>
          <w:fldChar w:fldCharType="begin"/>
        </w:r>
        <w:r w:rsidR="0096465F">
          <w:rPr>
            <w:noProof/>
            <w:webHidden/>
          </w:rPr>
          <w:instrText xml:space="preserve"> PAGEREF _Toc91768945 \h </w:instrText>
        </w:r>
        <w:r w:rsidR="0096465F">
          <w:rPr>
            <w:noProof/>
            <w:webHidden/>
          </w:rPr>
        </w:r>
        <w:r w:rsidR="0096465F">
          <w:rPr>
            <w:noProof/>
            <w:webHidden/>
          </w:rPr>
          <w:fldChar w:fldCharType="separate"/>
        </w:r>
        <w:r w:rsidR="00C736E9">
          <w:rPr>
            <w:noProof/>
            <w:webHidden/>
          </w:rPr>
          <w:t>26</w:t>
        </w:r>
        <w:r w:rsidR="0096465F">
          <w:rPr>
            <w:noProof/>
            <w:webHidden/>
          </w:rPr>
          <w:fldChar w:fldCharType="end"/>
        </w:r>
      </w:hyperlink>
    </w:p>
    <w:p w14:paraId="41A76246" w14:textId="648B96A3" w:rsidR="0096465F" w:rsidRDefault="009C027F">
      <w:pPr>
        <w:pStyle w:val="TableofFigures"/>
        <w:tabs>
          <w:tab w:val="right" w:leader="dot" w:pos="10790"/>
        </w:tabs>
        <w:rPr>
          <w:rFonts w:eastAsiaTheme="minorEastAsia"/>
          <w:noProof/>
          <w:sz w:val="22"/>
          <w:szCs w:val="22"/>
        </w:rPr>
      </w:pPr>
      <w:hyperlink w:anchor="_Toc91768946" w:history="1">
        <w:r w:rsidR="0096465F" w:rsidRPr="00FC58DF">
          <w:rPr>
            <w:rStyle w:val="Hyperlink"/>
            <w:noProof/>
          </w:rPr>
          <w:t>25 Radix Sort Graph</w:t>
        </w:r>
        <w:r w:rsidR="0096465F">
          <w:rPr>
            <w:noProof/>
            <w:webHidden/>
          </w:rPr>
          <w:tab/>
        </w:r>
        <w:r w:rsidR="0096465F">
          <w:rPr>
            <w:noProof/>
            <w:webHidden/>
          </w:rPr>
          <w:fldChar w:fldCharType="begin"/>
        </w:r>
        <w:r w:rsidR="0096465F">
          <w:rPr>
            <w:noProof/>
            <w:webHidden/>
          </w:rPr>
          <w:instrText xml:space="preserve"> PAGEREF _Toc91768946 \h </w:instrText>
        </w:r>
        <w:r w:rsidR="0096465F">
          <w:rPr>
            <w:noProof/>
            <w:webHidden/>
          </w:rPr>
        </w:r>
        <w:r w:rsidR="0096465F">
          <w:rPr>
            <w:noProof/>
            <w:webHidden/>
          </w:rPr>
          <w:fldChar w:fldCharType="separate"/>
        </w:r>
        <w:r w:rsidR="00C736E9">
          <w:rPr>
            <w:noProof/>
            <w:webHidden/>
          </w:rPr>
          <w:t>27</w:t>
        </w:r>
        <w:r w:rsidR="0096465F">
          <w:rPr>
            <w:noProof/>
            <w:webHidden/>
          </w:rPr>
          <w:fldChar w:fldCharType="end"/>
        </w:r>
      </w:hyperlink>
    </w:p>
    <w:p w14:paraId="4D71FE15" w14:textId="6C8298D6" w:rsidR="0096465F" w:rsidRDefault="009C027F">
      <w:pPr>
        <w:pStyle w:val="TableofFigures"/>
        <w:tabs>
          <w:tab w:val="right" w:leader="dot" w:pos="10790"/>
        </w:tabs>
        <w:rPr>
          <w:rFonts w:eastAsiaTheme="minorEastAsia"/>
          <w:noProof/>
          <w:sz w:val="22"/>
          <w:szCs w:val="22"/>
        </w:rPr>
      </w:pPr>
      <w:hyperlink r:id="rId28" w:anchor="_Toc91768947" w:history="1">
        <w:r w:rsidR="0096465F" w:rsidRPr="00FC58DF">
          <w:rPr>
            <w:rStyle w:val="Hyperlink"/>
            <w:noProof/>
          </w:rPr>
          <w:t>26 Quick Sort Code</w:t>
        </w:r>
        <w:r w:rsidR="0096465F">
          <w:rPr>
            <w:noProof/>
            <w:webHidden/>
          </w:rPr>
          <w:tab/>
        </w:r>
        <w:r w:rsidR="0096465F">
          <w:rPr>
            <w:noProof/>
            <w:webHidden/>
          </w:rPr>
          <w:fldChar w:fldCharType="begin"/>
        </w:r>
        <w:r w:rsidR="0096465F">
          <w:rPr>
            <w:noProof/>
            <w:webHidden/>
          </w:rPr>
          <w:instrText xml:space="preserve"> PAGEREF _Toc91768947 \h </w:instrText>
        </w:r>
        <w:r w:rsidR="0096465F">
          <w:rPr>
            <w:noProof/>
            <w:webHidden/>
          </w:rPr>
        </w:r>
        <w:r w:rsidR="0096465F">
          <w:rPr>
            <w:noProof/>
            <w:webHidden/>
          </w:rPr>
          <w:fldChar w:fldCharType="separate"/>
        </w:r>
        <w:r w:rsidR="00C736E9">
          <w:rPr>
            <w:noProof/>
            <w:webHidden/>
          </w:rPr>
          <w:t>28</w:t>
        </w:r>
        <w:r w:rsidR="0096465F">
          <w:rPr>
            <w:noProof/>
            <w:webHidden/>
          </w:rPr>
          <w:fldChar w:fldCharType="end"/>
        </w:r>
      </w:hyperlink>
    </w:p>
    <w:p w14:paraId="292D3FA0" w14:textId="2FC09BB2" w:rsidR="0096465F" w:rsidRDefault="009C027F">
      <w:pPr>
        <w:pStyle w:val="TableofFigures"/>
        <w:tabs>
          <w:tab w:val="right" w:leader="dot" w:pos="10790"/>
        </w:tabs>
        <w:rPr>
          <w:rFonts w:eastAsiaTheme="minorEastAsia"/>
          <w:noProof/>
          <w:sz w:val="22"/>
          <w:szCs w:val="22"/>
        </w:rPr>
      </w:pPr>
      <w:hyperlink r:id="rId29" w:anchor="_Toc91768948" w:history="1">
        <w:r w:rsidR="0096465F" w:rsidRPr="00FC58DF">
          <w:rPr>
            <w:rStyle w:val="Hyperlink"/>
            <w:noProof/>
          </w:rPr>
          <w:t>Figure 27 Quick Sort Code</w:t>
        </w:r>
        <w:r w:rsidR="0096465F">
          <w:rPr>
            <w:noProof/>
            <w:webHidden/>
          </w:rPr>
          <w:tab/>
        </w:r>
        <w:r w:rsidR="0096465F">
          <w:rPr>
            <w:noProof/>
            <w:webHidden/>
          </w:rPr>
          <w:fldChar w:fldCharType="begin"/>
        </w:r>
        <w:r w:rsidR="0096465F">
          <w:rPr>
            <w:noProof/>
            <w:webHidden/>
          </w:rPr>
          <w:instrText xml:space="preserve"> PAGEREF _Toc91768948 \h </w:instrText>
        </w:r>
        <w:r w:rsidR="0096465F">
          <w:rPr>
            <w:noProof/>
            <w:webHidden/>
          </w:rPr>
        </w:r>
        <w:r w:rsidR="0096465F">
          <w:rPr>
            <w:noProof/>
            <w:webHidden/>
          </w:rPr>
          <w:fldChar w:fldCharType="separate"/>
        </w:r>
        <w:r w:rsidR="00C736E9">
          <w:rPr>
            <w:noProof/>
            <w:webHidden/>
          </w:rPr>
          <w:t>28</w:t>
        </w:r>
        <w:r w:rsidR="0096465F">
          <w:rPr>
            <w:noProof/>
            <w:webHidden/>
          </w:rPr>
          <w:fldChar w:fldCharType="end"/>
        </w:r>
      </w:hyperlink>
    </w:p>
    <w:p w14:paraId="47EEA85A" w14:textId="2C33A599" w:rsidR="0096465F" w:rsidRDefault="009C027F">
      <w:pPr>
        <w:pStyle w:val="TableofFigures"/>
        <w:tabs>
          <w:tab w:val="right" w:leader="dot" w:pos="10790"/>
        </w:tabs>
        <w:rPr>
          <w:rFonts w:eastAsiaTheme="minorEastAsia"/>
          <w:noProof/>
          <w:sz w:val="22"/>
          <w:szCs w:val="22"/>
        </w:rPr>
      </w:pPr>
      <w:hyperlink r:id="rId30" w:anchor="_Toc91768949" w:history="1">
        <w:r w:rsidR="0096465F" w:rsidRPr="00FC58DF">
          <w:rPr>
            <w:rStyle w:val="Hyperlink"/>
            <w:noProof/>
          </w:rPr>
          <w:t>28 Quick Sort with Count Steps</w:t>
        </w:r>
        <w:r w:rsidR="0096465F">
          <w:rPr>
            <w:noProof/>
            <w:webHidden/>
          </w:rPr>
          <w:tab/>
        </w:r>
        <w:r w:rsidR="0096465F">
          <w:rPr>
            <w:noProof/>
            <w:webHidden/>
          </w:rPr>
          <w:fldChar w:fldCharType="begin"/>
        </w:r>
        <w:r w:rsidR="0096465F">
          <w:rPr>
            <w:noProof/>
            <w:webHidden/>
          </w:rPr>
          <w:instrText xml:space="preserve"> PAGEREF _Toc91768949 \h </w:instrText>
        </w:r>
        <w:r w:rsidR="0096465F">
          <w:rPr>
            <w:noProof/>
            <w:webHidden/>
          </w:rPr>
        </w:r>
        <w:r w:rsidR="0096465F">
          <w:rPr>
            <w:noProof/>
            <w:webHidden/>
          </w:rPr>
          <w:fldChar w:fldCharType="separate"/>
        </w:r>
        <w:r w:rsidR="00C736E9">
          <w:rPr>
            <w:noProof/>
            <w:webHidden/>
          </w:rPr>
          <w:t>30</w:t>
        </w:r>
        <w:r w:rsidR="0096465F">
          <w:rPr>
            <w:noProof/>
            <w:webHidden/>
          </w:rPr>
          <w:fldChar w:fldCharType="end"/>
        </w:r>
      </w:hyperlink>
    </w:p>
    <w:p w14:paraId="29BD6C9F" w14:textId="336EE22A" w:rsidR="0096465F" w:rsidRDefault="009C027F">
      <w:pPr>
        <w:pStyle w:val="TableofFigures"/>
        <w:tabs>
          <w:tab w:val="right" w:leader="dot" w:pos="10790"/>
        </w:tabs>
        <w:rPr>
          <w:rFonts w:eastAsiaTheme="minorEastAsia"/>
          <w:noProof/>
          <w:sz w:val="22"/>
          <w:szCs w:val="22"/>
        </w:rPr>
      </w:pPr>
      <w:hyperlink r:id="rId31" w:anchor="_Toc91768950" w:history="1">
        <w:r w:rsidR="0096465F" w:rsidRPr="00FC58DF">
          <w:rPr>
            <w:rStyle w:val="Hyperlink"/>
            <w:noProof/>
          </w:rPr>
          <w:t>Figure 29 Quick Sort with Count Steps</w:t>
        </w:r>
        <w:r w:rsidR="0096465F">
          <w:rPr>
            <w:noProof/>
            <w:webHidden/>
          </w:rPr>
          <w:tab/>
        </w:r>
        <w:r w:rsidR="0096465F">
          <w:rPr>
            <w:noProof/>
            <w:webHidden/>
          </w:rPr>
          <w:fldChar w:fldCharType="begin"/>
        </w:r>
        <w:r w:rsidR="0096465F">
          <w:rPr>
            <w:noProof/>
            <w:webHidden/>
          </w:rPr>
          <w:instrText xml:space="preserve"> PAGEREF _Toc91768950 \h </w:instrText>
        </w:r>
        <w:r w:rsidR="0096465F">
          <w:rPr>
            <w:noProof/>
            <w:webHidden/>
          </w:rPr>
        </w:r>
        <w:r w:rsidR="0096465F">
          <w:rPr>
            <w:noProof/>
            <w:webHidden/>
          </w:rPr>
          <w:fldChar w:fldCharType="separate"/>
        </w:r>
        <w:r w:rsidR="00C736E9">
          <w:rPr>
            <w:noProof/>
            <w:webHidden/>
          </w:rPr>
          <w:t>30</w:t>
        </w:r>
        <w:r w:rsidR="0096465F">
          <w:rPr>
            <w:noProof/>
            <w:webHidden/>
          </w:rPr>
          <w:fldChar w:fldCharType="end"/>
        </w:r>
      </w:hyperlink>
    </w:p>
    <w:p w14:paraId="62FCE720" w14:textId="21254507" w:rsidR="0096465F" w:rsidRDefault="009C027F">
      <w:pPr>
        <w:pStyle w:val="TableofFigures"/>
        <w:tabs>
          <w:tab w:val="right" w:leader="dot" w:pos="10790"/>
        </w:tabs>
        <w:rPr>
          <w:rFonts w:eastAsiaTheme="minorEastAsia"/>
          <w:noProof/>
          <w:sz w:val="22"/>
          <w:szCs w:val="22"/>
        </w:rPr>
      </w:pPr>
      <w:hyperlink r:id="rId32" w:anchor="_Toc91768951" w:history="1">
        <w:r w:rsidR="0096465F" w:rsidRPr="00FC58DF">
          <w:rPr>
            <w:rStyle w:val="Hyperlink"/>
            <w:noProof/>
          </w:rPr>
          <w:t>30 quick sort graph</w:t>
        </w:r>
        <w:r w:rsidR="0096465F">
          <w:rPr>
            <w:noProof/>
            <w:webHidden/>
          </w:rPr>
          <w:tab/>
        </w:r>
        <w:r w:rsidR="0096465F">
          <w:rPr>
            <w:noProof/>
            <w:webHidden/>
          </w:rPr>
          <w:fldChar w:fldCharType="begin"/>
        </w:r>
        <w:r w:rsidR="0096465F">
          <w:rPr>
            <w:noProof/>
            <w:webHidden/>
          </w:rPr>
          <w:instrText xml:space="preserve"> PAGEREF _Toc91768951 \h </w:instrText>
        </w:r>
        <w:r w:rsidR="0096465F">
          <w:rPr>
            <w:noProof/>
            <w:webHidden/>
          </w:rPr>
        </w:r>
        <w:r w:rsidR="0096465F">
          <w:rPr>
            <w:noProof/>
            <w:webHidden/>
          </w:rPr>
          <w:fldChar w:fldCharType="separate"/>
        </w:r>
        <w:r w:rsidR="00C736E9">
          <w:rPr>
            <w:noProof/>
            <w:webHidden/>
          </w:rPr>
          <w:t>30</w:t>
        </w:r>
        <w:r w:rsidR="0096465F">
          <w:rPr>
            <w:noProof/>
            <w:webHidden/>
          </w:rPr>
          <w:fldChar w:fldCharType="end"/>
        </w:r>
      </w:hyperlink>
    </w:p>
    <w:p w14:paraId="1B3BAEE3" w14:textId="0404A1D7" w:rsidR="0096465F" w:rsidRDefault="009C027F">
      <w:pPr>
        <w:pStyle w:val="TableofFigures"/>
        <w:tabs>
          <w:tab w:val="right" w:leader="dot" w:pos="10790"/>
        </w:tabs>
        <w:rPr>
          <w:rFonts w:eastAsiaTheme="minorEastAsia"/>
          <w:noProof/>
          <w:sz w:val="22"/>
          <w:szCs w:val="22"/>
        </w:rPr>
      </w:pPr>
      <w:hyperlink r:id="rId33" w:anchor="_Toc91768952" w:history="1">
        <w:r w:rsidR="0096465F" w:rsidRPr="00FC58DF">
          <w:rPr>
            <w:rStyle w:val="Hyperlink"/>
            <w:noProof/>
          </w:rPr>
          <w:t>31 quick sort graph</w:t>
        </w:r>
        <w:r w:rsidR="0096465F">
          <w:rPr>
            <w:noProof/>
            <w:webHidden/>
          </w:rPr>
          <w:tab/>
        </w:r>
        <w:r w:rsidR="0096465F">
          <w:rPr>
            <w:noProof/>
            <w:webHidden/>
          </w:rPr>
          <w:fldChar w:fldCharType="begin"/>
        </w:r>
        <w:r w:rsidR="0096465F">
          <w:rPr>
            <w:noProof/>
            <w:webHidden/>
          </w:rPr>
          <w:instrText xml:space="preserve"> PAGEREF _Toc91768952 \h </w:instrText>
        </w:r>
        <w:r w:rsidR="0096465F">
          <w:rPr>
            <w:noProof/>
            <w:webHidden/>
          </w:rPr>
        </w:r>
        <w:r w:rsidR="0096465F">
          <w:rPr>
            <w:noProof/>
            <w:webHidden/>
          </w:rPr>
          <w:fldChar w:fldCharType="separate"/>
        </w:r>
        <w:r w:rsidR="00C736E9">
          <w:rPr>
            <w:noProof/>
            <w:webHidden/>
          </w:rPr>
          <w:t>30</w:t>
        </w:r>
        <w:r w:rsidR="0096465F">
          <w:rPr>
            <w:noProof/>
            <w:webHidden/>
          </w:rPr>
          <w:fldChar w:fldCharType="end"/>
        </w:r>
      </w:hyperlink>
    </w:p>
    <w:p w14:paraId="5BB10265" w14:textId="549427CB" w:rsidR="0096465F" w:rsidRDefault="009C027F">
      <w:pPr>
        <w:pStyle w:val="TableofFigures"/>
        <w:tabs>
          <w:tab w:val="right" w:leader="dot" w:pos="10790"/>
        </w:tabs>
        <w:rPr>
          <w:rFonts w:eastAsiaTheme="minorEastAsia"/>
          <w:noProof/>
          <w:sz w:val="22"/>
          <w:szCs w:val="22"/>
        </w:rPr>
      </w:pPr>
      <w:hyperlink r:id="rId34" w:anchor="_Toc91768953" w:history="1">
        <w:r w:rsidR="0096465F" w:rsidRPr="00FC58DF">
          <w:rPr>
            <w:rStyle w:val="Hyperlink"/>
            <w:noProof/>
          </w:rPr>
          <w:t>32 random generator code</w:t>
        </w:r>
        <w:r w:rsidR="0096465F">
          <w:rPr>
            <w:noProof/>
            <w:webHidden/>
          </w:rPr>
          <w:tab/>
        </w:r>
        <w:r w:rsidR="0096465F">
          <w:rPr>
            <w:noProof/>
            <w:webHidden/>
          </w:rPr>
          <w:fldChar w:fldCharType="begin"/>
        </w:r>
        <w:r w:rsidR="0096465F">
          <w:rPr>
            <w:noProof/>
            <w:webHidden/>
          </w:rPr>
          <w:instrText xml:space="preserve"> PAGEREF _Toc91768953 \h </w:instrText>
        </w:r>
        <w:r w:rsidR="0096465F">
          <w:rPr>
            <w:noProof/>
            <w:webHidden/>
          </w:rPr>
        </w:r>
        <w:r w:rsidR="0096465F">
          <w:rPr>
            <w:noProof/>
            <w:webHidden/>
          </w:rPr>
          <w:fldChar w:fldCharType="separate"/>
        </w:r>
        <w:r w:rsidR="00C736E9">
          <w:rPr>
            <w:noProof/>
            <w:webHidden/>
          </w:rPr>
          <w:t>32</w:t>
        </w:r>
        <w:r w:rsidR="0096465F">
          <w:rPr>
            <w:noProof/>
            <w:webHidden/>
          </w:rPr>
          <w:fldChar w:fldCharType="end"/>
        </w:r>
      </w:hyperlink>
    </w:p>
    <w:p w14:paraId="30B5C4EB" w14:textId="4B8CB5C1" w:rsidR="0096465F" w:rsidRDefault="009C027F">
      <w:pPr>
        <w:pStyle w:val="TableofFigures"/>
        <w:tabs>
          <w:tab w:val="right" w:leader="dot" w:pos="10790"/>
        </w:tabs>
        <w:rPr>
          <w:rFonts w:eastAsiaTheme="minorEastAsia"/>
          <w:noProof/>
          <w:sz w:val="22"/>
          <w:szCs w:val="22"/>
        </w:rPr>
      </w:pPr>
      <w:hyperlink r:id="rId35" w:anchor="_Toc91768954" w:history="1">
        <w:r w:rsidR="0096465F" w:rsidRPr="00FC58DF">
          <w:rPr>
            <w:rStyle w:val="Hyperlink"/>
            <w:noProof/>
          </w:rPr>
          <w:t>33 random generator code</w:t>
        </w:r>
        <w:r w:rsidR="0096465F">
          <w:rPr>
            <w:noProof/>
            <w:webHidden/>
          </w:rPr>
          <w:tab/>
        </w:r>
        <w:r w:rsidR="0096465F">
          <w:rPr>
            <w:noProof/>
            <w:webHidden/>
          </w:rPr>
          <w:fldChar w:fldCharType="begin"/>
        </w:r>
        <w:r w:rsidR="0096465F">
          <w:rPr>
            <w:noProof/>
            <w:webHidden/>
          </w:rPr>
          <w:instrText xml:space="preserve"> PAGEREF _Toc91768954 \h </w:instrText>
        </w:r>
        <w:r w:rsidR="0096465F">
          <w:rPr>
            <w:noProof/>
            <w:webHidden/>
          </w:rPr>
        </w:r>
        <w:r w:rsidR="0096465F">
          <w:rPr>
            <w:noProof/>
            <w:webHidden/>
          </w:rPr>
          <w:fldChar w:fldCharType="separate"/>
        </w:r>
        <w:r w:rsidR="00C736E9">
          <w:rPr>
            <w:noProof/>
            <w:webHidden/>
          </w:rPr>
          <w:t>32</w:t>
        </w:r>
        <w:r w:rsidR="0096465F">
          <w:rPr>
            <w:noProof/>
            <w:webHidden/>
          </w:rPr>
          <w:fldChar w:fldCharType="end"/>
        </w:r>
      </w:hyperlink>
    </w:p>
    <w:p w14:paraId="4850383F" w14:textId="6B32AAC0" w:rsidR="0096465F" w:rsidRDefault="009C027F">
      <w:pPr>
        <w:pStyle w:val="TableofFigures"/>
        <w:tabs>
          <w:tab w:val="right" w:leader="dot" w:pos="10790"/>
        </w:tabs>
        <w:rPr>
          <w:rFonts w:eastAsiaTheme="minorEastAsia"/>
          <w:noProof/>
          <w:sz w:val="22"/>
          <w:szCs w:val="22"/>
        </w:rPr>
      </w:pPr>
      <w:hyperlink r:id="rId36" w:anchor="_Toc91768955" w:history="1">
        <w:r w:rsidR="0096465F" w:rsidRPr="00FC58DF">
          <w:rPr>
            <w:rStyle w:val="Hyperlink"/>
            <w:noProof/>
          </w:rPr>
          <w:t>34 main_sort i</w:t>
        </w:r>
        <w:r w:rsidR="0096465F">
          <w:rPr>
            <w:noProof/>
            <w:webHidden/>
          </w:rPr>
          <w:tab/>
        </w:r>
        <w:r w:rsidR="0096465F">
          <w:rPr>
            <w:noProof/>
            <w:webHidden/>
          </w:rPr>
          <w:fldChar w:fldCharType="begin"/>
        </w:r>
        <w:r w:rsidR="0096465F">
          <w:rPr>
            <w:noProof/>
            <w:webHidden/>
          </w:rPr>
          <w:instrText xml:space="preserve"> PAGEREF _Toc91768955 \h </w:instrText>
        </w:r>
        <w:r w:rsidR="0096465F">
          <w:rPr>
            <w:noProof/>
            <w:webHidden/>
          </w:rPr>
        </w:r>
        <w:r w:rsidR="0096465F">
          <w:rPr>
            <w:noProof/>
            <w:webHidden/>
          </w:rPr>
          <w:fldChar w:fldCharType="separate"/>
        </w:r>
        <w:r w:rsidR="00C736E9">
          <w:rPr>
            <w:noProof/>
            <w:webHidden/>
          </w:rPr>
          <w:t>32</w:t>
        </w:r>
        <w:r w:rsidR="0096465F">
          <w:rPr>
            <w:noProof/>
            <w:webHidden/>
          </w:rPr>
          <w:fldChar w:fldCharType="end"/>
        </w:r>
      </w:hyperlink>
    </w:p>
    <w:p w14:paraId="488AB0AA" w14:textId="1147D709" w:rsidR="0096465F" w:rsidRDefault="009C027F">
      <w:pPr>
        <w:pStyle w:val="TableofFigures"/>
        <w:tabs>
          <w:tab w:val="right" w:leader="dot" w:pos="10790"/>
        </w:tabs>
        <w:rPr>
          <w:rFonts w:eastAsiaTheme="minorEastAsia"/>
          <w:noProof/>
          <w:sz w:val="22"/>
          <w:szCs w:val="22"/>
        </w:rPr>
      </w:pPr>
      <w:hyperlink r:id="rId37" w:anchor="_Toc91768956" w:history="1">
        <w:r w:rsidR="0096465F" w:rsidRPr="00FC58DF">
          <w:rPr>
            <w:rStyle w:val="Hyperlink"/>
            <w:noProof/>
          </w:rPr>
          <w:t>35 main_sort i</w:t>
        </w:r>
        <w:r w:rsidR="0096465F">
          <w:rPr>
            <w:noProof/>
            <w:webHidden/>
          </w:rPr>
          <w:tab/>
        </w:r>
        <w:r w:rsidR="0096465F">
          <w:rPr>
            <w:noProof/>
            <w:webHidden/>
          </w:rPr>
          <w:fldChar w:fldCharType="begin"/>
        </w:r>
        <w:r w:rsidR="0096465F">
          <w:rPr>
            <w:noProof/>
            <w:webHidden/>
          </w:rPr>
          <w:instrText xml:space="preserve"> PAGEREF _Toc91768956 \h </w:instrText>
        </w:r>
        <w:r w:rsidR="0096465F">
          <w:rPr>
            <w:noProof/>
            <w:webHidden/>
          </w:rPr>
        </w:r>
        <w:r w:rsidR="0096465F">
          <w:rPr>
            <w:noProof/>
            <w:webHidden/>
          </w:rPr>
          <w:fldChar w:fldCharType="separate"/>
        </w:r>
        <w:r w:rsidR="00C736E9">
          <w:rPr>
            <w:noProof/>
            <w:webHidden/>
          </w:rPr>
          <w:t>32</w:t>
        </w:r>
        <w:r w:rsidR="0096465F">
          <w:rPr>
            <w:noProof/>
            <w:webHidden/>
          </w:rPr>
          <w:fldChar w:fldCharType="end"/>
        </w:r>
      </w:hyperlink>
    </w:p>
    <w:p w14:paraId="0BA83331" w14:textId="07CD0BF8" w:rsidR="0096465F" w:rsidRDefault="009C027F">
      <w:pPr>
        <w:pStyle w:val="TableofFigures"/>
        <w:tabs>
          <w:tab w:val="right" w:leader="dot" w:pos="10790"/>
        </w:tabs>
        <w:rPr>
          <w:rFonts w:eastAsiaTheme="minorEastAsia"/>
          <w:noProof/>
          <w:sz w:val="22"/>
          <w:szCs w:val="22"/>
        </w:rPr>
      </w:pPr>
      <w:hyperlink r:id="rId38" w:anchor="_Toc91768957" w:history="1">
        <w:r w:rsidR="0096465F" w:rsidRPr="00FC58DF">
          <w:rPr>
            <w:rStyle w:val="Hyperlink"/>
            <w:noProof/>
          </w:rPr>
          <w:t>36 main_sort ii</w:t>
        </w:r>
        <w:r w:rsidR="0096465F">
          <w:rPr>
            <w:noProof/>
            <w:webHidden/>
          </w:rPr>
          <w:tab/>
        </w:r>
        <w:r w:rsidR="0096465F">
          <w:rPr>
            <w:noProof/>
            <w:webHidden/>
          </w:rPr>
          <w:fldChar w:fldCharType="begin"/>
        </w:r>
        <w:r w:rsidR="0096465F">
          <w:rPr>
            <w:noProof/>
            <w:webHidden/>
          </w:rPr>
          <w:instrText xml:space="preserve"> PAGEREF _Toc91768957 \h </w:instrText>
        </w:r>
        <w:r w:rsidR="0096465F">
          <w:rPr>
            <w:noProof/>
            <w:webHidden/>
          </w:rPr>
        </w:r>
        <w:r w:rsidR="0096465F">
          <w:rPr>
            <w:noProof/>
            <w:webHidden/>
          </w:rPr>
          <w:fldChar w:fldCharType="separate"/>
        </w:r>
        <w:r w:rsidR="00C736E9">
          <w:rPr>
            <w:noProof/>
            <w:webHidden/>
          </w:rPr>
          <w:t>33</w:t>
        </w:r>
        <w:r w:rsidR="0096465F">
          <w:rPr>
            <w:noProof/>
            <w:webHidden/>
          </w:rPr>
          <w:fldChar w:fldCharType="end"/>
        </w:r>
      </w:hyperlink>
    </w:p>
    <w:p w14:paraId="4EC09293" w14:textId="1A52B165" w:rsidR="0096465F" w:rsidRDefault="009C027F">
      <w:pPr>
        <w:pStyle w:val="TableofFigures"/>
        <w:tabs>
          <w:tab w:val="right" w:leader="dot" w:pos="10790"/>
        </w:tabs>
        <w:rPr>
          <w:rFonts w:eastAsiaTheme="minorEastAsia"/>
          <w:noProof/>
          <w:sz w:val="22"/>
          <w:szCs w:val="22"/>
        </w:rPr>
      </w:pPr>
      <w:hyperlink r:id="rId39" w:anchor="_Toc91768958" w:history="1">
        <w:r w:rsidR="0096465F" w:rsidRPr="00FC58DF">
          <w:rPr>
            <w:rStyle w:val="Hyperlink"/>
            <w:noProof/>
          </w:rPr>
          <w:t>37 main_sort ii</w:t>
        </w:r>
        <w:r w:rsidR="0096465F">
          <w:rPr>
            <w:noProof/>
            <w:webHidden/>
          </w:rPr>
          <w:tab/>
        </w:r>
        <w:r w:rsidR="0096465F">
          <w:rPr>
            <w:noProof/>
            <w:webHidden/>
          </w:rPr>
          <w:fldChar w:fldCharType="begin"/>
        </w:r>
        <w:r w:rsidR="0096465F">
          <w:rPr>
            <w:noProof/>
            <w:webHidden/>
          </w:rPr>
          <w:instrText xml:space="preserve"> PAGEREF _Toc91768958 \h </w:instrText>
        </w:r>
        <w:r w:rsidR="0096465F">
          <w:rPr>
            <w:noProof/>
            <w:webHidden/>
          </w:rPr>
        </w:r>
        <w:r w:rsidR="0096465F">
          <w:rPr>
            <w:noProof/>
            <w:webHidden/>
          </w:rPr>
          <w:fldChar w:fldCharType="separate"/>
        </w:r>
        <w:r w:rsidR="00C736E9">
          <w:rPr>
            <w:noProof/>
            <w:webHidden/>
          </w:rPr>
          <w:t>33</w:t>
        </w:r>
        <w:r w:rsidR="0096465F">
          <w:rPr>
            <w:noProof/>
            <w:webHidden/>
          </w:rPr>
          <w:fldChar w:fldCharType="end"/>
        </w:r>
      </w:hyperlink>
    </w:p>
    <w:p w14:paraId="4CC3FEF2" w14:textId="5C1DDF56" w:rsidR="0096465F" w:rsidRDefault="009C027F">
      <w:pPr>
        <w:pStyle w:val="TableofFigures"/>
        <w:tabs>
          <w:tab w:val="right" w:leader="dot" w:pos="10790"/>
        </w:tabs>
        <w:rPr>
          <w:rFonts w:eastAsiaTheme="minorEastAsia"/>
          <w:noProof/>
          <w:sz w:val="22"/>
          <w:szCs w:val="22"/>
        </w:rPr>
      </w:pPr>
      <w:hyperlink r:id="rId40" w:anchor="_Toc91768959" w:history="1">
        <w:r w:rsidR="0096465F" w:rsidRPr="00FC58DF">
          <w:rPr>
            <w:rStyle w:val="Hyperlink"/>
            <w:noProof/>
          </w:rPr>
          <w:t>38 main_sort iii</w:t>
        </w:r>
        <w:r w:rsidR="0096465F">
          <w:rPr>
            <w:noProof/>
            <w:webHidden/>
          </w:rPr>
          <w:tab/>
        </w:r>
        <w:r w:rsidR="0096465F">
          <w:rPr>
            <w:noProof/>
            <w:webHidden/>
          </w:rPr>
          <w:fldChar w:fldCharType="begin"/>
        </w:r>
        <w:r w:rsidR="0096465F">
          <w:rPr>
            <w:noProof/>
            <w:webHidden/>
          </w:rPr>
          <w:instrText xml:space="preserve"> PAGEREF _Toc91768959 \h </w:instrText>
        </w:r>
        <w:r w:rsidR="0096465F">
          <w:rPr>
            <w:noProof/>
            <w:webHidden/>
          </w:rPr>
        </w:r>
        <w:r w:rsidR="0096465F">
          <w:rPr>
            <w:noProof/>
            <w:webHidden/>
          </w:rPr>
          <w:fldChar w:fldCharType="separate"/>
        </w:r>
        <w:r w:rsidR="00C736E9">
          <w:rPr>
            <w:noProof/>
            <w:webHidden/>
          </w:rPr>
          <w:t>33</w:t>
        </w:r>
        <w:r w:rsidR="0096465F">
          <w:rPr>
            <w:noProof/>
            <w:webHidden/>
          </w:rPr>
          <w:fldChar w:fldCharType="end"/>
        </w:r>
      </w:hyperlink>
    </w:p>
    <w:p w14:paraId="1618792F" w14:textId="08972B68" w:rsidR="0096465F" w:rsidRDefault="009C027F">
      <w:pPr>
        <w:pStyle w:val="TableofFigures"/>
        <w:tabs>
          <w:tab w:val="right" w:leader="dot" w:pos="10790"/>
        </w:tabs>
        <w:rPr>
          <w:rFonts w:eastAsiaTheme="minorEastAsia"/>
          <w:noProof/>
          <w:sz w:val="22"/>
          <w:szCs w:val="22"/>
        </w:rPr>
      </w:pPr>
      <w:hyperlink r:id="rId41" w:anchor="_Toc91768960" w:history="1">
        <w:r w:rsidR="0096465F" w:rsidRPr="00FC58DF">
          <w:rPr>
            <w:rStyle w:val="Hyperlink"/>
            <w:noProof/>
          </w:rPr>
          <w:t>39 main_sort iii</w:t>
        </w:r>
        <w:r w:rsidR="0096465F">
          <w:rPr>
            <w:noProof/>
            <w:webHidden/>
          </w:rPr>
          <w:tab/>
        </w:r>
        <w:r w:rsidR="0096465F">
          <w:rPr>
            <w:noProof/>
            <w:webHidden/>
          </w:rPr>
          <w:fldChar w:fldCharType="begin"/>
        </w:r>
        <w:r w:rsidR="0096465F">
          <w:rPr>
            <w:noProof/>
            <w:webHidden/>
          </w:rPr>
          <w:instrText xml:space="preserve"> PAGEREF _Toc91768960 \h </w:instrText>
        </w:r>
        <w:r w:rsidR="0096465F">
          <w:rPr>
            <w:noProof/>
            <w:webHidden/>
          </w:rPr>
        </w:r>
        <w:r w:rsidR="0096465F">
          <w:rPr>
            <w:noProof/>
            <w:webHidden/>
          </w:rPr>
          <w:fldChar w:fldCharType="separate"/>
        </w:r>
        <w:r w:rsidR="00C736E9">
          <w:rPr>
            <w:noProof/>
            <w:webHidden/>
          </w:rPr>
          <w:t>33</w:t>
        </w:r>
        <w:r w:rsidR="0096465F">
          <w:rPr>
            <w:noProof/>
            <w:webHidden/>
          </w:rPr>
          <w:fldChar w:fldCharType="end"/>
        </w:r>
      </w:hyperlink>
    </w:p>
    <w:p w14:paraId="43EDCFCC" w14:textId="163E422B" w:rsidR="0096465F" w:rsidRDefault="009C027F">
      <w:pPr>
        <w:pStyle w:val="TableofFigures"/>
        <w:tabs>
          <w:tab w:val="right" w:leader="dot" w:pos="10790"/>
        </w:tabs>
        <w:rPr>
          <w:rFonts w:eastAsiaTheme="minorEastAsia"/>
          <w:noProof/>
          <w:sz w:val="22"/>
          <w:szCs w:val="22"/>
        </w:rPr>
      </w:pPr>
      <w:hyperlink r:id="rId42" w:anchor="_Toc91768961" w:history="1">
        <w:r w:rsidR="0096465F" w:rsidRPr="00FC58DF">
          <w:rPr>
            <w:rStyle w:val="Hyperlink"/>
            <w:noProof/>
          </w:rPr>
          <w:t>40 main_sort iv</w:t>
        </w:r>
        <w:r w:rsidR="0096465F">
          <w:rPr>
            <w:noProof/>
            <w:webHidden/>
          </w:rPr>
          <w:tab/>
        </w:r>
        <w:r w:rsidR="0096465F">
          <w:rPr>
            <w:noProof/>
            <w:webHidden/>
          </w:rPr>
          <w:fldChar w:fldCharType="begin"/>
        </w:r>
        <w:r w:rsidR="0096465F">
          <w:rPr>
            <w:noProof/>
            <w:webHidden/>
          </w:rPr>
          <w:instrText xml:space="preserve"> PAGEREF _Toc91768961 \h </w:instrText>
        </w:r>
        <w:r w:rsidR="0096465F">
          <w:rPr>
            <w:noProof/>
            <w:webHidden/>
          </w:rPr>
        </w:r>
        <w:r w:rsidR="0096465F">
          <w:rPr>
            <w:noProof/>
            <w:webHidden/>
          </w:rPr>
          <w:fldChar w:fldCharType="separate"/>
        </w:r>
        <w:r w:rsidR="00C736E9">
          <w:rPr>
            <w:noProof/>
            <w:webHidden/>
          </w:rPr>
          <w:t>34</w:t>
        </w:r>
        <w:r w:rsidR="0096465F">
          <w:rPr>
            <w:noProof/>
            <w:webHidden/>
          </w:rPr>
          <w:fldChar w:fldCharType="end"/>
        </w:r>
      </w:hyperlink>
    </w:p>
    <w:p w14:paraId="1549A924" w14:textId="7764BE0D" w:rsidR="0096465F" w:rsidRDefault="009C027F">
      <w:pPr>
        <w:pStyle w:val="TableofFigures"/>
        <w:tabs>
          <w:tab w:val="right" w:leader="dot" w:pos="10790"/>
        </w:tabs>
        <w:rPr>
          <w:rFonts w:eastAsiaTheme="minorEastAsia"/>
          <w:noProof/>
          <w:sz w:val="22"/>
          <w:szCs w:val="22"/>
        </w:rPr>
      </w:pPr>
      <w:hyperlink r:id="rId43" w:anchor="_Toc91768962" w:history="1">
        <w:r w:rsidR="0096465F" w:rsidRPr="00FC58DF">
          <w:rPr>
            <w:rStyle w:val="Hyperlink"/>
            <w:noProof/>
          </w:rPr>
          <w:t>41 main_sort iv</w:t>
        </w:r>
        <w:r w:rsidR="0096465F">
          <w:rPr>
            <w:noProof/>
            <w:webHidden/>
          </w:rPr>
          <w:tab/>
        </w:r>
        <w:r w:rsidR="0096465F">
          <w:rPr>
            <w:noProof/>
            <w:webHidden/>
          </w:rPr>
          <w:fldChar w:fldCharType="begin"/>
        </w:r>
        <w:r w:rsidR="0096465F">
          <w:rPr>
            <w:noProof/>
            <w:webHidden/>
          </w:rPr>
          <w:instrText xml:space="preserve"> PAGEREF _Toc91768962 \h </w:instrText>
        </w:r>
        <w:r w:rsidR="0096465F">
          <w:rPr>
            <w:noProof/>
            <w:webHidden/>
          </w:rPr>
        </w:r>
        <w:r w:rsidR="0096465F">
          <w:rPr>
            <w:noProof/>
            <w:webHidden/>
          </w:rPr>
          <w:fldChar w:fldCharType="separate"/>
        </w:r>
        <w:r w:rsidR="00C736E9">
          <w:rPr>
            <w:noProof/>
            <w:webHidden/>
          </w:rPr>
          <w:t>34</w:t>
        </w:r>
        <w:r w:rsidR="0096465F">
          <w:rPr>
            <w:noProof/>
            <w:webHidden/>
          </w:rPr>
          <w:fldChar w:fldCharType="end"/>
        </w:r>
      </w:hyperlink>
    </w:p>
    <w:p w14:paraId="45EA905C" w14:textId="08EC2235" w:rsidR="0096465F" w:rsidRDefault="009C027F">
      <w:pPr>
        <w:pStyle w:val="TableofFigures"/>
        <w:tabs>
          <w:tab w:val="right" w:leader="dot" w:pos="10790"/>
        </w:tabs>
        <w:rPr>
          <w:rFonts w:eastAsiaTheme="minorEastAsia"/>
          <w:noProof/>
          <w:sz w:val="22"/>
          <w:szCs w:val="22"/>
        </w:rPr>
      </w:pPr>
      <w:hyperlink r:id="rId44" w:anchor="_Toc91768963" w:history="1">
        <w:r w:rsidR="0096465F" w:rsidRPr="00FC58DF">
          <w:rPr>
            <w:rStyle w:val="Hyperlink"/>
            <w:noProof/>
          </w:rPr>
          <w:t>42 main_sort v</w:t>
        </w:r>
        <w:r w:rsidR="0096465F">
          <w:rPr>
            <w:noProof/>
            <w:webHidden/>
          </w:rPr>
          <w:tab/>
        </w:r>
        <w:r w:rsidR="0096465F">
          <w:rPr>
            <w:noProof/>
            <w:webHidden/>
          </w:rPr>
          <w:fldChar w:fldCharType="begin"/>
        </w:r>
        <w:r w:rsidR="0096465F">
          <w:rPr>
            <w:noProof/>
            <w:webHidden/>
          </w:rPr>
          <w:instrText xml:space="preserve"> PAGEREF _Toc91768963 \h </w:instrText>
        </w:r>
        <w:r w:rsidR="0096465F">
          <w:rPr>
            <w:noProof/>
            <w:webHidden/>
          </w:rPr>
        </w:r>
        <w:r w:rsidR="0096465F">
          <w:rPr>
            <w:noProof/>
            <w:webHidden/>
          </w:rPr>
          <w:fldChar w:fldCharType="separate"/>
        </w:r>
        <w:r w:rsidR="00C736E9">
          <w:rPr>
            <w:noProof/>
            <w:webHidden/>
          </w:rPr>
          <w:t>35</w:t>
        </w:r>
        <w:r w:rsidR="0096465F">
          <w:rPr>
            <w:noProof/>
            <w:webHidden/>
          </w:rPr>
          <w:fldChar w:fldCharType="end"/>
        </w:r>
      </w:hyperlink>
    </w:p>
    <w:p w14:paraId="52B101CC" w14:textId="3966BC3D" w:rsidR="0096465F" w:rsidRDefault="009C027F">
      <w:pPr>
        <w:pStyle w:val="TableofFigures"/>
        <w:tabs>
          <w:tab w:val="right" w:leader="dot" w:pos="10790"/>
        </w:tabs>
        <w:rPr>
          <w:rFonts w:eastAsiaTheme="minorEastAsia"/>
          <w:noProof/>
          <w:sz w:val="22"/>
          <w:szCs w:val="22"/>
        </w:rPr>
      </w:pPr>
      <w:hyperlink r:id="rId45" w:anchor="_Toc91768964" w:history="1">
        <w:r w:rsidR="0096465F" w:rsidRPr="00FC58DF">
          <w:rPr>
            <w:rStyle w:val="Hyperlink"/>
            <w:noProof/>
          </w:rPr>
          <w:t>43 main_sort v</w:t>
        </w:r>
        <w:r w:rsidR="0096465F">
          <w:rPr>
            <w:noProof/>
            <w:webHidden/>
          </w:rPr>
          <w:tab/>
        </w:r>
        <w:r w:rsidR="0096465F">
          <w:rPr>
            <w:noProof/>
            <w:webHidden/>
          </w:rPr>
          <w:fldChar w:fldCharType="begin"/>
        </w:r>
        <w:r w:rsidR="0096465F">
          <w:rPr>
            <w:noProof/>
            <w:webHidden/>
          </w:rPr>
          <w:instrText xml:space="preserve"> PAGEREF _Toc91768964 \h </w:instrText>
        </w:r>
        <w:r w:rsidR="0096465F">
          <w:rPr>
            <w:noProof/>
            <w:webHidden/>
          </w:rPr>
        </w:r>
        <w:r w:rsidR="0096465F">
          <w:rPr>
            <w:noProof/>
            <w:webHidden/>
          </w:rPr>
          <w:fldChar w:fldCharType="separate"/>
        </w:r>
        <w:r w:rsidR="00C736E9">
          <w:rPr>
            <w:noProof/>
            <w:webHidden/>
          </w:rPr>
          <w:t>35</w:t>
        </w:r>
        <w:r w:rsidR="0096465F">
          <w:rPr>
            <w:noProof/>
            <w:webHidden/>
          </w:rPr>
          <w:fldChar w:fldCharType="end"/>
        </w:r>
      </w:hyperlink>
    </w:p>
    <w:p w14:paraId="6B9EC9EC" w14:textId="65C62190" w:rsidR="0096465F" w:rsidRDefault="009C027F">
      <w:pPr>
        <w:pStyle w:val="TableofFigures"/>
        <w:tabs>
          <w:tab w:val="right" w:leader="dot" w:pos="10790"/>
        </w:tabs>
        <w:rPr>
          <w:rFonts w:eastAsiaTheme="minorEastAsia"/>
          <w:noProof/>
          <w:sz w:val="22"/>
          <w:szCs w:val="22"/>
        </w:rPr>
      </w:pPr>
      <w:hyperlink r:id="rId46" w:anchor="_Toc91768965" w:history="1">
        <w:r w:rsidR="0096465F" w:rsidRPr="00FC58DF">
          <w:rPr>
            <w:rStyle w:val="Hyperlink"/>
            <w:noProof/>
          </w:rPr>
          <w:t>44 gui imports and window properties</w:t>
        </w:r>
        <w:r w:rsidR="0096465F">
          <w:rPr>
            <w:noProof/>
            <w:webHidden/>
          </w:rPr>
          <w:tab/>
        </w:r>
        <w:r w:rsidR="0096465F">
          <w:rPr>
            <w:noProof/>
            <w:webHidden/>
          </w:rPr>
          <w:fldChar w:fldCharType="begin"/>
        </w:r>
        <w:r w:rsidR="0096465F">
          <w:rPr>
            <w:noProof/>
            <w:webHidden/>
          </w:rPr>
          <w:instrText xml:space="preserve"> PAGEREF _Toc91768965 \h </w:instrText>
        </w:r>
        <w:r w:rsidR="0096465F">
          <w:rPr>
            <w:noProof/>
            <w:webHidden/>
          </w:rPr>
        </w:r>
        <w:r w:rsidR="0096465F">
          <w:rPr>
            <w:noProof/>
            <w:webHidden/>
          </w:rPr>
          <w:fldChar w:fldCharType="separate"/>
        </w:r>
        <w:r w:rsidR="00C736E9">
          <w:rPr>
            <w:noProof/>
            <w:webHidden/>
          </w:rPr>
          <w:t>36</w:t>
        </w:r>
        <w:r w:rsidR="0096465F">
          <w:rPr>
            <w:noProof/>
            <w:webHidden/>
          </w:rPr>
          <w:fldChar w:fldCharType="end"/>
        </w:r>
      </w:hyperlink>
    </w:p>
    <w:p w14:paraId="45B54245" w14:textId="664A89FC" w:rsidR="0096465F" w:rsidRDefault="009C027F">
      <w:pPr>
        <w:pStyle w:val="TableofFigures"/>
        <w:tabs>
          <w:tab w:val="right" w:leader="dot" w:pos="10790"/>
        </w:tabs>
        <w:rPr>
          <w:rFonts w:eastAsiaTheme="minorEastAsia"/>
          <w:noProof/>
          <w:sz w:val="22"/>
          <w:szCs w:val="22"/>
        </w:rPr>
      </w:pPr>
      <w:hyperlink r:id="rId47" w:anchor="_Toc91768966" w:history="1">
        <w:r w:rsidR="0096465F" w:rsidRPr="00FC58DF">
          <w:rPr>
            <w:rStyle w:val="Hyperlink"/>
            <w:noProof/>
          </w:rPr>
          <w:t>45 gui imports and window properties</w:t>
        </w:r>
        <w:r w:rsidR="0096465F">
          <w:rPr>
            <w:noProof/>
            <w:webHidden/>
          </w:rPr>
          <w:tab/>
        </w:r>
        <w:r w:rsidR="0096465F">
          <w:rPr>
            <w:noProof/>
            <w:webHidden/>
          </w:rPr>
          <w:fldChar w:fldCharType="begin"/>
        </w:r>
        <w:r w:rsidR="0096465F">
          <w:rPr>
            <w:noProof/>
            <w:webHidden/>
          </w:rPr>
          <w:instrText xml:space="preserve"> PAGEREF _Toc91768966 \h </w:instrText>
        </w:r>
        <w:r w:rsidR="0096465F">
          <w:rPr>
            <w:noProof/>
            <w:webHidden/>
          </w:rPr>
        </w:r>
        <w:r w:rsidR="0096465F">
          <w:rPr>
            <w:noProof/>
            <w:webHidden/>
          </w:rPr>
          <w:fldChar w:fldCharType="separate"/>
        </w:r>
        <w:r w:rsidR="00C736E9">
          <w:rPr>
            <w:noProof/>
            <w:webHidden/>
          </w:rPr>
          <w:t>36</w:t>
        </w:r>
        <w:r w:rsidR="0096465F">
          <w:rPr>
            <w:noProof/>
            <w:webHidden/>
          </w:rPr>
          <w:fldChar w:fldCharType="end"/>
        </w:r>
      </w:hyperlink>
    </w:p>
    <w:p w14:paraId="55BC1B52" w14:textId="12F50DE9" w:rsidR="0096465F" w:rsidRDefault="009C027F">
      <w:pPr>
        <w:pStyle w:val="TableofFigures"/>
        <w:tabs>
          <w:tab w:val="right" w:leader="dot" w:pos="10790"/>
        </w:tabs>
        <w:rPr>
          <w:rFonts w:eastAsiaTheme="minorEastAsia"/>
          <w:noProof/>
          <w:sz w:val="22"/>
          <w:szCs w:val="22"/>
        </w:rPr>
      </w:pPr>
      <w:hyperlink r:id="rId48" w:anchor="_Toc91768967" w:history="1">
        <w:r w:rsidR="0096465F" w:rsidRPr="00FC58DF">
          <w:rPr>
            <w:rStyle w:val="Hyperlink"/>
            <w:noProof/>
          </w:rPr>
          <w:t>46 algorithms functions</w:t>
        </w:r>
        <w:r w:rsidR="0096465F">
          <w:rPr>
            <w:noProof/>
            <w:webHidden/>
          </w:rPr>
          <w:tab/>
        </w:r>
        <w:r w:rsidR="0096465F">
          <w:rPr>
            <w:noProof/>
            <w:webHidden/>
          </w:rPr>
          <w:fldChar w:fldCharType="begin"/>
        </w:r>
        <w:r w:rsidR="0096465F">
          <w:rPr>
            <w:noProof/>
            <w:webHidden/>
          </w:rPr>
          <w:instrText xml:space="preserve"> PAGEREF _Toc91768967 \h </w:instrText>
        </w:r>
        <w:r w:rsidR="0096465F">
          <w:rPr>
            <w:noProof/>
            <w:webHidden/>
          </w:rPr>
        </w:r>
        <w:r w:rsidR="0096465F">
          <w:rPr>
            <w:noProof/>
            <w:webHidden/>
          </w:rPr>
          <w:fldChar w:fldCharType="separate"/>
        </w:r>
        <w:r w:rsidR="00C736E9">
          <w:rPr>
            <w:noProof/>
            <w:webHidden/>
          </w:rPr>
          <w:t>37</w:t>
        </w:r>
        <w:r w:rsidR="0096465F">
          <w:rPr>
            <w:noProof/>
            <w:webHidden/>
          </w:rPr>
          <w:fldChar w:fldCharType="end"/>
        </w:r>
      </w:hyperlink>
    </w:p>
    <w:p w14:paraId="2C70F2DB" w14:textId="0CEED0A5" w:rsidR="0096465F" w:rsidRDefault="009C027F">
      <w:pPr>
        <w:pStyle w:val="TableofFigures"/>
        <w:tabs>
          <w:tab w:val="right" w:leader="dot" w:pos="10790"/>
        </w:tabs>
        <w:rPr>
          <w:rFonts w:eastAsiaTheme="minorEastAsia"/>
          <w:noProof/>
          <w:sz w:val="22"/>
          <w:szCs w:val="22"/>
        </w:rPr>
      </w:pPr>
      <w:hyperlink r:id="rId49" w:anchor="_Toc91768968" w:history="1">
        <w:r w:rsidR="0096465F" w:rsidRPr="00FC58DF">
          <w:rPr>
            <w:rStyle w:val="Hyperlink"/>
            <w:noProof/>
          </w:rPr>
          <w:t>47 algorithms functions</w:t>
        </w:r>
        <w:r w:rsidR="0096465F">
          <w:rPr>
            <w:noProof/>
            <w:webHidden/>
          </w:rPr>
          <w:tab/>
        </w:r>
        <w:r w:rsidR="0096465F">
          <w:rPr>
            <w:noProof/>
            <w:webHidden/>
          </w:rPr>
          <w:fldChar w:fldCharType="begin"/>
        </w:r>
        <w:r w:rsidR="0096465F">
          <w:rPr>
            <w:noProof/>
            <w:webHidden/>
          </w:rPr>
          <w:instrText xml:space="preserve"> PAGEREF _Toc91768968 \h </w:instrText>
        </w:r>
        <w:r w:rsidR="0096465F">
          <w:rPr>
            <w:noProof/>
            <w:webHidden/>
          </w:rPr>
        </w:r>
        <w:r w:rsidR="0096465F">
          <w:rPr>
            <w:noProof/>
            <w:webHidden/>
          </w:rPr>
          <w:fldChar w:fldCharType="separate"/>
        </w:r>
        <w:r w:rsidR="00C736E9">
          <w:rPr>
            <w:noProof/>
            <w:webHidden/>
          </w:rPr>
          <w:t>37</w:t>
        </w:r>
        <w:r w:rsidR="0096465F">
          <w:rPr>
            <w:noProof/>
            <w:webHidden/>
          </w:rPr>
          <w:fldChar w:fldCharType="end"/>
        </w:r>
      </w:hyperlink>
    </w:p>
    <w:p w14:paraId="04217BC7" w14:textId="2C76493C" w:rsidR="0096465F" w:rsidRDefault="009C027F">
      <w:pPr>
        <w:pStyle w:val="TableofFigures"/>
        <w:tabs>
          <w:tab w:val="right" w:leader="dot" w:pos="10790"/>
        </w:tabs>
        <w:rPr>
          <w:rFonts w:eastAsiaTheme="minorEastAsia"/>
          <w:noProof/>
          <w:sz w:val="22"/>
          <w:szCs w:val="22"/>
        </w:rPr>
      </w:pPr>
      <w:hyperlink r:id="rId50" w:anchor="_Toc91768969" w:history="1">
        <w:r w:rsidR="0096465F" w:rsidRPr="00FC58DF">
          <w:rPr>
            <w:rStyle w:val="Hyperlink"/>
            <w:noProof/>
          </w:rPr>
          <w:t>48 buttons</w:t>
        </w:r>
        <w:r w:rsidR="0096465F">
          <w:rPr>
            <w:noProof/>
            <w:webHidden/>
          </w:rPr>
          <w:tab/>
        </w:r>
        <w:r w:rsidR="0096465F">
          <w:rPr>
            <w:noProof/>
            <w:webHidden/>
          </w:rPr>
          <w:fldChar w:fldCharType="begin"/>
        </w:r>
        <w:r w:rsidR="0096465F">
          <w:rPr>
            <w:noProof/>
            <w:webHidden/>
          </w:rPr>
          <w:instrText xml:space="preserve"> PAGEREF _Toc91768969 \h </w:instrText>
        </w:r>
        <w:r w:rsidR="0096465F">
          <w:rPr>
            <w:noProof/>
            <w:webHidden/>
          </w:rPr>
        </w:r>
        <w:r w:rsidR="0096465F">
          <w:rPr>
            <w:noProof/>
            <w:webHidden/>
          </w:rPr>
          <w:fldChar w:fldCharType="separate"/>
        </w:r>
        <w:r w:rsidR="00C736E9">
          <w:rPr>
            <w:noProof/>
            <w:webHidden/>
          </w:rPr>
          <w:t>38</w:t>
        </w:r>
        <w:r w:rsidR="0096465F">
          <w:rPr>
            <w:noProof/>
            <w:webHidden/>
          </w:rPr>
          <w:fldChar w:fldCharType="end"/>
        </w:r>
      </w:hyperlink>
    </w:p>
    <w:p w14:paraId="139627F6" w14:textId="621EFDC4" w:rsidR="0096465F" w:rsidRDefault="009C027F">
      <w:pPr>
        <w:pStyle w:val="TableofFigures"/>
        <w:tabs>
          <w:tab w:val="right" w:leader="dot" w:pos="10790"/>
        </w:tabs>
        <w:rPr>
          <w:rFonts w:eastAsiaTheme="minorEastAsia"/>
          <w:noProof/>
          <w:sz w:val="22"/>
          <w:szCs w:val="22"/>
        </w:rPr>
      </w:pPr>
      <w:hyperlink r:id="rId51" w:anchor="_Toc91768970" w:history="1">
        <w:r w:rsidR="0096465F" w:rsidRPr="00FC58DF">
          <w:rPr>
            <w:rStyle w:val="Hyperlink"/>
            <w:noProof/>
          </w:rPr>
          <w:t>49 buttons</w:t>
        </w:r>
        <w:r w:rsidR="0096465F">
          <w:rPr>
            <w:noProof/>
            <w:webHidden/>
          </w:rPr>
          <w:tab/>
        </w:r>
        <w:r w:rsidR="0096465F">
          <w:rPr>
            <w:noProof/>
            <w:webHidden/>
          </w:rPr>
          <w:fldChar w:fldCharType="begin"/>
        </w:r>
        <w:r w:rsidR="0096465F">
          <w:rPr>
            <w:noProof/>
            <w:webHidden/>
          </w:rPr>
          <w:instrText xml:space="preserve"> PAGEREF _Toc91768970 \h </w:instrText>
        </w:r>
        <w:r w:rsidR="0096465F">
          <w:rPr>
            <w:noProof/>
            <w:webHidden/>
          </w:rPr>
        </w:r>
        <w:r w:rsidR="0096465F">
          <w:rPr>
            <w:noProof/>
            <w:webHidden/>
          </w:rPr>
          <w:fldChar w:fldCharType="separate"/>
        </w:r>
        <w:r w:rsidR="00C736E9">
          <w:rPr>
            <w:noProof/>
            <w:webHidden/>
          </w:rPr>
          <w:t>38</w:t>
        </w:r>
        <w:r w:rsidR="0096465F">
          <w:rPr>
            <w:noProof/>
            <w:webHidden/>
          </w:rPr>
          <w:fldChar w:fldCharType="end"/>
        </w:r>
      </w:hyperlink>
    </w:p>
    <w:p w14:paraId="0287B15B" w14:textId="6FD5A52D" w:rsidR="0096465F" w:rsidRDefault="009C027F">
      <w:pPr>
        <w:pStyle w:val="TableofFigures"/>
        <w:tabs>
          <w:tab w:val="right" w:leader="dot" w:pos="10790"/>
        </w:tabs>
        <w:rPr>
          <w:rFonts w:eastAsiaTheme="minorEastAsia"/>
          <w:noProof/>
          <w:sz w:val="22"/>
          <w:szCs w:val="22"/>
        </w:rPr>
      </w:pPr>
      <w:hyperlink r:id="rId52" w:anchor="_Toc91768971" w:history="1">
        <w:r w:rsidR="0096465F" w:rsidRPr="00FC58DF">
          <w:rPr>
            <w:rStyle w:val="Hyperlink"/>
            <w:noProof/>
          </w:rPr>
          <w:t>50 check boxes</w:t>
        </w:r>
        <w:r w:rsidR="0096465F">
          <w:rPr>
            <w:noProof/>
            <w:webHidden/>
          </w:rPr>
          <w:tab/>
        </w:r>
        <w:r w:rsidR="0096465F">
          <w:rPr>
            <w:noProof/>
            <w:webHidden/>
          </w:rPr>
          <w:fldChar w:fldCharType="begin"/>
        </w:r>
        <w:r w:rsidR="0096465F">
          <w:rPr>
            <w:noProof/>
            <w:webHidden/>
          </w:rPr>
          <w:instrText xml:space="preserve"> PAGEREF _Toc91768971 \h </w:instrText>
        </w:r>
        <w:r w:rsidR="0096465F">
          <w:rPr>
            <w:noProof/>
            <w:webHidden/>
          </w:rPr>
        </w:r>
        <w:r w:rsidR="0096465F">
          <w:rPr>
            <w:noProof/>
            <w:webHidden/>
          </w:rPr>
          <w:fldChar w:fldCharType="separate"/>
        </w:r>
        <w:r w:rsidR="00C736E9">
          <w:rPr>
            <w:noProof/>
            <w:webHidden/>
          </w:rPr>
          <w:t>38</w:t>
        </w:r>
        <w:r w:rsidR="0096465F">
          <w:rPr>
            <w:noProof/>
            <w:webHidden/>
          </w:rPr>
          <w:fldChar w:fldCharType="end"/>
        </w:r>
      </w:hyperlink>
    </w:p>
    <w:p w14:paraId="2AABB13F" w14:textId="044543A5" w:rsidR="0096465F" w:rsidRDefault="009C027F">
      <w:pPr>
        <w:pStyle w:val="TableofFigures"/>
        <w:tabs>
          <w:tab w:val="right" w:leader="dot" w:pos="10790"/>
        </w:tabs>
        <w:rPr>
          <w:rFonts w:eastAsiaTheme="minorEastAsia"/>
          <w:noProof/>
          <w:sz w:val="22"/>
          <w:szCs w:val="22"/>
        </w:rPr>
      </w:pPr>
      <w:hyperlink r:id="rId53" w:anchor="_Toc91768972" w:history="1">
        <w:r w:rsidR="0096465F" w:rsidRPr="00FC58DF">
          <w:rPr>
            <w:rStyle w:val="Hyperlink"/>
            <w:noProof/>
          </w:rPr>
          <w:t>51 check boxes</w:t>
        </w:r>
        <w:r w:rsidR="0096465F">
          <w:rPr>
            <w:noProof/>
            <w:webHidden/>
          </w:rPr>
          <w:tab/>
        </w:r>
        <w:r w:rsidR="0096465F">
          <w:rPr>
            <w:noProof/>
            <w:webHidden/>
          </w:rPr>
          <w:fldChar w:fldCharType="begin"/>
        </w:r>
        <w:r w:rsidR="0096465F">
          <w:rPr>
            <w:noProof/>
            <w:webHidden/>
          </w:rPr>
          <w:instrText xml:space="preserve"> PAGEREF _Toc91768972 \h </w:instrText>
        </w:r>
        <w:r w:rsidR="0096465F">
          <w:rPr>
            <w:noProof/>
            <w:webHidden/>
          </w:rPr>
        </w:r>
        <w:r w:rsidR="0096465F">
          <w:rPr>
            <w:noProof/>
            <w:webHidden/>
          </w:rPr>
          <w:fldChar w:fldCharType="separate"/>
        </w:r>
        <w:r w:rsidR="00C736E9">
          <w:rPr>
            <w:noProof/>
            <w:webHidden/>
          </w:rPr>
          <w:t>38</w:t>
        </w:r>
        <w:r w:rsidR="0096465F">
          <w:rPr>
            <w:noProof/>
            <w:webHidden/>
          </w:rPr>
          <w:fldChar w:fldCharType="end"/>
        </w:r>
      </w:hyperlink>
    </w:p>
    <w:p w14:paraId="17BB98C8" w14:textId="011ABEC5" w:rsidR="0096465F" w:rsidRDefault="009C027F">
      <w:pPr>
        <w:pStyle w:val="TableofFigures"/>
        <w:tabs>
          <w:tab w:val="right" w:leader="dot" w:pos="10790"/>
        </w:tabs>
        <w:rPr>
          <w:rFonts w:eastAsiaTheme="minorEastAsia"/>
          <w:noProof/>
          <w:sz w:val="22"/>
          <w:szCs w:val="22"/>
        </w:rPr>
      </w:pPr>
      <w:hyperlink r:id="rId54" w:anchor="_Toc91768973" w:history="1">
        <w:r w:rsidR="0096465F" w:rsidRPr="00FC58DF">
          <w:rPr>
            <w:rStyle w:val="Hyperlink"/>
            <w:noProof/>
          </w:rPr>
          <w:t>52 comparison graph</w:t>
        </w:r>
        <w:r w:rsidR="0096465F">
          <w:rPr>
            <w:noProof/>
            <w:webHidden/>
          </w:rPr>
          <w:tab/>
        </w:r>
        <w:r w:rsidR="0096465F">
          <w:rPr>
            <w:noProof/>
            <w:webHidden/>
          </w:rPr>
          <w:fldChar w:fldCharType="begin"/>
        </w:r>
        <w:r w:rsidR="0096465F">
          <w:rPr>
            <w:noProof/>
            <w:webHidden/>
          </w:rPr>
          <w:instrText xml:space="preserve"> PAGEREF _Toc91768973 \h </w:instrText>
        </w:r>
        <w:r w:rsidR="0096465F">
          <w:rPr>
            <w:noProof/>
            <w:webHidden/>
          </w:rPr>
        </w:r>
        <w:r w:rsidR="0096465F">
          <w:rPr>
            <w:noProof/>
            <w:webHidden/>
          </w:rPr>
          <w:fldChar w:fldCharType="separate"/>
        </w:r>
        <w:r w:rsidR="00C736E9">
          <w:rPr>
            <w:noProof/>
            <w:webHidden/>
          </w:rPr>
          <w:t>39</w:t>
        </w:r>
        <w:r w:rsidR="0096465F">
          <w:rPr>
            <w:noProof/>
            <w:webHidden/>
          </w:rPr>
          <w:fldChar w:fldCharType="end"/>
        </w:r>
      </w:hyperlink>
    </w:p>
    <w:p w14:paraId="12E0E170" w14:textId="1B73E26E" w:rsidR="0096465F" w:rsidRDefault="009C027F">
      <w:pPr>
        <w:pStyle w:val="TableofFigures"/>
        <w:tabs>
          <w:tab w:val="right" w:leader="dot" w:pos="10790"/>
        </w:tabs>
        <w:rPr>
          <w:rFonts w:eastAsiaTheme="minorEastAsia"/>
          <w:noProof/>
          <w:sz w:val="22"/>
          <w:szCs w:val="22"/>
        </w:rPr>
      </w:pPr>
      <w:hyperlink r:id="rId55" w:anchor="_Toc91768974" w:history="1">
        <w:r w:rsidR="0096465F" w:rsidRPr="00FC58DF">
          <w:rPr>
            <w:rStyle w:val="Hyperlink"/>
            <w:noProof/>
          </w:rPr>
          <w:t>53 comparison graph</w:t>
        </w:r>
        <w:r w:rsidR="0096465F">
          <w:rPr>
            <w:noProof/>
            <w:webHidden/>
          </w:rPr>
          <w:tab/>
        </w:r>
        <w:r w:rsidR="0096465F">
          <w:rPr>
            <w:noProof/>
            <w:webHidden/>
          </w:rPr>
          <w:fldChar w:fldCharType="begin"/>
        </w:r>
        <w:r w:rsidR="0096465F">
          <w:rPr>
            <w:noProof/>
            <w:webHidden/>
          </w:rPr>
          <w:instrText xml:space="preserve"> PAGEREF _Toc91768974 \h </w:instrText>
        </w:r>
        <w:r w:rsidR="0096465F">
          <w:rPr>
            <w:noProof/>
            <w:webHidden/>
          </w:rPr>
        </w:r>
        <w:r w:rsidR="0096465F">
          <w:rPr>
            <w:noProof/>
            <w:webHidden/>
          </w:rPr>
          <w:fldChar w:fldCharType="separate"/>
        </w:r>
        <w:r w:rsidR="00C736E9">
          <w:rPr>
            <w:noProof/>
            <w:webHidden/>
          </w:rPr>
          <w:t>39</w:t>
        </w:r>
        <w:r w:rsidR="0096465F">
          <w:rPr>
            <w:noProof/>
            <w:webHidden/>
          </w:rPr>
          <w:fldChar w:fldCharType="end"/>
        </w:r>
      </w:hyperlink>
    </w:p>
    <w:p w14:paraId="583542AE" w14:textId="07C0EEBD" w:rsidR="0096465F" w:rsidRDefault="009C027F">
      <w:pPr>
        <w:pStyle w:val="TableofFigures"/>
        <w:tabs>
          <w:tab w:val="right" w:leader="dot" w:pos="10790"/>
        </w:tabs>
        <w:rPr>
          <w:rFonts w:eastAsiaTheme="minorEastAsia"/>
          <w:noProof/>
          <w:sz w:val="22"/>
          <w:szCs w:val="22"/>
        </w:rPr>
      </w:pPr>
      <w:hyperlink r:id="rId56" w:anchor="_Toc91768975" w:history="1">
        <w:r w:rsidR="0096465F" w:rsidRPr="00FC58DF">
          <w:rPr>
            <w:rStyle w:val="Hyperlink"/>
            <w:noProof/>
          </w:rPr>
          <w:t>54 step counter array</w:t>
        </w:r>
        <w:r w:rsidR="0096465F">
          <w:rPr>
            <w:noProof/>
            <w:webHidden/>
          </w:rPr>
          <w:tab/>
        </w:r>
        <w:r w:rsidR="0096465F">
          <w:rPr>
            <w:noProof/>
            <w:webHidden/>
          </w:rPr>
          <w:fldChar w:fldCharType="begin"/>
        </w:r>
        <w:r w:rsidR="0096465F">
          <w:rPr>
            <w:noProof/>
            <w:webHidden/>
          </w:rPr>
          <w:instrText xml:space="preserve"> PAGEREF _Toc91768975 \h </w:instrText>
        </w:r>
        <w:r w:rsidR="0096465F">
          <w:rPr>
            <w:noProof/>
            <w:webHidden/>
          </w:rPr>
        </w:r>
        <w:r w:rsidR="0096465F">
          <w:rPr>
            <w:noProof/>
            <w:webHidden/>
          </w:rPr>
          <w:fldChar w:fldCharType="separate"/>
        </w:r>
        <w:r w:rsidR="00C736E9">
          <w:rPr>
            <w:noProof/>
            <w:webHidden/>
          </w:rPr>
          <w:t>39</w:t>
        </w:r>
        <w:r w:rsidR="0096465F">
          <w:rPr>
            <w:noProof/>
            <w:webHidden/>
          </w:rPr>
          <w:fldChar w:fldCharType="end"/>
        </w:r>
      </w:hyperlink>
    </w:p>
    <w:p w14:paraId="0E4BE182" w14:textId="25BDF708" w:rsidR="0096465F" w:rsidRDefault="009C027F">
      <w:pPr>
        <w:pStyle w:val="TableofFigures"/>
        <w:tabs>
          <w:tab w:val="right" w:leader="dot" w:pos="10790"/>
        </w:tabs>
        <w:rPr>
          <w:rFonts w:eastAsiaTheme="minorEastAsia"/>
          <w:noProof/>
          <w:sz w:val="22"/>
          <w:szCs w:val="22"/>
        </w:rPr>
      </w:pPr>
      <w:hyperlink r:id="rId57" w:anchor="_Toc91768976" w:history="1">
        <w:r w:rsidR="0096465F" w:rsidRPr="00FC58DF">
          <w:rPr>
            <w:rStyle w:val="Hyperlink"/>
            <w:noProof/>
          </w:rPr>
          <w:t>55 main window</w:t>
        </w:r>
        <w:r w:rsidR="0096465F">
          <w:rPr>
            <w:noProof/>
            <w:webHidden/>
          </w:rPr>
          <w:tab/>
        </w:r>
        <w:r w:rsidR="0096465F">
          <w:rPr>
            <w:noProof/>
            <w:webHidden/>
          </w:rPr>
          <w:fldChar w:fldCharType="begin"/>
        </w:r>
        <w:r w:rsidR="0096465F">
          <w:rPr>
            <w:noProof/>
            <w:webHidden/>
          </w:rPr>
          <w:instrText xml:space="preserve"> PAGEREF _Toc91768976 \h </w:instrText>
        </w:r>
        <w:r w:rsidR="0096465F">
          <w:rPr>
            <w:noProof/>
            <w:webHidden/>
          </w:rPr>
        </w:r>
        <w:r w:rsidR="0096465F">
          <w:rPr>
            <w:noProof/>
            <w:webHidden/>
          </w:rPr>
          <w:fldChar w:fldCharType="separate"/>
        </w:r>
        <w:r w:rsidR="00C736E9">
          <w:rPr>
            <w:noProof/>
            <w:webHidden/>
          </w:rPr>
          <w:t>40</w:t>
        </w:r>
        <w:r w:rsidR="0096465F">
          <w:rPr>
            <w:noProof/>
            <w:webHidden/>
          </w:rPr>
          <w:fldChar w:fldCharType="end"/>
        </w:r>
      </w:hyperlink>
    </w:p>
    <w:p w14:paraId="1016F8F8" w14:textId="2A7A7684" w:rsidR="0096465F" w:rsidRDefault="009C027F">
      <w:pPr>
        <w:pStyle w:val="TableofFigures"/>
        <w:tabs>
          <w:tab w:val="right" w:leader="dot" w:pos="10790"/>
        </w:tabs>
        <w:rPr>
          <w:rFonts w:eastAsiaTheme="minorEastAsia"/>
          <w:noProof/>
          <w:sz w:val="22"/>
          <w:szCs w:val="22"/>
        </w:rPr>
      </w:pPr>
      <w:hyperlink r:id="rId58" w:anchor="_Toc91768977" w:history="1">
        <w:r w:rsidR="0096465F" w:rsidRPr="00FC58DF">
          <w:rPr>
            <w:rStyle w:val="Hyperlink"/>
            <w:noProof/>
          </w:rPr>
          <w:t>56 comparison window</w:t>
        </w:r>
        <w:r w:rsidR="0096465F">
          <w:rPr>
            <w:noProof/>
            <w:webHidden/>
          </w:rPr>
          <w:tab/>
        </w:r>
        <w:r w:rsidR="0096465F">
          <w:rPr>
            <w:noProof/>
            <w:webHidden/>
          </w:rPr>
          <w:fldChar w:fldCharType="begin"/>
        </w:r>
        <w:r w:rsidR="0096465F">
          <w:rPr>
            <w:noProof/>
            <w:webHidden/>
          </w:rPr>
          <w:instrText xml:space="preserve"> PAGEREF _Toc91768977 \h </w:instrText>
        </w:r>
        <w:r w:rsidR="0096465F">
          <w:rPr>
            <w:noProof/>
            <w:webHidden/>
          </w:rPr>
        </w:r>
        <w:r w:rsidR="0096465F">
          <w:rPr>
            <w:noProof/>
            <w:webHidden/>
          </w:rPr>
          <w:fldChar w:fldCharType="separate"/>
        </w:r>
        <w:r w:rsidR="00C736E9">
          <w:rPr>
            <w:noProof/>
            <w:webHidden/>
          </w:rPr>
          <w:t>40</w:t>
        </w:r>
        <w:r w:rsidR="0096465F">
          <w:rPr>
            <w:noProof/>
            <w:webHidden/>
          </w:rPr>
          <w:fldChar w:fldCharType="end"/>
        </w:r>
      </w:hyperlink>
    </w:p>
    <w:p w14:paraId="5C59F32C" w14:textId="188FBEAF" w:rsidR="0096465F" w:rsidRDefault="009C027F">
      <w:pPr>
        <w:pStyle w:val="TableofFigures"/>
        <w:tabs>
          <w:tab w:val="right" w:leader="dot" w:pos="10790"/>
        </w:tabs>
        <w:rPr>
          <w:rFonts w:eastAsiaTheme="minorEastAsia"/>
          <w:noProof/>
          <w:sz w:val="22"/>
          <w:szCs w:val="22"/>
        </w:rPr>
      </w:pPr>
      <w:hyperlink r:id="rId59" w:anchor="_Toc91768978" w:history="1">
        <w:r w:rsidR="0096465F" w:rsidRPr="00FC58DF">
          <w:rPr>
            <w:rStyle w:val="Hyperlink"/>
            <w:noProof/>
          </w:rPr>
          <w:t>57 n*n algorithms comparison</w:t>
        </w:r>
        <w:r w:rsidR="0096465F">
          <w:rPr>
            <w:noProof/>
            <w:webHidden/>
          </w:rPr>
          <w:tab/>
        </w:r>
        <w:r w:rsidR="0096465F">
          <w:rPr>
            <w:noProof/>
            <w:webHidden/>
          </w:rPr>
          <w:fldChar w:fldCharType="begin"/>
        </w:r>
        <w:r w:rsidR="0096465F">
          <w:rPr>
            <w:noProof/>
            <w:webHidden/>
          </w:rPr>
          <w:instrText xml:space="preserve"> PAGEREF _Toc91768978 \h </w:instrText>
        </w:r>
        <w:r w:rsidR="0096465F">
          <w:rPr>
            <w:noProof/>
            <w:webHidden/>
          </w:rPr>
        </w:r>
        <w:r w:rsidR="0096465F">
          <w:rPr>
            <w:noProof/>
            <w:webHidden/>
          </w:rPr>
          <w:fldChar w:fldCharType="separate"/>
        </w:r>
        <w:r w:rsidR="00C736E9">
          <w:rPr>
            <w:noProof/>
            <w:webHidden/>
          </w:rPr>
          <w:t>40</w:t>
        </w:r>
        <w:r w:rsidR="0096465F">
          <w:rPr>
            <w:noProof/>
            <w:webHidden/>
          </w:rPr>
          <w:fldChar w:fldCharType="end"/>
        </w:r>
      </w:hyperlink>
    </w:p>
    <w:p w14:paraId="01D2B7DA" w14:textId="6A3B031E" w:rsidR="0096465F" w:rsidRDefault="009C027F">
      <w:pPr>
        <w:pStyle w:val="TableofFigures"/>
        <w:tabs>
          <w:tab w:val="right" w:leader="dot" w:pos="10790"/>
        </w:tabs>
        <w:rPr>
          <w:rFonts w:eastAsiaTheme="minorEastAsia"/>
          <w:noProof/>
          <w:sz w:val="22"/>
          <w:szCs w:val="22"/>
        </w:rPr>
      </w:pPr>
      <w:hyperlink r:id="rId60" w:anchor="_Toc91768979" w:history="1">
        <w:r w:rsidR="0096465F" w:rsidRPr="00FC58DF">
          <w:rPr>
            <w:rStyle w:val="Hyperlink"/>
            <w:noProof/>
          </w:rPr>
          <w:t>58 nlogn algorithms comparison</w:t>
        </w:r>
        <w:r w:rsidR="0096465F">
          <w:rPr>
            <w:noProof/>
            <w:webHidden/>
          </w:rPr>
          <w:tab/>
        </w:r>
        <w:r w:rsidR="0096465F">
          <w:rPr>
            <w:noProof/>
            <w:webHidden/>
          </w:rPr>
          <w:fldChar w:fldCharType="begin"/>
        </w:r>
        <w:r w:rsidR="0096465F">
          <w:rPr>
            <w:noProof/>
            <w:webHidden/>
          </w:rPr>
          <w:instrText xml:space="preserve"> PAGEREF _Toc91768979 \h </w:instrText>
        </w:r>
        <w:r w:rsidR="0096465F">
          <w:rPr>
            <w:noProof/>
            <w:webHidden/>
          </w:rPr>
        </w:r>
        <w:r w:rsidR="0096465F">
          <w:rPr>
            <w:noProof/>
            <w:webHidden/>
          </w:rPr>
          <w:fldChar w:fldCharType="separate"/>
        </w:r>
        <w:r w:rsidR="00C736E9">
          <w:rPr>
            <w:noProof/>
            <w:webHidden/>
          </w:rPr>
          <w:t>40</w:t>
        </w:r>
        <w:r w:rsidR="0096465F">
          <w:rPr>
            <w:noProof/>
            <w:webHidden/>
          </w:rPr>
          <w:fldChar w:fldCharType="end"/>
        </w:r>
      </w:hyperlink>
    </w:p>
    <w:p w14:paraId="0BE3EA02" w14:textId="3AB92FD5" w:rsidR="0096465F" w:rsidRDefault="009C027F">
      <w:pPr>
        <w:pStyle w:val="TableofFigures"/>
        <w:tabs>
          <w:tab w:val="right" w:leader="dot" w:pos="10790"/>
        </w:tabs>
        <w:rPr>
          <w:rFonts w:eastAsiaTheme="minorEastAsia"/>
          <w:noProof/>
          <w:sz w:val="22"/>
          <w:szCs w:val="22"/>
        </w:rPr>
      </w:pPr>
      <w:hyperlink r:id="rId61" w:anchor="_Toc91768980" w:history="1">
        <w:r w:rsidR="0096465F" w:rsidRPr="00FC58DF">
          <w:rPr>
            <w:rStyle w:val="Hyperlink"/>
            <w:noProof/>
          </w:rPr>
          <w:t>59 all algorithms comparison</w:t>
        </w:r>
        <w:r w:rsidR="0096465F">
          <w:rPr>
            <w:noProof/>
            <w:webHidden/>
          </w:rPr>
          <w:tab/>
        </w:r>
        <w:r w:rsidR="0096465F">
          <w:rPr>
            <w:noProof/>
            <w:webHidden/>
          </w:rPr>
          <w:fldChar w:fldCharType="begin"/>
        </w:r>
        <w:r w:rsidR="0096465F">
          <w:rPr>
            <w:noProof/>
            <w:webHidden/>
          </w:rPr>
          <w:instrText xml:space="preserve"> PAGEREF _Toc91768980 \h </w:instrText>
        </w:r>
        <w:r w:rsidR="0096465F">
          <w:rPr>
            <w:noProof/>
            <w:webHidden/>
          </w:rPr>
        </w:r>
        <w:r w:rsidR="0096465F">
          <w:rPr>
            <w:noProof/>
            <w:webHidden/>
          </w:rPr>
          <w:fldChar w:fldCharType="separate"/>
        </w:r>
        <w:r w:rsidR="00C736E9">
          <w:rPr>
            <w:noProof/>
            <w:webHidden/>
          </w:rPr>
          <w:t>40</w:t>
        </w:r>
        <w:r w:rsidR="0096465F">
          <w:rPr>
            <w:noProof/>
            <w:webHidden/>
          </w:rPr>
          <w:fldChar w:fldCharType="end"/>
        </w:r>
      </w:hyperlink>
    </w:p>
    <w:p w14:paraId="4C935696" w14:textId="419510F7" w:rsidR="00EB24E1" w:rsidRDefault="0096465F" w:rsidP="006357F8">
      <w:r>
        <w:fldChar w:fldCharType="end"/>
      </w:r>
    </w:p>
    <w:p w14:paraId="4717A717" w14:textId="717209D9" w:rsidR="00EB24E1" w:rsidRDefault="00EB24E1" w:rsidP="006357F8"/>
    <w:p w14:paraId="3EF0CAA2" w14:textId="369A8BFC" w:rsidR="00EB24E1" w:rsidRDefault="00EB24E1" w:rsidP="006357F8"/>
    <w:p w14:paraId="61F901EF" w14:textId="28CC214A" w:rsidR="00EB24E1" w:rsidRDefault="00EB24E1" w:rsidP="006357F8"/>
    <w:p w14:paraId="3A25EA33" w14:textId="5B9689F5" w:rsidR="00EB24E1" w:rsidRDefault="00EB24E1" w:rsidP="006357F8"/>
    <w:p w14:paraId="39375744" w14:textId="1B1BAEB0" w:rsidR="00EB24E1" w:rsidRDefault="00EB24E1" w:rsidP="006357F8"/>
    <w:p w14:paraId="10094765" w14:textId="4F049CAC" w:rsidR="00EB24E1" w:rsidRDefault="00EB24E1" w:rsidP="006357F8"/>
    <w:p w14:paraId="7EFB480D" w14:textId="09080533" w:rsidR="00EB24E1" w:rsidRDefault="00EB24E1" w:rsidP="006357F8"/>
    <w:p w14:paraId="13BC2D5A" w14:textId="35249589" w:rsidR="00EB24E1" w:rsidRDefault="00EB24E1" w:rsidP="006357F8"/>
    <w:p w14:paraId="57897951" w14:textId="4FFFFC61" w:rsidR="00EB24E1" w:rsidRDefault="00EB24E1" w:rsidP="006357F8"/>
    <w:p w14:paraId="414AB37C" w14:textId="69D46506" w:rsidR="0096465F" w:rsidRDefault="0096465F" w:rsidP="006357F8"/>
    <w:p w14:paraId="1434943D" w14:textId="4027A1B5" w:rsidR="0096465F" w:rsidRDefault="0096465F" w:rsidP="006357F8"/>
    <w:p w14:paraId="4B736369" w14:textId="24B99800" w:rsidR="0096465F" w:rsidRDefault="0096465F" w:rsidP="006357F8"/>
    <w:p w14:paraId="7F08FE34" w14:textId="170D18AA" w:rsidR="0096465F" w:rsidRDefault="0096465F" w:rsidP="006357F8"/>
    <w:p w14:paraId="6C77EA54" w14:textId="4F6577AD" w:rsidR="0096465F" w:rsidRDefault="0096465F" w:rsidP="006357F8"/>
    <w:p w14:paraId="02ACF5B4" w14:textId="405AA34D" w:rsidR="0096465F" w:rsidRDefault="0096465F" w:rsidP="006357F8"/>
    <w:p w14:paraId="7037A18E" w14:textId="213DBA9A" w:rsidR="0096465F" w:rsidRDefault="0096465F" w:rsidP="006357F8"/>
    <w:p w14:paraId="582C5CB7" w14:textId="77777777" w:rsidR="0096465F" w:rsidRDefault="0096465F" w:rsidP="006357F8"/>
    <w:p w14:paraId="25F7D09C" w14:textId="2F0AB4C8" w:rsidR="00EB24E1" w:rsidRDefault="00EB24E1" w:rsidP="006357F8"/>
    <w:p w14:paraId="48C63AC4" w14:textId="77C9506F" w:rsidR="00EB24E1" w:rsidRDefault="00EB24E1" w:rsidP="006357F8"/>
    <w:p w14:paraId="475FC012" w14:textId="3F584F73" w:rsidR="00EB24E1" w:rsidRDefault="00EB24E1" w:rsidP="006357F8"/>
    <w:p w14:paraId="39ECD19C" w14:textId="4D32178D" w:rsidR="00EB24E1" w:rsidRDefault="00EB24E1" w:rsidP="006357F8"/>
    <w:p w14:paraId="15BE59D0" w14:textId="77777777" w:rsidR="00EB24E1" w:rsidRDefault="00EB24E1" w:rsidP="006357F8"/>
    <w:p w14:paraId="1781DEFE" w14:textId="45D3B095" w:rsidR="00DB3468" w:rsidRDefault="00DB3468" w:rsidP="00393E2A"/>
    <w:p w14:paraId="652A3079" w14:textId="77777777" w:rsidR="00393E2A" w:rsidRDefault="00393E2A" w:rsidP="00393E2A"/>
    <w:p w14:paraId="01384796" w14:textId="671F05DB" w:rsidR="00DB3468" w:rsidRDefault="00DB3468" w:rsidP="00DB3468">
      <w:pPr>
        <w:jc w:val="right"/>
      </w:pPr>
    </w:p>
    <w:p w14:paraId="2C307D86" w14:textId="4CEA4714" w:rsidR="00DB3468" w:rsidRDefault="00D47493" w:rsidP="00660D83">
      <w:pPr>
        <w:pStyle w:val="Heading1"/>
      </w:pPr>
      <w:bookmarkStart w:id="0" w:name="_Toc91768993"/>
      <w:r>
        <w:t>Introduction</w:t>
      </w:r>
      <w:bookmarkEnd w:id="0"/>
    </w:p>
    <w:p w14:paraId="349212EE" w14:textId="62ED0A54" w:rsidR="00D47493" w:rsidRDefault="00D47493" w:rsidP="00867EF9">
      <w:pPr>
        <w:pStyle w:val="Text"/>
      </w:pPr>
    </w:p>
    <w:p w14:paraId="1881160D" w14:textId="44BDE2A0" w:rsidR="00AA3763" w:rsidRPr="008F6E51" w:rsidRDefault="00AA3763" w:rsidP="008F6E51">
      <w:pPr>
        <w:pStyle w:val="Text"/>
      </w:pPr>
      <w:r w:rsidRPr="008F6E51">
        <w:t xml:space="preserve">  </w:t>
      </w:r>
      <w:r w:rsidR="00C627E7" w:rsidRPr="008F6E51">
        <w:t xml:space="preserve">Sorting algorithms are a fundamental part of computer sciences. It simply sorts a list into a numerical order. </w:t>
      </w:r>
      <w:r w:rsidR="00DC0C82" w:rsidRPr="008F6E51">
        <w:t>However,</w:t>
      </w:r>
      <w:r w:rsidR="00C627E7" w:rsidRPr="008F6E51">
        <w:t xml:space="preserve"> </w:t>
      </w:r>
      <w:r w:rsidR="0009785F" w:rsidRPr="008F6E51">
        <w:t>efficiency is key in the sorting algorithms as heavy programs deals with arrays of thousands and millions of numbers and is required to sort these enormous amounts of elements quickly so that the program’s response time is reasonable.</w:t>
      </w:r>
      <w:r w:rsidR="00567ED7" w:rsidRPr="008F6E51">
        <w:t xml:space="preserve"> </w:t>
      </w:r>
    </w:p>
    <w:p w14:paraId="635EBAFD" w14:textId="77777777" w:rsidR="002A30BA" w:rsidRPr="008F6E51" w:rsidRDefault="00AA3763" w:rsidP="008F6E51">
      <w:pPr>
        <w:pStyle w:val="Text"/>
      </w:pPr>
      <w:r w:rsidRPr="008F6E51">
        <w:t xml:space="preserve"> </w:t>
      </w:r>
    </w:p>
    <w:p w14:paraId="3A9E0898" w14:textId="54A3EBAF" w:rsidR="00930849" w:rsidRPr="008F6E51" w:rsidRDefault="00AA3763" w:rsidP="00930849">
      <w:pPr>
        <w:pStyle w:val="Text"/>
      </w:pPr>
      <w:r w:rsidRPr="008F6E51">
        <w:t xml:space="preserve">  E</w:t>
      </w:r>
      <w:r w:rsidR="00567ED7" w:rsidRPr="008F6E51">
        <w:t xml:space="preserve">ach sorting algorithm has its average, </w:t>
      </w:r>
      <w:r w:rsidR="00DC0C82" w:rsidRPr="008F6E51">
        <w:t>worst- and best-case</w:t>
      </w:r>
      <w:r w:rsidR="00567ED7" w:rsidRPr="008F6E51">
        <w:t xml:space="preserve"> running times</w:t>
      </w:r>
      <w:r w:rsidR="00CC2234" w:rsidRPr="008F6E51">
        <w:t>. The asymptotic notation</w:t>
      </w:r>
      <w:r w:rsidR="002F4398" w:rsidRPr="008F6E51">
        <w:t xml:space="preserve"> Ω(n) denotes the asymptotic lower bound</w:t>
      </w:r>
      <w:r w:rsidR="00DC0C82" w:rsidRPr="008F6E51">
        <w:t xml:space="preserve"> (</w:t>
      </w:r>
      <w:r w:rsidR="00CC2234" w:rsidRPr="008F6E51">
        <w:t xml:space="preserve">the </w:t>
      </w:r>
      <w:r w:rsidR="00DC0C82" w:rsidRPr="008F6E51">
        <w:t>best-case running time)</w:t>
      </w:r>
      <w:r w:rsidR="00CC2234" w:rsidRPr="008F6E51">
        <w:t xml:space="preserve"> and is usually if the array</w:t>
      </w:r>
      <w:r w:rsidR="00DC0C82" w:rsidRPr="008F6E51">
        <w:t xml:space="preserve"> that</w:t>
      </w:r>
      <w:r w:rsidR="00CC2234" w:rsidRPr="008F6E51">
        <w:t xml:space="preserve"> requires sorting is already sorted. The asymptotic notation </w:t>
      </w:r>
      <w:r w:rsidR="002F4398" w:rsidRPr="008F6E51">
        <w:t>Θ(n) denotes the growth</w:t>
      </w:r>
      <w:r w:rsidR="00CC2234" w:rsidRPr="008F6E51">
        <w:t xml:space="preserve"> average case</w:t>
      </w:r>
      <w:r w:rsidR="00DC0C82" w:rsidRPr="008F6E51">
        <w:t>. The asymptotic notation O(n) denotes the asymptotic</w:t>
      </w:r>
      <w:r w:rsidR="00CC2234" w:rsidRPr="008F6E51">
        <w:t xml:space="preserve"> </w:t>
      </w:r>
      <w:r w:rsidR="00DC0C82" w:rsidRPr="008F6E51">
        <w:t xml:space="preserve">upper bound (the worst-case running time) and is the primary notation use for general algorithm time complexity. </w:t>
      </w:r>
      <w:r w:rsidR="00930849">
        <w:t>A step counter can be used instead of the time taken for the algorithm to sort, as each step will approximately take one unit time.</w:t>
      </w:r>
    </w:p>
    <w:p w14:paraId="42AC853F" w14:textId="77777777" w:rsidR="002A30BA" w:rsidRPr="008F6E51" w:rsidRDefault="00AA3763" w:rsidP="008F6E51">
      <w:pPr>
        <w:pStyle w:val="Text"/>
      </w:pPr>
      <w:r w:rsidRPr="008F6E51">
        <w:t xml:space="preserve"> </w:t>
      </w:r>
    </w:p>
    <w:p w14:paraId="2BD81586" w14:textId="3FEB5870" w:rsidR="00AA3763" w:rsidRPr="008F6E51" w:rsidRDefault="00AA3763" w:rsidP="008F6E51">
      <w:pPr>
        <w:pStyle w:val="Text"/>
      </w:pPr>
      <w:r w:rsidRPr="008F6E51">
        <w:t xml:space="preserve">  </w:t>
      </w:r>
      <w:r w:rsidR="00DC0C82" w:rsidRPr="008F6E51">
        <w:t xml:space="preserve">The correctness of an algorithm is also crucial as it must produce a correctly sorted array, we use loop invariant or mathematical induction to proof the correctness of a sorting </w:t>
      </w:r>
      <w:r w:rsidRPr="008F6E51">
        <w:t xml:space="preserve">algorithm. </w:t>
      </w:r>
    </w:p>
    <w:p w14:paraId="73FA2802" w14:textId="40A5F3C4" w:rsidR="00AA3763" w:rsidRPr="008F6E51" w:rsidRDefault="00AA3763" w:rsidP="008F6E51">
      <w:pPr>
        <w:pStyle w:val="Text"/>
      </w:pPr>
      <w:r w:rsidRPr="008F6E51">
        <w:t xml:space="preserve">   Mathematical induction is a mathematical proof technique, a form of direct proof, usually done in two steps. It is used to prove a given statement about any well-ordered set. Most commonly, the well-ordered set is the set of natural numbers. The first step, called the base case or basis, proves that the theorem is true for the number one. The second step, called the inductive step, proves that, if the theorem is true for a given number, then it is also true for the next number. These two steps establish the theorem for all natural numbers. </w:t>
      </w:r>
    </w:p>
    <w:p w14:paraId="32E0D46F" w14:textId="4E36D8F3" w:rsidR="00AA3763" w:rsidRPr="008F6E51" w:rsidRDefault="00AA3763" w:rsidP="008F6E51">
      <w:pPr>
        <w:pStyle w:val="Text"/>
      </w:pPr>
      <w:r w:rsidRPr="008F6E51">
        <w:t xml:space="preserve">    loop invariant helps us understand why an algorithm gives the correct answer. To use a loop invariant to prove correctness, we must show three things about it:</w:t>
      </w:r>
    </w:p>
    <w:p w14:paraId="764267A9" w14:textId="6994FB0B" w:rsidR="00AA3763" w:rsidRPr="008F6E51" w:rsidRDefault="00AA3763" w:rsidP="008F6E51">
      <w:pPr>
        <w:pStyle w:val="Text"/>
      </w:pPr>
      <w:r w:rsidRPr="008F6E51">
        <w:t xml:space="preserve">      •Initialization: It is true prior to the first iteration of the loop.</w:t>
      </w:r>
    </w:p>
    <w:p w14:paraId="6C8FA738" w14:textId="419E5281" w:rsidR="00AA3763" w:rsidRPr="008F6E51" w:rsidRDefault="00AA3763" w:rsidP="008F6E51">
      <w:pPr>
        <w:pStyle w:val="Text"/>
      </w:pPr>
      <w:r w:rsidRPr="008F6E51">
        <w:t xml:space="preserve">      •Maintenance: If it is true before an iteration of the loop, it remains true before the next iteration.</w:t>
      </w:r>
    </w:p>
    <w:p w14:paraId="5E0EEDAD" w14:textId="136FCF0F" w:rsidR="00AA3763" w:rsidRPr="008F6E51" w:rsidRDefault="00AA3763" w:rsidP="008F6E51">
      <w:pPr>
        <w:pStyle w:val="Text"/>
      </w:pPr>
      <w:r w:rsidRPr="008F6E51">
        <w:t xml:space="preserve">      •Termination: When the loop terminates, the invariant gives us a useful property that helps show that the algorithm is correct.</w:t>
      </w:r>
    </w:p>
    <w:p w14:paraId="3AB21880" w14:textId="7DC0FA0F" w:rsidR="00D47493" w:rsidRPr="008F6E51" w:rsidRDefault="00D47493" w:rsidP="008F6E51">
      <w:pPr>
        <w:pStyle w:val="Text"/>
      </w:pPr>
    </w:p>
    <w:p w14:paraId="7F68A3F7" w14:textId="6C6730DA" w:rsidR="00D47493" w:rsidRDefault="00D47493" w:rsidP="00D47493">
      <w:pPr>
        <w:tabs>
          <w:tab w:val="left" w:pos="1818"/>
        </w:tabs>
      </w:pPr>
    </w:p>
    <w:p w14:paraId="4DCA1601" w14:textId="77777777" w:rsidR="00D47493" w:rsidRDefault="00D47493" w:rsidP="00D47493">
      <w:pPr>
        <w:tabs>
          <w:tab w:val="left" w:pos="1818"/>
        </w:tabs>
      </w:pPr>
    </w:p>
    <w:p w14:paraId="19AF8789" w14:textId="398584B0" w:rsidR="00DB3468" w:rsidRDefault="00DB3468" w:rsidP="00DB3468">
      <w:pPr>
        <w:jc w:val="right"/>
      </w:pPr>
    </w:p>
    <w:p w14:paraId="52402FA6" w14:textId="0370D9BC" w:rsidR="002A30BA" w:rsidRDefault="002A30BA" w:rsidP="00DB3468">
      <w:pPr>
        <w:jc w:val="right"/>
      </w:pPr>
    </w:p>
    <w:p w14:paraId="1B5DC064" w14:textId="4EE76954" w:rsidR="002A30BA" w:rsidRDefault="002A30BA" w:rsidP="00DB3468">
      <w:pPr>
        <w:jc w:val="right"/>
      </w:pPr>
    </w:p>
    <w:p w14:paraId="1EC09355" w14:textId="5CE0F939" w:rsidR="009613FF" w:rsidRDefault="009613FF" w:rsidP="00DB3468">
      <w:pPr>
        <w:jc w:val="right"/>
      </w:pPr>
    </w:p>
    <w:p w14:paraId="3DC5D547" w14:textId="6993C8E7" w:rsidR="009613FF" w:rsidRDefault="009613FF" w:rsidP="00DB3468">
      <w:pPr>
        <w:jc w:val="right"/>
      </w:pPr>
    </w:p>
    <w:p w14:paraId="658F2407" w14:textId="3F65FFC7" w:rsidR="009613FF" w:rsidRDefault="009613FF" w:rsidP="00DB3468">
      <w:pPr>
        <w:jc w:val="right"/>
      </w:pPr>
    </w:p>
    <w:p w14:paraId="471249F6" w14:textId="77777777" w:rsidR="009613FF" w:rsidRDefault="009613FF" w:rsidP="00DB3468">
      <w:pPr>
        <w:jc w:val="right"/>
      </w:pPr>
    </w:p>
    <w:p w14:paraId="5B55E83B" w14:textId="42882F05" w:rsidR="00867EF9" w:rsidRDefault="00867EF9" w:rsidP="006357F8"/>
    <w:p w14:paraId="7D809DF7" w14:textId="4A39140D" w:rsidR="00EB24E1" w:rsidRDefault="00EB24E1" w:rsidP="006357F8"/>
    <w:p w14:paraId="0AC3125D" w14:textId="78A432E1" w:rsidR="00EB24E1" w:rsidRDefault="00EB24E1" w:rsidP="006357F8"/>
    <w:p w14:paraId="4E40CB50" w14:textId="26C4935B" w:rsidR="00EB24E1" w:rsidRDefault="00EB24E1" w:rsidP="006357F8"/>
    <w:p w14:paraId="5E55D4FC" w14:textId="77777777" w:rsidR="00EB24E1" w:rsidRDefault="00EB24E1" w:rsidP="006357F8"/>
    <w:p w14:paraId="36BB5FD2" w14:textId="4D57CB3D" w:rsidR="002A30BA" w:rsidRDefault="002A30BA" w:rsidP="00DB3468">
      <w:pPr>
        <w:jc w:val="right"/>
      </w:pPr>
    </w:p>
    <w:p w14:paraId="3C1CB5BB" w14:textId="3474A738" w:rsidR="002A30BA" w:rsidRDefault="002A30BA" w:rsidP="00DB3468">
      <w:pPr>
        <w:jc w:val="right"/>
      </w:pPr>
    </w:p>
    <w:p w14:paraId="7A3FD27A" w14:textId="7D2F6A05" w:rsidR="002A30BA" w:rsidRDefault="002A30BA" w:rsidP="00DB3468">
      <w:pPr>
        <w:jc w:val="right"/>
      </w:pPr>
    </w:p>
    <w:p w14:paraId="60E400FA" w14:textId="52B59A83" w:rsidR="002A30BA" w:rsidRDefault="002A30BA" w:rsidP="009613FF">
      <w:pPr>
        <w:pStyle w:val="Heading1"/>
      </w:pPr>
      <w:bookmarkStart w:id="1" w:name="_Toc91768994"/>
      <w:r>
        <w:t>Insertion Sort</w:t>
      </w:r>
      <w:bookmarkEnd w:id="1"/>
    </w:p>
    <w:p w14:paraId="7D0D8DBA" w14:textId="64687ADC" w:rsidR="00B85558" w:rsidRPr="00B85558" w:rsidRDefault="00B85558" w:rsidP="009613FF">
      <w:pPr>
        <w:pStyle w:val="Heading2"/>
      </w:pPr>
      <w:bookmarkStart w:id="2" w:name="_Toc91768995"/>
      <w:r>
        <w:t>Code</w:t>
      </w:r>
      <w:bookmarkEnd w:id="2"/>
    </w:p>
    <w:p w14:paraId="3D463C29" w14:textId="49585509" w:rsidR="00662060" w:rsidRPr="008F6E51" w:rsidRDefault="00662060" w:rsidP="008F6E51">
      <w:pPr>
        <w:pStyle w:val="Text"/>
      </w:pPr>
      <w:r w:rsidRPr="008F6E51">
        <w:t>Insertion sort is a straightforward sorting algorithm that works like the way you sort playing cards in your hands. The array is virtually split into a sorted and an unsorted part. Values from the unsorted part are picked and placed at the correct position in the sorted part.</w:t>
      </w:r>
    </w:p>
    <w:p w14:paraId="4A7ED84C" w14:textId="77777777" w:rsidR="00662060" w:rsidRPr="008F6E51" w:rsidRDefault="00662060" w:rsidP="008F6E51">
      <w:pPr>
        <w:pStyle w:val="Text"/>
      </w:pPr>
      <w:r w:rsidRPr="008F6E51">
        <w:t xml:space="preserve">Algorithm </w:t>
      </w:r>
    </w:p>
    <w:p w14:paraId="7F3CA88F" w14:textId="77777777" w:rsidR="00662060" w:rsidRPr="008F6E51" w:rsidRDefault="00662060" w:rsidP="008F6E51">
      <w:pPr>
        <w:pStyle w:val="Text"/>
      </w:pPr>
      <w:r w:rsidRPr="008F6E51">
        <w:t xml:space="preserve">To sort an array of size n in ascending order: </w:t>
      </w:r>
    </w:p>
    <w:p w14:paraId="551B64B1" w14:textId="77777777" w:rsidR="00662060" w:rsidRPr="008F6E51" w:rsidRDefault="00662060" w:rsidP="008F6E51">
      <w:pPr>
        <w:pStyle w:val="Text"/>
      </w:pPr>
      <w:r w:rsidRPr="008F6E51">
        <w:t xml:space="preserve">1: Iterate from </w:t>
      </w:r>
      <w:proofErr w:type="spellStart"/>
      <w:r w:rsidRPr="008F6E51">
        <w:t>arr</w:t>
      </w:r>
      <w:proofErr w:type="spellEnd"/>
      <w:r w:rsidRPr="008F6E51">
        <w:t xml:space="preserve">[1] to </w:t>
      </w:r>
      <w:proofErr w:type="spellStart"/>
      <w:r w:rsidRPr="008F6E51">
        <w:t>arr</w:t>
      </w:r>
      <w:proofErr w:type="spellEnd"/>
      <w:r w:rsidRPr="008F6E51">
        <w:t xml:space="preserve">[n] over the array. </w:t>
      </w:r>
    </w:p>
    <w:p w14:paraId="16F2C620" w14:textId="1726123C" w:rsidR="00662060" w:rsidRPr="008F6E51" w:rsidRDefault="00662060" w:rsidP="008F6E51">
      <w:pPr>
        <w:pStyle w:val="Text"/>
      </w:pPr>
      <w:r w:rsidRPr="008F6E51">
        <w:t xml:space="preserve">2: Compare the selected element (key) to its predecessor. </w:t>
      </w:r>
    </w:p>
    <w:p w14:paraId="542C8F05" w14:textId="7AA77BB5" w:rsidR="00C51C3C" w:rsidRPr="00C51C3C" w:rsidRDefault="00662060" w:rsidP="008F6E51">
      <w:pPr>
        <w:pStyle w:val="Text"/>
      </w:pPr>
      <w:r w:rsidRPr="008F6E51">
        <w:t>3: If the key element is smaller than its predecessor, compare it to the elements before. Move the greater elements one position up to make space for the swapped element</w:t>
      </w:r>
      <w:r>
        <w:t>.</w:t>
      </w:r>
    </w:p>
    <w:p w14:paraId="7B3A87C4" w14:textId="77777777" w:rsidR="00B85558" w:rsidRDefault="00B85558" w:rsidP="002A30BA">
      <w:pPr>
        <w:rPr>
          <w:noProof/>
        </w:rPr>
      </w:pPr>
    </w:p>
    <w:p w14:paraId="1BA1B9F4" w14:textId="3F701B4B" w:rsidR="00B85558" w:rsidRDefault="009C027F" w:rsidP="00B85558">
      <w:pPr>
        <w:pStyle w:val="Caption"/>
        <w:keepNext/>
      </w:pPr>
      <w:r>
        <w:fldChar w:fldCharType="begin"/>
      </w:r>
      <w:r>
        <w:instrText xml:space="preserve"> SEQ Equation \* ARABIC </w:instrText>
      </w:r>
      <w:r>
        <w:fldChar w:fldCharType="separate"/>
      </w:r>
      <w:r w:rsidR="00C736E9">
        <w:rPr>
          <w:noProof/>
        </w:rPr>
        <w:t>1</w:t>
      </w:r>
      <w:r>
        <w:rPr>
          <w:noProof/>
        </w:rPr>
        <w:fldChar w:fldCharType="end"/>
      </w:r>
      <w:r w:rsidR="00B85558">
        <w:t xml:space="preserve"> </w:t>
      </w:r>
      <w:r w:rsidR="00B85558" w:rsidRPr="00325E43">
        <w:t>Insertion sort code</w:t>
      </w:r>
    </w:p>
    <w:p w14:paraId="19946876" w14:textId="7B7B17CD" w:rsidR="00B85558" w:rsidRDefault="00E61A4A" w:rsidP="002A30BA">
      <w:r>
        <w:rPr>
          <w:noProof/>
        </w:rPr>
        <w:drawing>
          <wp:inline distT="0" distB="0" distL="0" distR="0" wp14:anchorId="1C9EC140" wp14:editId="116870A5">
            <wp:extent cx="4320540" cy="1607820"/>
            <wp:effectExtent l="0" t="0" r="381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62"/>
                    <a:srcRect l="28222" t="23309" r="8777" b="35013"/>
                    <a:stretch/>
                  </pic:blipFill>
                  <pic:spPr bwMode="auto">
                    <a:xfrm>
                      <a:off x="0" y="0"/>
                      <a:ext cx="4320540" cy="1607820"/>
                    </a:xfrm>
                    <a:prstGeom prst="rect">
                      <a:avLst/>
                    </a:prstGeom>
                    <a:ln>
                      <a:noFill/>
                    </a:ln>
                    <a:extLst>
                      <a:ext uri="{53640926-AAD7-44D8-BBD7-CCE9431645EC}">
                        <a14:shadowObscured xmlns:a14="http://schemas.microsoft.com/office/drawing/2010/main"/>
                      </a:ext>
                    </a:extLst>
                  </pic:spPr>
                </pic:pic>
              </a:graphicData>
            </a:graphic>
          </wp:inline>
        </w:drawing>
      </w:r>
    </w:p>
    <w:p w14:paraId="55900CF9" w14:textId="124E8819" w:rsidR="00662060" w:rsidRPr="00662060" w:rsidRDefault="00662060" w:rsidP="00662060"/>
    <w:p w14:paraId="57EC5F1E" w14:textId="7324EA22" w:rsidR="00662060" w:rsidRDefault="00662060" w:rsidP="00662060"/>
    <w:p w14:paraId="05123346" w14:textId="47221328" w:rsidR="00662060" w:rsidRDefault="00662060" w:rsidP="009613FF">
      <w:pPr>
        <w:pStyle w:val="Heading2"/>
      </w:pPr>
      <w:bookmarkStart w:id="3" w:name="_Toc91768996"/>
      <w:r>
        <w:t>Correctness</w:t>
      </w:r>
      <w:bookmarkEnd w:id="3"/>
    </w:p>
    <w:p w14:paraId="226FFAA0" w14:textId="4904AB2E" w:rsidR="00771A32" w:rsidRDefault="00771A32" w:rsidP="00662060">
      <w:pPr>
        <w:pStyle w:val="Default"/>
      </w:pPr>
    </w:p>
    <w:p w14:paraId="44054D01" w14:textId="77777777" w:rsidR="00771A32" w:rsidRPr="00771A32" w:rsidRDefault="00771A32" w:rsidP="00771A32">
      <w:pPr>
        <w:autoSpaceDE w:val="0"/>
        <w:autoSpaceDN w:val="0"/>
        <w:adjustRightInd w:val="0"/>
        <w:rPr>
          <w:rFonts w:ascii="Tahoma" w:hAnsi="Tahoma" w:cs="Tahoma"/>
          <w:color w:val="000000"/>
        </w:rPr>
      </w:pPr>
    </w:p>
    <w:p w14:paraId="1A68044B" w14:textId="43BC142E" w:rsidR="00771A32" w:rsidRPr="00771A32" w:rsidRDefault="00771A32" w:rsidP="008F6E51">
      <w:pPr>
        <w:pStyle w:val="Text"/>
      </w:pPr>
      <w:r>
        <w:t>The loop invariant is that a</w:t>
      </w:r>
      <w:r w:rsidRPr="00771A32">
        <w:t xml:space="preserve">t the start of each iteration of the outer </w:t>
      </w:r>
      <w:r w:rsidRPr="00771A32">
        <w:rPr>
          <w:b/>
          <w:bCs/>
        </w:rPr>
        <w:t xml:space="preserve">for </w:t>
      </w:r>
      <w:r w:rsidRPr="00771A32">
        <w:t xml:space="preserve">loop, the subarray </w:t>
      </w:r>
      <w:r w:rsidR="00CB1669">
        <w:t>x</w:t>
      </w:r>
      <w:r w:rsidRPr="00771A32">
        <w:t xml:space="preserve">[1 . . j −1] consists of the elements originally in </w:t>
      </w:r>
      <w:r w:rsidR="00CB1669">
        <w:t>x</w:t>
      </w:r>
      <w:r w:rsidRPr="00771A32">
        <w:t>[1 . . j − 1] but in sorted order.</w:t>
      </w:r>
    </w:p>
    <w:p w14:paraId="3D148A6A" w14:textId="290675C6" w:rsidR="00771A32" w:rsidRDefault="00771A32" w:rsidP="008F6E51">
      <w:pPr>
        <w:pStyle w:val="Text"/>
      </w:pPr>
    </w:p>
    <w:p w14:paraId="4C4D26B4" w14:textId="6E74DFE8" w:rsidR="00662060" w:rsidRDefault="00662060" w:rsidP="008F6E51">
      <w:pPr>
        <w:pStyle w:val="Text"/>
      </w:pPr>
      <w:r>
        <w:rPr>
          <w:b/>
          <w:bCs/>
        </w:rPr>
        <w:t>Initialization</w:t>
      </w:r>
      <w:r>
        <w:t xml:space="preserve">: Just before the first iteration, j = 2. The subarray </w:t>
      </w:r>
      <w:r w:rsidR="00B85558">
        <w:t>x</w:t>
      </w:r>
      <w:r>
        <w:t xml:space="preserve">[1 . . j − 1] is the single element </w:t>
      </w:r>
      <w:r w:rsidR="00B85558">
        <w:t>x</w:t>
      </w:r>
      <w:r>
        <w:t xml:space="preserve">[1], which is the element originally in </w:t>
      </w:r>
      <w:r w:rsidR="00B85558">
        <w:t>x</w:t>
      </w:r>
      <w:r>
        <w:t>[1], and it is trivially sorted.</w:t>
      </w:r>
    </w:p>
    <w:p w14:paraId="41559990" w14:textId="77777777" w:rsidR="00B85558" w:rsidRDefault="00662060" w:rsidP="008F6E51">
      <w:pPr>
        <w:pStyle w:val="Text"/>
      </w:pPr>
      <w:r>
        <w:rPr>
          <w:b/>
          <w:bCs/>
        </w:rPr>
        <w:t>Maintenance</w:t>
      </w:r>
      <w:r>
        <w:t xml:space="preserve">: </w:t>
      </w:r>
      <w:r w:rsidR="00B85558">
        <w:t>At iteration j, assume that the loop invariant holds</w:t>
      </w:r>
    </w:p>
    <w:p w14:paraId="0BF1136A" w14:textId="3F18D721" w:rsidR="00B85558" w:rsidRDefault="00B85558" w:rsidP="008F6E51">
      <w:pPr>
        <w:pStyle w:val="Text"/>
      </w:pPr>
      <w:r>
        <w:rPr>
          <w:color w:val="0000FF"/>
        </w:rPr>
        <w:t>–</w:t>
      </w:r>
      <w:r>
        <w:t>Line</w:t>
      </w:r>
      <w:r w:rsidR="00B46223">
        <w:t>3</w:t>
      </w:r>
      <w:r>
        <w:t xml:space="preserve">: save </w:t>
      </w:r>
      <w:r w:rsidR="00B46223">
        <w:t>x</w:t>
      </w:r>
      <w:r>
        <w:t>[j] in key (</w:t>
      </w:r>
      <w:r w:rsidR="00B46223">
        <w:t>x</w:t>
      </w:r>
      <w:r>
        <w:t>[j] is now empty)</w:t>
      </w:r>
    </w:p>
    <w:p w14:paraId="3A8284C7" w14:textId="54AE87E5" w:rsidR="00B85558" w:rsidRDefault="00B85558" w:rsidP="008F6E51">
      <w:pPr>
        <w:pStyle w:val="Text"/>
      </w:pPr>
      <w:r>
        <w:rPr>
          <w:color w:val="0000FF"/>
        </w:rPr>
        <w:t>–</w:t>
      </w:r>
      <w:r>
        <w:t>Line</w:t>
      </w:r>
      <w:r w:rsidR="00B46223">
        <w:t>4</w:t>
      </w:r>
      <w:r>
        <w:t xml:space="preserve">: Set </w:t>
      </w:r>
      <w:proofErr w:type="spellStart"/>
      <w:r>
        <w:t>i</w:t>
      </w:r>
      <w:proofErr w:type="spellEnd"/>
      <w:r>
        <w:t>= j-1</w:t>
      </w:r>
    </w:p>
    <w:p w14:paraId="3C2C93C5" w14:textId="7C0E94E3" w:rsidR="00B85558" w:rsidRDefault="00B85558" w:rsidP="008F6E51">
      <w:pPr>
        <w:pStyle w:val="Text"/>
      </w:pPr>
      <w:r>
        <w:rPr>
          <w:color w:val="0000FF"/>
        </w:rPr>
        <w:t>–</w:t>
      </w:r>
      <w:r>
        <w:t xml:space="preserve">Lines </w:t>
      </w:r>
      <w:r w:rsidR="00B46223">
        <w:t>5</w:t>
      </w:r>
      <w:r>
        <w:t>-</w:t>
      </w:r>
      <w:r w:rsidR="00B46223">
        <w:t>7</w:t>
      </w:r>
      <w:r>
        <w:t xml:space="preserve">: The loop sets </w:t>
      </w:r>
      <w:r w:rsidR="00B46223">
        <w:t xml:space="preserve">I </w:t>
      </w:r>
      <w:r>
        <w:t xml:space="preserve">to a value such that </w:t>
      </w:r>
    </w:p>
    <w:p w14:paraId="152DBF5D" w14:textId="3C85FE58" w:rsidR="00B85558" w:rsidRDefault="00B85558" w:rsidP="008F6E51">
      <w:pPr>
        <w:pStyle w:val="Text"/>
      </w:pPr>
      <w:r>
        <w:rPr>
          <w:color w:val="FF0000"/>
        </w:rPr>
        <w:t>•</w:t>
      </w:r>
      <w:r>
        <w:t>x[i+1] is empty</w:t>
      </w:r>
    </w:p>
    <w:p w14:paraId="1713219D" w14:textId="13462362" w:rsidR="00B85558" w:rsidRDefault="00B85558" w:rsidP="008F6E51">
      <w:pPr>
        <w:pStyle w:val="Text"/>
      </w:pPr>
      <w:r>
        <w:rPr>
          <w:color w:val="FF0000"/>
        </w:rPr>
        <w:t>•</w:t>
      </w:r>
      <w:r>
        <w:t>Elements in the subarray x[i+2..j] have keys not less than key</w:t>
      </w:r>
    </w:p>
    <w:p w14:paraId="53FD3ACF" w14:textId="7C56F268" w:rsidR="00B85558" w:rsidRDefault="00B85558" w:rsidP="008F6E51">
      <w:pPr>
        <w:pStyle w:val="Text"/>
      </w:pPr>
      <w:r>
        <w:rPr>
          <w:color w:val="FF0000"/>
        </w:rPr>
        <w:t>•</w:t>
      </w:r>
      <w:r>
        <w:t xml:space="preserve">Elements in the subarray x[i+2..j] are the elements originally in x[i+1..j-1] </w:t>
      </w:r>
    </w:p>
    <w:p w14:paraId="34C5E893" w14:textId="6864D78C" w:rsidR="00B85558" w:rsidRDefault="00B85558" w:rsidP="008F6E51">
      <w:pPr>
        <w:pStyle w:val="Text"/>
      </w:pPr>
      <w:r>
        <w:rPr>
          <w:color w:val="0000FF"/>
        </w:rPr>
        <w:t>–</w:t>
      </w:r>
      <w:r>
        <w:t>Line 8: Set x[i+1] to key</w:t>
      </w:r>
    </w:p>
    <w:p w14:paraId="43947215" w14:textId="573089EC" w:rsidR="00B85558" w:rsidRDefault="00B85558" w:rsidP="008F6E51">
      <w:pPr>
        <w:pStyle w:val="Text"/>
      </w:pPr>
      <w:r>
        <w:rPr>
          <w:color w:val="0000FF"/>
        </w:rPr>
        <w:t>–</w:t>
      </w:r>
      <w:r>
        <w:t xml:space="preserve">This makes the sub array </w:t>
      </w:r>
      <w:r w:rsidR="00B46223">
        <w:t>x</w:t>
      </w:r>
      <w:r>
        <w:t>[1..j] holds the elements originally in this places but in sorted order</w:t>
      </w:r>
    </w:p>
    <w:p w14:paraId="62B0C0B1" w14:textId="51B40DE7" w:rsidR="00B85558" w:rsidRDefault="00B85558" w:rsidP="008F6E51">
      <w:pPr>
        <w:pStyle w:val="Text"/>
      </w:pPr>
      <w:r>
        <w:lastRenderedPageBreak/>
        <w:t>Incrementing j before the next iteration makes the loop invariant holds</w:t>
      </w:r>
    </w:p>
    <w:p w14:paraId="165C34BD" w14:textId="06EE6D0B" w:rsidR="00B85558" w:rsidRDefault="00662060" w:rsidP="008F6E51">
      <w:pPr>
        <w:pStyle w:val="Text"/>
      </w:pPr>
      <w:r>
        <w:rPr>
          <w:b/>
          <w:bCs/>
        </w:rPr>
        <w:t>Termination</w:t>
      </w:r>
      <w:r>
        <w:t xml:space="preserve">: The outer for loop ends when j = n + 1. Substituting n+1 for j in the loop invariant, the subarray </w:t>
      </w:r>
      <w:r w:rsidR="00B85558">
        <w:t>x</w:t>
      </w:r>
      <w:r>
        <w:t xml:space="preserve">[1 . . n] consists of the elements originally in </w:t>
      </w:r>
      <w:r w:rsidR="00B85558">
        <w:t>x</w:t>
      </w:r>
      <w:r>
        <w:t xml:space="preserve">[1 . . n] but </w:t>
      </w:r>
    </w:p>
    <w:p w14:paraId="4239F69E" w14:textId="6E463495" w:rsidR="00662060" w:rsidRDefault="00662060" w:rsidP="008F6E51">
      <w:pPr>
        <w:pStyle w:val="Text"/>
      </w:pPr>
      <w:r>
        <w:t>in sorted order. In other words, the entire array is sorted!</w:t>
      </w:r>
    </w:p>
    <w:p w14:paraId="1347B1E8" w14:textId="0B789CB7" w:rsidR="00662060" w:rsidRDefault="00662060" w:rsidP="008F6E51">
      <w:pPr>
        <w:pStyle w:val="Text"/>
      </w:pPr>
    </w:p>
    <w:p w14:paraId="4A7AED22" w14:textId="06076F83" w:rsidR="00B85558" w:rsidRDefault="00B85558" w:rsidP="009613FF">
      <w:pPr>
        <w:pStyle w:val="Heading2"/>
      </w:pPr>
      <w:bookmarkStart w:id="4" w:name="_Toc91768997"/>
      <w:r>
        <w:t>Running Time</w:t>
      </w:r>
      <w:bookmarkEnd w:id="4"/>
    </w:p>
    <w:p w14:paraId="39162888" w14:textId="0C11B9F0" w:rsidR="00CD549A" w:rsidRDefault="00527382" w:rsidP="008F6E51">
      <w:pPr>
        <w:pStyle w:val="Text"/>
      </w:pPr>
      <w:r>
        <w:t xml:space="preserve">The Best-case running time of the insertion sort is Ω(n) = n, while the worst-case is </w:t>
      </w:r>
      <w:r w:rsidR="00CD549A">
        <w:t xml:space="preserve">O(n) = </w:t>
      </w:r>
      <m:oMath>
        <m:sSup>
          <m:sSupPr>
            <m:ctrlPr>
              <w:rPr>
                <w:rFonts w:ascii="Cambria Math" w:hAnsi="Cambria Math"/>
                <w:i/>
              </w:rPr>
            </m:ctrlPr>
          </m:sSupPr>
          <m:e>
            <m:r>
              <w:rPr>
                <w:rFonts w:ascii="Cambria Math" w:hAnsi="Cambria Math"/>
              </w:rPr>
              <m:t>n</m:t>
            </m:r>
          </m:e>
          <m:sup>
            <m:r>
              <w:rPr>
                <w:rFonts w:ascii="Cambria Math" w:hAnsi="Cambria Math"/>
              </w:rPr>
              <m:t>2</m:t>
            </m:r>
          </m:sup>
        </m:sSup>
      </m:oMath>
    </w:p>
    <w:p w14:paraId="070622D6" w14:textId="25230896" w:rsidR="0039596E" w:rsidRDefault="00527382" w:rsidP="00AA137A">
      <w:pPr>
        <w:tabs>
          <w:tab w:val="left" w:pos="9280"/>
        </w:tabs>
        <w:rPr>
          <w:rFonts w:eastAsiaTheme="minorEastAsia"/>
        </w:rPr>
      </w:pPr>
      <w:r>
        <w:rPr>
          <w:noProof/>
        </w:rPr>
        <mc:AlternateContent>
          <mc:Choice Requires="wps">
            <w:drawing>
              <wp:anchor distT="0" distB="0" distL="114300" distR="114300" simplePos="0" relativeHeight="251672576" behindDoc="1" locked="0" layoutInCell="1" allowOverlap="1" wp14:anchorId="6A014D80" wp14:editId="29B9DD84">
                <wp:simplePos x="0" y="0"/>
                <wp:positionH relativeFrom="margin">
                  <wp:align>left</wp:align>
                </wp:positionH>
                <wp:positionV relativeFrom="paragraph">
                  <wp:posOffset>35349</wp:posOffset>
                </wp:positionV>
                <wp:extent cx="3165475" cy="63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1F5D075C" w14:textId="5E907DCF" w:rsidR="00527382" w:rsidRPr="00EE0A78" w:rsidRDefault="005C4C4E" w:rsidP="00527382">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5" w:name="_Toc91715479"/>
                            <w:bookmarkStart w:id="6" w:name="_Toc91715665"/>
                            <w:bookmarkStart w:id="7" w:name="_Toc91768922"/>
                            <w:r w:rsidR="00C736E9">
                              <w:rPr>
                                <w:noProof/>
                              </w:rPr>
                              <w:t>1</w:t>
                            </w:r>
                            <w:r>
                              <w:rPr>
                                <w:noProof/>
                              </w:rPr>
                              <w:fldChar w:fldCharType="end"/>
                            </w:r>
                            <w:r w:rsidR="00527382">
                              <w:t xml:space="preserve"> insertion sort with steps counter</w:t>
                            </w:r>
                            <w:bookmarkEnd w:id="5"/>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4D80" id="Text Box 4" o:spid="_x0000_s1028" type="#_x0000_t202" style="position:absolute;margin-left:0;margin-top:2.8pt;width:249.25pt;height:.05pt;z-index:-251643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C5GwIAAD8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ZD77+GnGmaTY/GY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" stroked="f">
                <v:textbox style="mso-fit-shape-to-text:t" inset="0,0,0,0">
                  <w:txbxContent>
                    <w:p w14:paraId="1F5D075C" w14:textId="5E907DCF" w:rsidR="00527382" w:rsidRPr="00EE0A78" w:rsidRDefault="005C4C4E" w:rsidP="00527382">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8" w:name="_Toc91715479"/>
                      <w:bookmarkStart w:id="9" w:name="_Toc91715665"/>
                      <w:bookmarkStart w:id="10" w:name="_Toc91768922"/>
                      <w:r w:rsidR="00C736E9">
                        <w:rPr>
                          <w:noProof/>
                        </w:rPr>
                        <w:t>1</w:t>
                      </w:r>
                      <w:r>
                        <w:rPr>
                          <w:noProof/>
                        </w:rPr>
                        <w:fldChar w:fldCharType="end"/>
                      </w:r>
                      <w:r w:rsidR="00527382">
                        <w:t xml:space="preserve"> insertion sort with steps counter</w:t>
                      </w:r>
                      <w:bookmarkEnd w:id="8"/>
                      <w:bookmarkEnd w:id="9"/>
                      <w:bookmarkEnd w:id="10"/>
                    </w:p>
                  </w:txbxContent>
                </v:textbox>
                <w10:wrap anchorx="margin"/>
              </v:shape>
            </w:pict>
          </mc:Fallback>
        </mc:AlternateContent>
      </w:r>
    </w:p>
    <w:p w14:paraId="0466226C" w14:textId="13FB2765" w:rsidR="00972E48" w:rsidRDefault="0039596E" w:rsidP="00AA137A">
      <w:pPr>
        <w:tabs>
          <w:tab w:val="left" w:pos="9280"/>
        </w:tabs>
        <w:rPr>
          <w:rFonts w:eastAsiaTheme="minorEastAsia"/>
        </w:rPr>
      </w:pPr>
      <w:r>
        <w:rPr>
          <w:noProof/>
        </w:rPr>
        <w:drawing>
          <wp:anchor distT="0" distB="0" distL="114300" distR="114300" simplePos="0" relativeHeight="251669504" behindDoc="1" locked="0" layoutInCell="1" allowOverlap="1" wp14:anchorId="2AC7BDD3" wp14:editId="74D42C26">
            <wp:simplePos x="0" y="0"/>
            <wp:positionH relativeFrom="margin">
              <wp:align>left</wp:align>
            </wp:positionH>
            <wp:positionV relativeFrom="paragraph">
              <wp:posOffset>34714</wp:posOffset>
            </wp:positionV>
            <wp:extent cx="3165475" cy="1811227"/>
            <wp:effectExtent l="0" t="0" r="0" b="0"/>
            <wp:wrapTight wrapText="bothSides">
              <wp:wrapPolygon edited="0">
                <wp:start x="0" y="0"/>
                <wp:lineTo x="0" y="21358"/>
                <wp:lineTo x="21448" y="21358"/>
                <wp:lineTo x="21448" y="0"/>
                <wp:lineTo x="0" y="0"/>
              </wp:wrapPolygon>
            </wp:wrapTight>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63" cstate="print">
                      <a:extLst>
                        <a:ext uri="{28A0092B-C50C-407E-A947-70E740481C1C}">
                          <a14:useLocalDpi xmlns:a14="http://schemas.microsoft.com/office/drawing/2010/main" val="0"/>
                        </a:ext>
                      </a:extLst>
                    </a:blip>
                    <a:srcRect l="27166" t="21954" r="26664" b="31081"/>
                    <a:stretch/>
                  </pic:blipFill>
                  <pic:spPr bwMode="auto">
                    <a:xfrm>
                      <a:off x="0" y="0"/>
                      <a:ext cx="3165475" cy="1811227"/>
                    </a:xfrm>
                    <a:prstGeom prst="rect">
                      <a:avLst/>
                    </a:prstGeom>
                    <a:ln>
                      <a:noFill/>
                    </a:ln>
                    <a:extLst>
                      <a:ext uri="{53640926-AAD7-44D8-BBD7-CCE9431645EC}">
                        <a14:shadowObscured xmlns:a14="http://schemas.microsoft.com/office/drawing/2010/main"/>
                      </a:ext>
                    </a:extLst>
                  </pic:spPr>
                </pic:pic>
              </a:graphicData>
            </a:graphic>
          </wp:anchor>
        </w:drawing>
      </w:r>
    </w:p>
    <w:p w14:paraId="18171127" w14:textId="2A341194" w:rsidR="0039596E" w:rsidRDefault="0039596E" w:rsidP="00AA137A">
      <w:pPr>
        <w:tabs>
          <w:tab w:val="left" w:pos="9280"/>
        </w:tabs>
        <w:rPr>
          <w:noProof/>
        </w:rPr>
      </w:pPr>
    </w:p>
    <w:p w14:paraId="78125D10" w14:textId="248C1D5C" w:rsidR="00972E48" w:rsidRDefault="00972E48" w:rsidP="00AA137A">
      <w:pPr>
        <w:tabs>
          <w:tab w:val="left" w:pos="9280"/>
        </w:tabs>
        <w:rPr>
          <w:rFonts w:eastAsiaTheme="minorEastAsia"/>
        </w:rPr>
      </w:pPr>
    </w:p>
    <w:p w14:paraId="6D6DE5C5" w14:textId="2C14B86B" w:rsidR="00972E48" w:rsidRDefault="00972E48" w:rsidP="00AA137A">
      <w:pPr>
        <w:tabs>
          <w:tab w:val="left" w:pos="9280"/>
        </w:tabs>
        <w:rPr>
          <w:rFonts w:eastAsiaTheme="minorEastAsia"/>
        </w:rPr>
      </w:pPr>
    </w:p>
    <w:p w14:paraId="31F3B278" w14:textId="1FE85366" w:rsidR="00972E48" w:rsidRDefault="00972E48" w:rsidP="00AA137A">
      <w:pPr>
        <w:tabs>
          <w:tab w:val="left" w:pos="9280"/>
        </w:tabs>
        <w:rPr>
          <w:rFonts w:eastAsiaTheme="minorEastAsia"/>
        </w:rPr>
      </w:pPr>
    </w:p>
    <w:p w14:paraId="789303CC" w14:textId="3B059AED" w:rsidR="00972E48" w:rsidRDefault="00972E48" w:rsidP="00AA137A">
      <w:pPr>
        <w:tabs>
          <w:tab w:val="left" w:pos="9280"/>
        </w:tabs>
        <w:rPr>
          <w:rFonts w:eastAsiaTheme="minorEastAsia"/>
        </w:rPr>
      </w:pPr>
    </w:p>
    <w:p w14:paraId="61154CA3" w14:textId="092A018E" w:rsidR="00972E48" w:rsidRDefault="00972E48" w:rsidP="00AA137A">
      <w:pPr>
        <w:tabs>
          <w:tab w:val="left" w:pos="9280"/>
        </w:tabs>
        <w:rPr>
          <w:rFonts w:eastAsiaTheme="minorEastAsia"/>
        </w:rPr>
      </w:pPr>
    </w:p>
    <w:p w14:paraId="2B8A4D20" w14:textId="23909496" w:rsidR="00972E48" w:rsidRDefault="00972E48" w:rsidP="00AA137A">
      <w:pPr>
        <w:tabs>
          <w:tab w:val="left" w:pos="9280"/>
        </w:tabs>
        <w:rPr>
          <w:rFonts w:eastAsiaTheme="minorEastAsia"/>
        </w:rPr>
      </w:pPr>
    </w:p>
    <w:p w14:paraId="483F1D66" w14:textId="3857B662" w:rsidR="00972E48" w:rsidRDefault="00972E48" w:rsidP="00AA137A">
      <w:pPr>
        <w:tabs>
          <w:tab w:val="left" w:pos="9280"/>
        </w:tabs>
        <w:rPr>
          <w:rFonts w:eastAsiaTheme="minorEastAsia"/>
        </w:rPr>
      </w:pPr>
    </w:p>
    <w:p w14:paraId="17FCAFC3" w14:textId="53EF7D5E" w:rsidR="00972E48" w:rsidRDefault="00972E48" w:rsidP="00AA137A">
      <w:pPr>
        <w:tabs>
          <w:tab w:val="left" w:pos="9280"/>
        </w:tabs>
        <w:rPr>
          <w:rFonts w:eastAsiaTheme="minorEastAsia"/>
        </w:rPr>
      </w:pPr>
    </w:p>
    <w:p w14:paraId="25A95B76" w14:textId="750E7461" w:rsidR="00972E48" w:rsidRDefault="00972E48" w:rsidP="00AA137A">
      <w:pPr>
        <w:tabs>
          <w:tab w:val="left" w:pos="9280"/>
        </w:tabs>
        <w:rPr>
          <w:rFonts w:eastAsiaTheme="minorEastAsia"/>
        </w:rPr>
      </w:pPr>
    </w:p>
    <w:p w14:paraId="7B54DAE8" w14:textId="7431E0E7" w:rsidR="00972E48" w:rsidRDefault="0039596E" w:rsidP="008F6E51">
      <w:pPr>
        <w:pStyle w:val="Text"/>
      </w:pPr>
      <w:r>
        <w:t>We altered the code the count the steps in each iteration, counting the significant steps only (the steps done in loops) and returning them to plot the curve against the asymptotic upper bound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t>)</w:t>
      </w:r>
      <w:r w:rsidR="00527382">
        <w:t>, The details of plotting are explained thoroughly in section 1</w:t>
      </w:r>
      <w:r w:rsidR="00393E2A">
        <w:t>1</w:t>
      </w:r>
      <w:r w:rsidR="00527382">
        <w:t xml:space="preserve"> GUI.</w:t>
      </w:r>
    </w:p>
    <w:p w14:paraId="4ECEAF54" w14:textId="2847C444" w:rsidR="0039596E" w:rsidRDefault="00527382" w:rsidP="00AA137A">
      <w:pPr>
        <w:tabs>
          <w:tab w:val="left" w:pos="9280"/>
        </w:tabs>
        <w:rPr>
          <w:rFonts w:eastAsiaTheme="minorEastAsia"/>
        </w:rPr>
      </w:pPr>
      <w:r>
        <w:rPr>
          <w:noProof/>
        </w:rPr>
        <mc:AlternateContent>
          <mc:Choice Requires="wps">
            <w:drawing>
              <wp:anchor distT="0" distB="0" distL="114300" distR="114300" simplePos="0" relativeHeight="251674624" behindDoc="1" locked="0" layoutInCell="1" allowOverlap="1" wp14:anchorId="77C859BE" wp14:editId="1F0E6C69">
                <wp:simplePos x="0" y="0"/>
                <wp:positionH relativeFrom="margin">
                  <wp:align>left</wp:align>
                </wp:positionH>
                <wp:positionV relativeFrom="paragraph">
                  <wp:posOffset>121920</wp:posOffset>
                </wp:positionV>
                <wp:extent cx="4961255" cy="457200"/>
                <wp:effectExtent l="0" t="0" r="0" b="0"/>
                <wp:wrapNone/>
                <wp:docPr id="6" name="Text Box 6"/>
                <wp:cNvGraphicFramePr/>
                <a:graphic xmlns:a="http://schemas.openxmlformats.org/drawingml/2006/main">
                  <a:graphicData uri="http://schemas.microsoft.com/office/word/2010/wordprocessingShape">
                    <wps:wsp>
                      <wps:cNvSpPr txBox="1"/>
                      <wps:spPr>
                        <a:xfrm>
                          <a:off x="0" y="0"/>
                          <a:ext cx="4961255" cy="457200"/>
                        </a:xfrm>
                        <a:prstGeom prst="rect">
                          <a:avLst/>
                        </a:prstGeom>
                        <a:solidFill>
                          <a:prstClr val="white"/>
                        </a:solidFill>
                        <a:ln>
                          <a:noFill/>
                        </a:ln>
                      </wps:spPr>
                      <wps:txbx>
                        <w:txbxContent>
                          <w:p w14:paraId="3F7E44CE" w14:textId="5F97F23F" w:rsidR="00527382" w:rsidRPr="00222812" w:rsidRDefault="005C4C4E" w:rsidP="00527382">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11" w:name="_Toc91715480"/>
                            <w:bookmarkStart w:id="12" w:name="_Toc91715666"/>
                            <w:bookmarkStart w:id="13" w:name="_Toc91768923"/>
                            <w:r w:rsidR="00C736E9">
                              <w:rPr>
                                <w:noProof/>
                              </w:rPr>
                              <w:t>2</w:t>
                            </w:r>
                            <w:r>
                              <w:rPr>
                                <w:noProof/>
                              </w:rPr>
                              <w:fldChar w:fldCharType="end"/>
                            </w:r>
                            <w:r w:rsidR="00527382">
                              <w:t>insertion sort graph</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C859BE" id="Text Box 6" o:spid="_x0000_s1029" type="#_x0000_t202" style="position:absolute;margin-left:0;margin-top:9.6pt;width:390.65pt;height:36pt;z-index:-2516418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" stroked="f">
                <v:textbox inset="0,0,0,0">
                  <w:txbxContent>
                    <w:p w14:paraId="3F7E44CE" w14:textId="5F97F23F" w:rsidR="00527382" w:rsidRPr="00222812" w:rsidRDefault="005C4C4E" w:rsidP="00527382">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14" w:name="_Toc91715480"/>
                      <w:bookmarkStart w:id="15" w:name="_Toc91715666"/>
                      <w:bookmarkStart w:id="16" w:name="_Toc91768923"/>
                      <w:r w:rsidR="00C736E9">
                        <w:rPr>
                          <w:noProof/>
                        </w:rPr>
                        <w:t>2</w:t>
                      </w:r>
                      <w:r>
                        <w:rPr>
                          <w:noProof/>
                        </w:rPr>
                        <w:fldChar w:fldCharType="end"/>
                      </w:r>
                      <w:r w:rsidR="00527382">
                        <w:t>insertion sort graph</w:t>
                      </w:r>
                      <w:bookmarkEnd w:id="14"/>
                      <w:bookmarkEnd w:id="15"/>
                      <w:bookmarkEnd w:id="16"/>
                    </w:p>
                  </w:txbxContent>
                </v:textbox>
                <w10:wrap anchorx="margin"/>
              </v:shape>
            </w:pict>
          </mc:Fallback>
        </mc:AlternateContent>
      </w:r>
    </w:p>
    <w:p w14:paraId="3345433E" w14:textId="358F3A38" w:rsidR="00972E48" w:rsidRDefault="00972E48" w:rsidP="00AA137A">
      <w:pPr>
        <w:tabs>
          <w:tab w:val="left" w:pos="9280"/>
        </w:tabs>
        <w:rPr>
          <w:rFonts w:eastAsiaTheme="minorEastAsia"/>
        </w:rPr>
      </w:pPr>
    </w:p>
    <w:p w14:paraId="73A1250F" w14:textId="65CAF6B6" w:rsidR="00527382" w:rsidRDefault="00527382" w:rsidP="00AA137A">
      <w:pPr>
        <w:tabs>
          <w:tab w:val="left" w:pos="9280"/>
        </w:tabs>
        <w:rPr>
          <w:rFonts w:eastAsiaTheme="minorEastAsia"/>
          <w:noProof/>
        </w:rPr>
      </w:pPr>
      <w:r>
        <w:rPr>
          <w:rFonts w:eastAsiaTheme="minorEastAsia"/>
          <w:noProof/>
        </w:rPr>
        <w:drawing>
          <wp:anchor distT="0" distB="0" distL="114300" distR="114300" simplePos="0" relativeHeight="251670528" behindDoc="1" locked="0" layoutInCell="1" allowOverlap="1" wp14:anchorId="769A21D2" wp14:editId="36679962">
            <wp:simplePos x="0" y="0"/>
            <wp:positionH relativeFrom="margin">
              <wp:align>left</wp:align>
            </wp:positionH>
            <wp:positionV relativeFrom="paragraph">
              <wp:posOffset>8678</wp:posOffset>
            </wp:positionV>
            <wp:extent cx="4961255" cy="2621280"/>
            <wp:effectExtent l="0" t="0" r="0" b="7620"/>
            <wp:wrapTight wrapText="bothSides">
              <wp:wrapPolygon edited="0">
                <wp:start x="0" y="0"/>
                <wp:lineTo x="0" y="21506"/>
                <wp:lineTo x="21481" y="21506"/>
                <wp:lineTo x="21481" y="0"/>
                <wp:lineTo x="0" y="0"/>
              </wp:wrapPolygon>
            </wp:wrapTight>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64" cstate="print">
                      <a:extLst>
                        <a:ext uri="{28A0092B-C50C-407E-A947-70E740481C1C}">
                          <a14:useLocalDpi xmlns:a14="http://schemas.microsoft.com/office/drawing/2010/main" val="0"/>
                        </a:ext>
                      </a:extLst>
                    </a:blip>
                    <a:srcRect t="6068"/>
                    <a:stretch/>
                  </pic:blipFill>
                  <pic:spPr bwMode="auto">
                    <a:xfrm>
                      <a:off x="0" y="0"/>
                      <a:ext cx="4961255" cy="262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A723DA" w14:textId="6F853EE6" w:rsidR="00972E48" w:rsidRDefault="00972E48" w:rsidP="00AA137A">
      <w:pPr>
        <w:tabs>
          <w:tab w:val="left" w:pos="9280"/>
        </w:tabs>
        <w:rPr>
          <w:rFonts w:eastAsiaTheme="minorEastAsia"/>
        </w:rPr>
      </w:pPr>
    </w:p>
    <w:p w14:paraId="6E35C544" w14:textId="1FDDAE94" w:rsidR="00972E48" w:rsidRDefault="00972E48" w:rsidP="00AA137A">
      <w:pPr>
        <w:tabs>
          <w:tab w:val="left" w:pos="9280"/>
        </w:tabs>
        <w:rPr>
          <w:rFonts w:eastAsiaTheme="minorEastAsia"/>
        </w:rPr>
      </w:pPr>
    </w:p>
    <w:p w14:paraId="167F1466" w14:textId="243E3C1D" w:rsidR="00972E48" w:rsidRDefault="00972E48" w:rsidP="00AA137A">
      <w:pPr>
        <w:tabs>
          <w:tab w:val="left" w:pos="9280"/>
        </w:tabs>
        <w:rPr>
          <w:rFonts w:eastAsiaTheme="minorEastAsia"/>
        </w:rPr>
      </w:pPr>
    </w:p>
    <w:p w14:paraId="0294DAB6" w14:textId="2397381C" w:rsidR="00972E48" w:rsidRDefault="00972E48" w:rsidP="00AA137A">
      <w:pPr>
        <w:tabs>
          <w:tab w:val="left" w:pos="9280"/>
        </w:tabs>
        <w:rPr>
          <w:rFonts w:eastAsiaTheme="minorEastAsia"/>
        </w:rPr>
      </w:pPr>
    </w:p>
    <w:p w14:paraId="7B50424B" w14:textId="510C29F6" w:rsidR="00972E48" w:rsidRDefault="00972E48" w:rsidP="00AA137A">
      <w:pPr>
        <w:tabs>
          <w:tab w:val="left" w:pos="9280"/>
        </w:tabs>
        <w:rPr>
          <w:rFonts w:eastAsiaTheme="minorEastAsia"/>
        </w:rPr>
      </w:pPr>
    </w:p>
    <w:p w14:paraId="5AB29FCD" w14:textId="11A968B9" w:rsidR="00972E48" w:rsidRDefault="00972E48" w:rsidP="00AA137A">
      <w:pPr>
        <w:tabs>
          <w:tab w:val="left" w:pos="9280"/>
        </w:tabs>
        <w:rPr>
          <w:rFonts w:eastAsiaTheme="minorEastAsia"/>
        </w:rPr>
      </w:pPr>
    </w:p>
    <w:p w14:paraId="2B232E3E" w14:textId="7FB1BA5D" w:rsidR="00972E48" w:rsidRDefault="00972E48" w:rsidP="00AA137A">
      <w:pPr>
        <w:tabs>
          <w:tab w:val="left" w:pos="9280"/>
        </w:tabs>
        <w:rPr>
          <w:rFonts w:eastAsiaTheme="minorEastAsia"/>
        </w:rPr>
      </w:pPr>
    </w:p>
    <w:p w14:paraId="60478AAD" w14:textId="33A009A8" w:rsidR="00972E48" w:rsidRDefault="00972E48" w:rsidP="00AA137A">
      <w:pPr>
        <w:tabs>
          <w:tab w:val="left" w:pos="9280"/>
        </w:tabs>
        <w:rPr>
          <w:rFonts w:eastAsiaTheme="minorEastAsia"/>
        </w:rPr>
      </w:pPr>
    </w:p>
    <w:p w14:paraId="1D9F40B5" w14:textId="01822EF5" w:rsidR="00972E48" w:rsidRDefault="00972E48" w:rsidP="00AA137A">
      <w:pPr>
        <w:tabs>
          <w:tab w:val="left" w:pos="9280"/>
        </w:tabs>
        <w:rPr>
          <w:rFonts w:eastAsiaTheme="minorEastAsia"/>
        </w:rPr>
      </w:pPr>
    </w:p>
    <w:p w14:paraId="7A502040" w14:textId="6EF240BE" w:rsidR="00972E48" w:rsidRDefault="00972E48" w:rsidP="00AA137A">
      <w:pPr>
        <w:tabs>
          <w:tab w:val="left" w:pos="9280"/>
        </w:tabs>
        <w:rPr>
          <w:rFonts w:eastAsiaTheme="minorEastAsia"/>
        </w:rPr>
      </w:pPr>
    </w:p>
    <w:p w14:paraId="5EAAAA63" w14:textId="5457916C" w:rsidR="00972E48" w:rsidRDefault="00972E48" w:rsidP="00AA137A">
      <w:pPr>
        <w:tabs>
          <w:tab w:val="left" w:pos="9280"/>
        </w:tabs>
        <w:rPr>
          <w:rFonts w:eastAsiaTheme="minorEastAsia"/>
        </w:rPr>
      </w:pPr>
    </w:p>
    <w:p w14:paraId="3E72C6EF" w14:textId="582E805D" w:rsidR="00972E48" w:rsidRDefault="00972E48" w:rsidP="00AA137A">
      <w:pPr>
        <w:tabs>
          <w:tab w:val="left" w:pos="9280"/>
        </w:tabs>
        <w:rPr>
          <w:noProof/>
        </w:rPr>
      </w:pPr>
    </w:p>
    <w:p w14:paraId="0AFF6474" w14:textId="12E7FE74" w:rsidR="0039596E" w:rsidRDefault="0039596E" w:rsidP="00AA137A">
      <w:pPr>
        <w:tabs>
          <w:tab w:val="left" w:pos="9280"/>
        </w:tabs>
        <w:rPr>
          <w:noProof/>
        </w:rPr>
      </w:pPr>
    </w:p>
    <w:p w14:paraId="69195E63" w14:textId="0D46E94A" w:rsidR="0039596E" w:rsidRDefault="0039596E" w:rsidP="00AA137A">
      <w:pPr>
        <w:tabs>
          <w:tab w:val="left" w:pos="9280"/>
        </w:tabs>
        <w:rPr>
          <w:noProof/>
        </w:rPr>
      </w:pPr>
    </w:p>
    <w:p w14:paraId="74706FE1" w14:textId="18810D31" w:rsidR="0039596E" w:rsidRDefault="0039596E" w:rsidP="00AA137A">
      <w:pPr>
        <w:tabs>
          <w:tab w:val="left" w:pos="9280"/>
        </w:tabs>
        <w:rPr>
          <w:noProof/>
        </w:rPr>
      </w:pPr>
    </w:p>
    <w:p w14:paraId="29E3CD6B" w14:textId="234C59B0" w:rsidR="0039596E" w:rsidRDefault="0039596E" w:rsidP="00AA137A">
      <w:pPr>
        <w:tabs>
          <w:tab w:val="left" w:pos="9280"/>
        </w:tabs>
        <w:rPr>
          <w:noProof/>
        </w:rPr>
      </w:pPr>
    </w:p>
    <w:p w14:paraId="43198A48" w14:textId="69F98B55" w:rsidR="0039596E" w:rsidRDefault="0039596E" w:rsidP="008F6E51">
      <w:pPr>
        <w:pStyle w:val="Text"/>
        <w:rPr>
          <w:noProof/>
        </w:rPr>
      </w:pPr>
      <w:r w:rsidRPr="0039596E">
        <w:rPr>
          <w:noProof/>
        </w:rPr>
        <w:t xml:space="preserve">These fluctuations happen due to </w:t>
      </w:r>
      <w:r w:rsidR="002826F4">
        <w:rPr>
          <w:noProof/>
        </w:rPr>
        <w:t>the random generation of the arrays, for example an arra</w:t>
      </w:r>
      <w:r w:rsidR="008648EA">
        <w:rPr>
          <w:noProof/>
        </w:rPr>
        <w:t>y</w:t>
      </w:r>
      <w:r w:rsidR="002826F4">
        <w:rPr>
          <w:noProof/>
        </w:rPr>
        <w:t xml:space="preserve"> of</w:t>
      </w:r>
      <w:r w:rsidR="008648EA">
        <w:rPr>
          <w:noProof/>
        </w:rPr>
        <w:t xml:space="preserve"> 150 elements can be initially sorted better than an array </w:t>
      </w:r>
      <w:r w:rsidR="00957713">
        <w:rPr>
          <w:noProof/>
        </w:rPr>
        <w:t>of 100 elements and thus take less steps to be sorted</w:t>
      </w:r>
      <w:r w:rsidRPr="0039596E">
        <w:rPr>
          <w:noProof/>
        </w:rPr>
        <w:t xml:space="preserve">. Morveover,values of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39596E">
        <w:rPr>
          <w:noProof/>
        </w:rPr>
        <w:t xml:space="preserve"> have been scaled down to allow the appearance of both graphs near eachother for better comparisons . What matters to us is that we validated that the </w:t>
      </w:r>
      <w:r w:rsidR="00527382">
        <w:rPr>
          <w:noProof/>
        </w:rPr>
        <w:t>Insertion sort</w:t>
      </w:r>
      <w:r w:rsidRPr="0039596E">
        <w:rPr>
          <w:noProof/>
        </w:rPr>
        <w:t xml:space="preserve"> algorithm GROWS LIKE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39596E">
        <w:rPr>
          <w:noProof/>
        </w:rPr>
        <w:t xml:space="preserve"> and that is what is shown on the graph</w:t>
      </w:r>
      <w:r w:rsidR="00957713">
        <w:rPr>
          <w:noProof/>
        </w:rPr>
        <w:t>.</w:t>
      </w:r>
    </w:p>
    <w:p w14:paraId="778CD151" w14:textId="70470BD4" w:rsidR="00242394" w:rsidRDefault="00242394" w:rsidP="00AA137A">
      <w:pPr>
        <w:tabs>
          <w:tab w:val="left" w:pos="9280"/>
        </w:tabs>
        <w:rPr>
          <w:noProof/>
        </w:rPr>
      </w:pPr>
    </w:p>
    <w:p w14:paraId="709DCA82" w14:textId="706EDF39" w:rsidR="00242394" w:rsidRDefault="00242394" w:rsidP="00AA137A">
      <w:pPr>
        <w:tabs>
          <w:tab w:val="left" w:pos="9280"/>
        </w:tabs>
        <w:rPr>
          <w:noProof/>
        </w:rPr>
      </w:pPr>
    </w:p>
    <w:p w14:paraId="6876939A" w14:textId="17B39A2D" w:rsidR="00242394" w:rsidRDefault="00E71DD2" w:rsidP="009613FF">
      <w:pPr>
        <w:pStyle w:val="Heading1"/>
        <w:rPr>
          <w:noProof/>
        </w:rPr>
      </w:pPr>
      <w:bookmarkStart w:id="17" w:name="_Toc91768998"/>
      <w:r>
        <w:rPr>
          <w:noProof/>
        </w:rPr>
        <w:t>Bubble Sort</w:t>
      </w:r>
      <w:bookmarkEnd w:id="17"/>
    </w:p>
    <w:p w14:paraId="602E7235" w14:textId="4B01B83B" w:rsidR="00E71DD2" w:rsidRDefault="00E71DD2" w:rsidP="009613FF">
      <w:pPr>
        <w:pStyle w:val="Heading2"/>
      </w:pPr>
      <w:bookmarkStart w:id="18" w:name="_Toc91768999"/>
      <w:r>
        <w:t>Code</w:t>
      </w:r>
      <w:bookmarkEnd w:id="18"/>
    </w:p>
    <w:p w14:paraId="1C059D6E" w14:textId="1E755151" w:rsidR="00E71DD2" w:rsidRDefault="00E71DD2" w:rsidP="00E71DD2"/>
    <w:p w14:paraId="15BD476D" w14:textId="58BA9133" w:rsidR="00E71DD2" w:rsidRPr="008F6E51" w:rsidRDefault="00E71DD2" w:rsidP="008F6E51">
      <w:pPr>
        <w:pStyle w:val="Text"/>
      </w:pPr>
      <w:r w:rsidRPr="008F6E51">
        <w:t>Bubble Sort is the simplest sorting algorithm that works by repeatedly swapping the adjacent elements if they are in wrong order</w:t>
      </w:r>
    </w:p>
    <w:p w14:paraId="2824EDC4" w14:textId="77777777" w:rsidR="00E71DD2" w:rsidRDefault="00E71DD2" w:rsidP="00E71DD2"/>
    <w:p w14:paraId="2AE6CADA" w14:textId="28ED06A7" w:rsidR="00E71DD2" w:rsidRDefault="00E71DD2" w:rsidP="00E71DD2">
      <w:r>
        <w:rPr>
          <w:noProof/>
        </w:rPr>
        <mc:AlternateContent>
          <mc:Choice Requires="wps">
            <w:drawing>
              <wp:anchor distT="0" distB="0" distL="114300" distR="114300" simplePos="0" relativeHeight="251677696" behindDoc="1" locked="0" layoutInCell="1" allowOverlap="1" wp14:anchorId="09394C4C" wp14:editId="623F2074">
                <wp:simplePos x="0" y="0"/>
                <wp:positionH relativeFrom="margin">
                  <wp:align>left</wp:align>
                </wp:positionH>
                <wp:positionV relativeFrom="paragraph">
                  <wp:posOffset>23283</wp:posOffset>
                </wp:positionV>
                <wp:extent cx="5238750" cy="457200"/>
                <wp:effectExtent l="0" t="0" r="0" b="0"/>
                <wp:wrapNone/>
                <wp:docPr id="8" name="Text Box 8"/>
                <wp:cNvGraphicFramePr/>
                <a:graphic xmlns:a="http://schemas.openxmlformats.org/drawingml/2006/main">
                  <a:graphicData uri="http://schemas.microsoft.com/office/word/2010/wordprocessingShape">
                    <wps:wsp>
                      <wps:cNvSpPr txBox="1"/>
                      <wps:spPr>
                        <a:xfrm>
                          <a:off x="0" y="0"/>
                          <a:ext cx="5238750" cy="457200"/>
                        </a:xfrm>
                        <a:prstGeom prst="rect">
                          <a:avLst/>
                        </a:prstGeom>
                        <a:solidFill>
                          <a:prstClr val="white"/>
                        </a:solidFill>
                        <a:ln>
                          <a:noFill/>
                        </a:ln>
                      </wps:spPr>
                      <wps:txbx>
                        <w:txbxContent>
                          <w:p w14:paraId="4A0D578F" w14:textId="6390388A" w:rsidR="00E71DD2" w:rsidRPr="00C17108" w:rsidRDefault="005C4C4E" w:rsidP="00E71DD2">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19" w:name="_Toc91715481"/>
                            <w:bookmarkStart w:id="20" w:name="_Toc91715667"/>
                            <w:bookmarkStart w:id="21" w:name="_Toc91768924"/>
                            <w:r w:rsidR="00C736E9">
                              <w:rPr>
                                <w:noProof/>
                              </w:rPr>
                              <w:t>3</w:t>
                            </w:r>
                            <w:r>
                              <w:rPr>
                                <w:noProof/>
                              </w:rPr>
                              <w:fldChar w:fldCharType="end"/>
                            </w:r>
                            <w:r w:rsidR="00E71DD2">
                              <w:t xml:space="preserve"> Bubble sort code</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9394C4C" id="Text Box 8" o:spid="_x0000_s1030" type="#_x0000_t202" style="position:absolute;margin-left:0;margin-top:1.85pt;width:412.5pt;height:36pt;z-index:-2516387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" stroked="f">
                <v:textbox inset="0,0,0,0">
                  <w:txbxContent>
                    <w:p w14:paraId="4A0D578F" w14:textId="6390388A" w:rsidR="00E71DD2" w:rsidRPr="00C17108" w:rsidRDefault="005C4C4E" w:rsidP="00E71DD2">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2" w:name="_Toc91715481"/>
                      <w:bookmarkStart w:id="23" w:name="_Toc91715667"/>
                      <w:bookmarkStart w:id="24" w:name="_Toc91768924"/>
                      <w:r w:rsidR="00C736E9">
                        <w:rPr>
                          <w:noProof/>
                        </w:rPr>
                        <w:t>3</w:t>
                      </w:r>
                      <w:r>
                        <w:rPr>
                          <w:noProof/>
                        </w:rPr>
                        <w:fldChar w:fldCharType="end"/>
                      </w:r>
                      <w:r w:rsidR="00E71DD2">
                        <w:t xml:space="preserve"> Bubble sort code</w:t>
                      </w:r>
                      <w:bookmarkEnd w:id="22"/>
                      <w:bookmarkEnd w:id="23"/>
                      <w:bookmarkEnd w:id="24"/>
                    </w:p>
                  </w:txbxContent>
                </v:textbox>
                <w10:wrap anchorx="margin"/>
              </v:shape>
            </w:pict>
          </mc:Fallback>
        </mc:AlternateContent>
      </w:r>
    </w:p>
    <w:p w14:paraId="5503022B" w14:textId="2C4EA66E" w:rsidR="00E71DD2" w:rsidRDefault="00E71DD2" w:rsidP="00E71DD2">
      <w:r>
        <w:rPr>
          <w:noProof/>
        </w:rPr>
        <w:drawing>
          <wp:anchor distT="0" distB="0" distL="114300" distR="114300" simplePos="0" relativeHeight="251675648" behindDoc="1" locked="0" layoutInCell="1" allowOverlap="1" wp14:anchorId="34F2E8F9" wp14:editId="28E68391">
            <wp:simplePos x="0" y="0"/>
            <wp:positionH relativeFrom="column">
              <wp:posOffset>0</wp:posOffset>
            </wp:positionH>
            <wp:positionV relativeFrom="paragraph">
              <wp:posOffset>3387</wp:posOffset>
            </wp:positionV>
            <wp:extent cx="5238750" cy="3429000"/>
            <wp:effectExtent l="0" t="0" r="0" b="0"/>
            <wp:wrapTight wrapText="bothSides">
              <wp:wrapPolygon edited="0">
                <wp:start x="0" y="0"/>
                <wp:lineTo x="0" y="21480"/>
                <wp:lineTo x="21521" y="21480"/>
                <wp:lineTo x="2152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38750" cy="3429000"/>
                    </a:xfrm>
                    <a:prstGeom prst="rect">
                      <a:avLst/>
                    </a:prstGeom>
                  </pic:spPr>
                </pic:pic>
              </a:graphicData>
            </a:graphic>
          </wp:anchor>
        </w:drawing>
      </w:r>
    </w:p>
    <w:p w14:paraId="605395A3" w14:textId="01A07997" w:rsidR="00771A32" w:rsidRPr="00771A32" w:rsidRDefault="00771A32" w:rsidP="00771A32"/>
    <w:p w14:paraId="04655480" w14:textId="3E676048" w:rsidR="00771A32" w:rsidRPr="00771A32" w:rsidRDefault="00771A32" w:rsidP="00771A32"/>
    <w:p w14:paraId="1EE58ED2" w14:textId="67A4CEA6" w:rsidR="00771A32" w:rsidRPr="00771A32" w:rsidRDefault="00771A32" w:rsidP="00771A32"/>
    <w:p w14:paraId="3898B7A2" w14:textId="55C988F5" w:rsidR="00771A32" w:rsidRPr="00771A32" w:rsidRDefault="00771A32" w:rsidP="00771A32"/>
    <w:p w14:paraId="2F98074E" w14:textId="765D0F2D" w:rsidR="00771A32" w:rsidRPr="00771A32" w:rsidRDefault="00771A32" w:rsidP="00771A32"/>
    <w:p w14:paraId="6B1C3B5D" w14:textId="351E4F1B" w:rsidR="00771A32" w:rsidRPr="00771A32" w:rsidRDefault="00771A32" w:rsidP="00771A32"/>
    <w:p w14:paraId="66CD7D12" w14:textId="74441991" w:rsidR="00771A32" w:rsidRPr="00771A32" w:rsidRDefault="00771A32" w:rsidP="00771A32"/>
    <w:p w14:paraId="7395BD71" w14:textId="52919C4C" w:rsidR="00771A32" w:rsidRPr="00771A32" w:rsidRDefault="00771A32" w:rsidP="00771A32"/>
    <w:p w14:paraId="37260061" w14:textId="47E94AE0" w:rsidR="00771A32" w:rsidRPr="00771A32" w:rsidRDefault="00771A32" w:rsidP="00771A32"/>
    <w:p w14:paraId="5BEA51B5" w14:textId="474D80E5" w:rsidR="00771A32" w:rsidRPr="00771A32" w:rsidRDefault="00771A32" w:rsidP="00771A32"/>
    <w:p w14:paraId="03569980" w14:textId="2C4B81D8" w:rsidR="00771A32" w:rsidRPr="00771A32" w:rsidRDefault="00771A32" w:rsidP="00771A32"/>
    <w:p w14:paraId="67C0F3BD" w14:textId="7053834E" w:rsidR="00771A32" w:rsidRPr="00771A32" w:rsidRDefault="00771A32" w:rsidP="00771A32"/>
    <w:p w14:paraId="4EE14BE2" w14:textId="34290361" w:rsidR="00771A32" w:rsidRPr="00771A32" w:rsidRDefault="00771A32" w:rsidP="00771A32"/>
    <w:p w14:paraId="247377C2" w14:textId="7CC606F1" w:rsidR="00771A32" w:rsidRPr="00771A32" w:rsidRDefault="00771A32" w:rsidP="00771A32"/>
    <w:p w14:paraId="540557F7" w14:textId="6C0C87DA" w:rsidR="00771A32" w:rsidRPr="00771A32" w:rsidRDefault="00771A32" w:rsidP="00771A32"/>
    <w:p w14:paraId="37C4B054" w14:textId="0FAD635B" w:rsidR="00771A32" w:rsidRPr="00771A32" w:rsidRDefault="00771A32" w:rsidP="00771A32"/>
    <w:p w14:paraId="09C94F90" w14:textId="0AFDEEF4" w:rsidR="00771A32" w:rsidRPr="00771A32" w:rsidRDefault="00771A32" w:rsidP="00771A32"/>
    <w:p w14:paraId="4AC4BD7D" w14:textId="78A63CBF" w:rsidR="00771A32" w:rsidRDefault="00771A32" w:rsidP="00771A32"/>
    <w:p w14:paraId="1C757183" w14:textId="60906775" w:rsidR="00771A32" w:rsidRDefault="00771A32" w:rsidP="00771A32"/>
    <w:p w14:paraId="1EDDEE8A" w14:textId="4314E159" w:rsidR="00771A32" w:rsidRDefault="00771A32" w:rsidP="00771A32"/>
    <w:p w14:paraId="1315FC89" w14:textId="7780D0CF" w:rsidR="00771A32" w:rsidRDefault="00771A32" w:rsidP="009613FF">
      <w:pPr>
        <w:pStyle w:val="Heading2"/>
      </w:pPr>
      <w:bookmarkStart w:id="25" w:name="_Toc91769000"/>
      <w:r>
        <w:t>Correctness</w:t>
      </w:r>
      <w:bookmarkEnd w:id="25"/>
    </w:p>
    <w:p w14:paraId="23D79D7F" w14:textId="23F671CF" w:rsidR="00771A32" w:rsidRDefault="00771A32" w:rsidP="00771A32">
      <w:pPr>
        <w:pStyle w:val="Text"/>
      </w:pPr>
      <w:r>
        <w:t xml:space="preserve"> </w:t>
      </w:r>
    </w:p>
    <w:p w14:paraId="4078DE67" w14:textId="66375A3D" w:rsidR="00771A32" w:rsidRPr="008F6E51" w:rsidRDefault="00CB1669" w:rsidP="008F6E51">
      <w:pPr>
        <w:pStyle w:val="Text"/>
      </w:pPr>
      <w:r w:rsidRPr="008F6E51">
        <w:t>The loop invariant</w:t>
      </w:r>
      <w:r w:rsidR="00B24B19" w:rsidRPr="008F6E51">
        <w:t xml:space="preserve"> for inner loop</w:t>
      </w:r>
      <w:r w:rsidRPr="008F6E51">
        <w:t xml:space="preserve"> is that after iteration j of the inner loop the maximum element  of (arr1, arr2, arr3, …..,arrj+1) is in position j+1.</w:t>
      </w:r>
    </w:p>
    <w:p w14:paraId="66AC46D3" w14:textId="7B85BF9E" w:rsidR="00B24B19" w:rsidRPr="008F6E51" w:rsidRDefault="00B24B19" w:rsidP="008F6E51">
      <w:pPr>
        <w:pStyle w:val="Text"/>
      </w:pPr>
      <w:r w:rsidRPr="008F6E51">
        <w:t>Proof by induction:</w:t>
      </w:r>
    </w:p>
    <w:p w14:paraId="5F375C09" w14:textId="77777777" w:rsidR="00B24B19" w:rsidRPr="008F6E51" w:rsidRDefault="00B24B19" w:rsidP="008F6E51">
      <w:pPr>
        <w:pStyle w:val="Text"/>
      </w:pPr>
      <w:r w:rsidRPr="008F6E51">
        <w:t xml:space="preserve">Base case: (j = 0) Iteration j = 0 is prior to the loop. In this step the maximum element of (a1) is in position 1. </w:t>
      </w:r>
    </w:p>
    <w:p w14:paraId="55150C07" w14:textId="69D2BD74" w:rsidR="00B24B19" w:rsidRPr="008F6E51" w:rsidRDefault="00B24B19" w:rsidP="008F6E51">
      <w:pPr>
        <w:pStyle w:val="Text"/>
      </w:pPr>
      <w:r w:rsidRPr="008F6E51">
        <w:t>Inductive Hypothesis: Assume prior to iteration j + 1 that the maximum element of (a1,a2,...,a1+1) is in position j + 1. Inductive Step: (j &gt; 0) We need to show that after iteration j + 1 that the maximum element of (a1, a2, aj+2) is in position j + 2. We know by assumption that the maximum element of (al, a2, ...,</w:t>
      </w:r>
      <w:proofErr w:type="spellStart"/>
      <w:r w:rsidRPr="008F6E51">
        <w:t>ai+i</w:t>
      </w:r>
      <w:proofErr w:type="spellEnd"/>
      <w:r w:rsidRPr="008F6E51">
        <w:t>) is in position j + 1. Either this is the maximum element of (a1,a2,...,a1+2) or element a j+2 is. In this iter4tion we compare aj+1 to C114.2 and swap them if a1+1 &gt; (11.1.2. So after this iteration the maximum element of (ai,a2, ...,a14.2) is in position j + 2. So by induction after iteration j of the loop the maximum element of (a1, a2, is in position j + 1.</w:t>
      </w:r>
    </w:p>
    <w:p w14:paraId="2BAEF743" w14:textId="77777777" w:rsidR="00B24B19" w:rsidRPr="008F6E51" w:rsidRDefault="00B24B19" w:rsidP="008F6E51">
      <w:pPr>
        <w:pStyle w:val="Text"/>
      </w:pPr>
      <w:r w:rsidRPr="008F6E51">
        <w:lastRenderedPageBreak/>
        <w:t xml:space="preserve">The loop invariant for outer loop is that after iteration </w:t>
      </w:r>
      <w:proofErr w:type="spellStart"/>
      <w:r w:rsidRPr="008F6E51">
        <w:t>i</w:t>
      </w:r>
      <w:proofErr w:type="spellEnd"/>
      <w:r w:rsidRPr="008F6E51">
        <w:t xml:space="preserve"> of the outer loop the </w:t>
      </w:r>
      <w:proofErr w:type="spellStart"/>
      <w:r w:rsidRPr="008F6E51">
        <w:t>i</w:t>
      </w:r>
      <w:proofErr w:type="spellEnd"/>
      <w:r w:rsidRPr="008F6E51">
        <w:t xml:space="preserve"> maximum elements of (a1, a2, a„) are in ascending order in positions n — </w:t>
      </w:r>
      <w:proofErr w:type="spellStart"/>
      <w:r w:rsidRPr="008F6E51">
        <w:t>i</w:t>
      </w:r>
      <w:proofErr w:type="spellEnd"/>
      <w:r w:rsidRPr="008F6E51">
        <w:t xml:space="preserve"> + 1 </w:t>
      </w:r>
      <w:proofErr w:type="spellStart"/>
      <w:r w:rsidRPr="008F6E51">
        <w:t>to n</w:t>
      </w:r>
      <w:proofErr w:type="spellEnd"/>
      <w:r w:rsidRPr="008F6E51">
        <w:t xml:space="preserve">. Proof induction: </w:t>
      </w:r>
    </w:p>
    <w:p w14:paraId="1A78D391" w14:textId="77777777" w:rsidR="00B24B19" w:rsidRPr="008F6E51" w:rsidRDefault="00B24B19" w:rsidP="008F6E51">
      <w:pPr>
        <w:pStyle w:val="Text"/>
      </w:pPr>
      <w:r w:rsidRPr="008F6E51">
        <w:t>Base case: (</w:t>
      </w:r>
      <w:proofErr w:type="spellStart"/>
      <w:r w:rsidRPr="008F6E51">
        <w:t>i</w:t>
      </w:r>
      <w:proofErr w:type="spellEnd"/>
      <w:r w:rsidRPr="008F6E51">
        <w:t xml:space="preserve"> = 0) Prior to the loop the 0 maximum elements of (al, a2, a„) are in ascending order in no positions (positions n + 1 </w:t>
      </w:r>
      <w:proofErr w:type="spellStart"/>
      <w:r w:rsidRPr="008F6E51">
        <w:t>to n</w:t>
      </w:r>
      <w:proofErr w:type="spellEnd"/>
      <w:r w:rsidRPr="008F6E51">
        <w:t xml:space="preserve">). </w:t>
      </w:r>
    </w:p>
    <w:p w14:paraId="54BAF277" w14:textId="7250A28C" w:rsidR="00B24B19" w:rsidRPr="008F6E51" w:rsidRDefault="00B24B19" w:rsidP="008F6E51">
      <w:pPr>
        <w:pStyle w:val="Text"/>
      </w:pPr>
      <w:r w:rsidRPr="008F6E51">
        <w:t xml:space="preserve">Inductive Hypothesis: Assume prior to iteration </w:t>
      </w:r>
      <w:proofErr w:type="spellStart"/>
      <w:r w:rsidRPr="008F6E51">
        <w:t>i</w:t>
      </w:r>
      <w:proofErr w:type="spellEnd"/>
      <w:r w:rsidRPr="008F6E51">
        <w:t xml:space="preserve"> + 1 that the </w:t>
      </w:r>
      <w:proofErr w:type="spellStart"/>
      <w:r w:rsidRPr="008F6E51">
        <w:t>i</w:t>
      </w:r>
      <w:proofErr w:type="spellEnd"/>
      <w:r w:rsidRPr="008F6E51">
        <w:t xml:space="preserve"> maximum elements of (a1, a2, a„) are in ascending order in positions n — 1 + 1 </w:t>
      </w:r>
      <w:proofErr w:type="spellStart"/>
      <w:r w:rsidRPr="008F6E51">
        <w:t>to n</w:t>
      </w:r>
      <w:proofErr w:type="spellEnd"/>
      <w:r w:rsidRPr="008F6E51">
        <w:t xml:space="preserve">. Inductive Step: (1 a 0) By assumption we know that the </w:t>
      </w:r>
      <w:proofErr w:type="spellStart"/>
      <w:r w:rsidRPr="008F6E51">
        <w:t>i</w:t>
      </w:r>
      <w:proofErr w:type="spellEnd"/>
      <w:r w:rsidRPr="008F6E51">
        <w:t xml:space="preserve"> maximum elements of (a1, a2, a„) are in ascending order in positions n — </w:t>
      </w:r>
      <w:proofErr w:type="spellStart"/>
      <w:r w:rsidRPr="008F6E51">
        <w:t>i</w:t>
      </w:r>
      <w:proofErr w:type="spellEnd"/>
      <w:r w:rsidRPr="008F6E51">
        <w:t xml:space="preserve"> + 1 </w:t>
      </w:r>
      <w:proofErr w:type="spellStart"/>
      <w:r w:rsidRPr="008F6E51">
        <w:t>to n</w:t>
      </w:r>
      <w:proofErr w:type="spellEnd"/>
      <w:r w:rsidRPr="008F6E51">
        <w:t xml:space="preserve">. We need to show that the maximum element of (a1, a2, n — 1) is in position n — </w:t>
      </w:r>
      <w:proofErr w:type="spellStart"/>
      <w:r w:rsidRPr="008F6E51">
        <w:t>i</w:t>
      </w:r>
      <w:proofErr w:type="spellEnd"/>
      <w:r w:rsidRPr="008F6E51">
        <w:t xml:space="preserve"> after iteration </w:t>
      </w:r>
      <w:proofErr w:type="spellStart"/>
      <w:r w:rsidRPr="008F6E51">
        <w:t>i</w:t>
      </w:r>
      <w:proofErr w:type="spellEnd"/>
      <w:r w:rsidRPr="008F6E51">
        <w:t xml:space="preserve"> + 1. By the inner loop invariant we know after iteration j of the inner loop that the maximum element of (a </w:t>
      </w:r>
      <w:proofErr w:type="spellStart"/>
      <w:r w:rsidRPr="008F6E51">
        <w:t>i</w:t>
      </w:r>
      <w:proofErr w:type="spellEnd"/>
      <w:r w:rsidRPr="008F6E51">
        <w:t xml:space="preserve">, a2, is in position + 1. In particular, iteration </w:t>
      </w:r>
      <w:proofErr w:type="spellStart"/>
      <w:r w:rsidRPr="008F6E51">
        <w:t>i</w:t>
      </w:r>
      <w:proofErr w:type="spellEnd"/>
      <w:r w:rsidRPr="008F6E51">
        <w:t xml:space="preserve"> + 1 the outer loop ends after iteration n — — 1 of the inner loop. So after iteration n — 1 — 1 of the inner loop the maximum element of (a1, a2• is in position n — </w:t>
      </w:r>
      <w:proofErr w:type="spellStart"/>
      <w:r w:rsidRPr="008F6E51">
        <w:t>i</w:t>
      </w:r>
      <w:proofErr w:type="spellEnd"/>
      <w:r w:rsidRPr="008F6E51">
        <w:t xml:space="preserve"> — 1 + 1. By induction we have shown that after iteration </w:t>
      </w:r>
      <w:proofErr w:type="spellStart"/>
      <w:r w:rsidRPr="008F6E51">
        <w:t>i</w:t>
      </w:r>
      <w:proofErr w:type="spellEnd"/>
      <w:r w:rsidRPr="008F6E51">
        <w:t xml:space="preserve"> of the outer loop the </w:t>
      </w:r>
      <w:proofErr w:type="spellStart"/>
      <w:r w:rsidRPr="008F6E51">
        <w:t>i</w:t>
      </w:r>
      <w:proofErr w:type="spellEnd"/>
      <w:r w:rsidRPr="008F6E51">
        <w:t xml:space="preserve"> maximum elements of (a1, a2, an) are in ascending order in positions n — </w:t>
      </w:r>
      <w:proofErr w:type="spellStart"/>
      <w:r w:rsidRPr="008F6E51">
        <w:t>i</w:t>
      </w:r>
      <w:proofErr w:type="spellEnd"/>
      <w:r w:rsidRPr="008F6E51">
        <w:t xml:space="preserve"> + 1 </w:t>
      </w:r>
      <w:proofErr w:type="spellStart"/>
      <w:r w:rsidRPr="008F6E51">
        <w:t>to n</w:t>
      </w:r>
      <w:proofErr w:type="spellEnd"/>
      <w:r w:rsidRPr="008F6E51">
        <w:t>.</w:t>
      </w:r>
    </w:p>
    <w:p w14:paraId="5684667E" w14:textId="29DDF51A" w:rsidR="00CB1669" w:rsidRDefault="00B24B19" w:rsidP="009613FF">
      <w:pPr>
        <w:pStyle w:val="Heading2"/>
      </w:pPr>
      <w:bookmarkStart w:id="26" w:name="_Toc91769001"/>
      <w:r>
        <w:t>Running time</w:t>
      </w:r>
      <w:bookmarkEnd w:id="26"/>
    </w:p>
    <w:p w14:paraId="4310BA37" w14:textId="67A965C1" w:rsidR="00B24B19" w:rsidRDefault="00B24B19" w:rsidP="00B24B19"/>
    <w:p w14:paraId="1380DA04" w14:textId="76D067C3" w:rsidR="00B24B19" w:rsidRDefault="00B24B19" w:rsidP="008F6E51">
      <w:pPr>
        <w:pStyle w:val="Text"/>
      </w:pPr>
      <w:r>
        <w:t xml:space="preserve">The Best-case running time of the bubble sort is Ω(n) = n, while the worst-case is O(n) = </w:t>
      </w:r>
      <m:oMath>
        <m:sSup>
          <m:sSupPr>
            <m:ctrlPr>
              <w:rPr>
                <w:rFonts w:ascii="Cambria Math" w:hAnsi="Cambria Math"/>
                <w:i/>
              </w:rPr>
            </m:ctrlPr>
          </m:sSupPr>
          <m:e>
            <m:r>
              <w:rPr>
                <w:rFonts w:ascii="Cambria Math" w:hAnsi="Cambria Math"/>
              </w:rPr>
              <m:t>n</m:t>
            </m:r>
          </m:e>
          <m:sup>
            <m:r>
              <w:rPr>
                <w:rFonts w:ascii="Cambria Math" w:hAnsi="Cambria Math"/>
              </w:rPr>
              <m:t>2</m:t>
            </m:r>
          </m:sup>
        </m:sSup>
      </m:oMath>
    </w:p>
    <w:p w14:paraId="5B20EA0C" w14:textId="3429925C" w:rsidR="00B24B19" w:rsidRDefault="008F6E51" w:rsidP="00B24B19">
      <w:pPr>
        <w:pStyle w:val="Text"/>
      </w:pPr>
      <w:r>
        <w:rPr>
          <w:noProof/>
        </w:rPr>
        <mc:AlternateContent>
          <mc:Choice Requires="wps">
            <w:drawing>
              <wp:anchor distT="0" distB="0" distL="114300" distR="114300" simplePos="0" relativeHeight="251680768" behindDoc="1" locked="0" layoutInCell="1" allowOverlap="1" wp14:anchorId="26E9EDF7" wp14:editId="39E0AA44">
                <wp:simplePos x="0" y="0"/>
                <wp:positionH relativeFrom="margin">
                  <wp:align>center</wp:align>
                </wp:positionH>
                <wp:positionV relativeFrom="paragraph">
                  <wp:posOffset>82550</wp:posOffset>
                </wp:positionV>
                <wp:extent cx="6829425" cy="457200"/>
                <wp:effectExtent l="0" t="0" r="9525" b="0"/>
                <wp:wrapNone/>
                <wp:docPr id="13" name="Text Box 13"/>
                <wp:cNvGraphicFramePr/>
                <a:graphic xmlns:a="http://schemas.openxmlformats.org/drawingml/2006/main">
                  <a:graphicData uri="http://schemas.microsoft.com/office/word/2010/wordprocessingShape">
                    <wps:wsp>
                      <wps:cNvSpPr txBox="1"/>
                      <wps:spPr>
                        <a:xfrm>
                          <a:off x="0" y="0"/>
                          <a:ext cx="6829425" cy="457200"/>
                        </a:xfrm>
                        <a:prstGeom prst="rect">
                          <a:avLst/>
                        </a:prstGeom>
                        <a:solidFill>
                          <a:prstClr val="white"/>
                        </a:solidFill>
                        <a:ln>
                          <a:noFill/>
                        </a:ln>
                      </wps:spPr>
                      <wps:txbx>
                        <w:txbxContent>
                          <w:p w14:paraId="50618FCD" w14:textId="02D73085" w:rsidR="00266208" w:rsidRPr="00572A73" w:rsidRDefault="005C4C4E" w:rsidP="00266208">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27" w:name="_Toc91715482"/>
                            <w:bookmarkStart w:id="28" w:name="_Toc91715668"/>
                            <w:bookmarkStart w:id="29" w:name="_Toc91768925"/>
                            <w:r w:rsidR="00C736E9">
                              <w:rPr>
                                <w:noProof/>
                              </w:rPr>
                              <w:t>4</w:t>
                            </w:r>
                            <w:r>
                              <w:rPr>
                                <w:noProof/>
                              </w:rPr>
                              <w:fldChar w:fldCharType="end"/>
                            </w:r>
                            <w:r w:rsidR="00266208">
                              <w:t xml:space="preserve"> bubble sort with step counter</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E9EDF7" id="Text Box 13" o:spid="_x0000_s1031" type="#_x0000_t202" style="position:absolute;left:0;text-align:left;margin-left:0;margin-top:6.5pt;width:537.75pt;height:36pt;z-index:-251635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" stroked="f">
                <v:textbox inset="0,0,0,0">
                  <w:txbxContent>
                    <w:p w14:paraId="50618FCD" w14:textId="02D73085" w:rsidR="00266208" w:rsidRPr="00572A73" w:rsidRDefault="005C4C4E" w:rsidP="00266208">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30" w:name="_Toc91715482"/>
                      <w:bookmarkStart w:id="31" w:name="_Toc91715668"/>
                      <w:bookmarkStart w:id="32" w:name="_Toc91768925"/>
                      <w:r w:rsidR="00C736E9">
                        <w:rPr>
                          <w:noProof/>
                        </w:rPr>
                        <w:t>4</w:t>
                      </w:r>
                      <w:r>
                        <w:rPr>
                          <w:noProof/>
                        </w:rPr>
                        <w:fldChar w:fldCharType="end"/>
                      </w:r>
                      <w:r w:rsidR="00266208">
                        <w:t xml:space="preserve"> bubble sort with step counter</w:t>
                      </w:r>
                      <w:bookmarkEnd w:id="30"/>
                      <w:bookmarkEnd w:id="31"/>
                      <w:bookmarkEnd w:id="32"/>
                    </w:p>
                  </w:txbxContent>
                </v:textbox>
                <w10:wrap anchorx="margin"/>
              </v:shape>
            </w:pict>
          </mc:Fallback>
        </mc:AlternateContent>
      </w:r>
      <w:r>
        <w:rPr>
          <w:noProof/>
        </w:rPr>
        <w:drawing>
          <wp:anchor distT="0" distB="0" distL="114300" distR="114300" simplePos="0" relativeHeight="251678720" behindDoc="1" locked="0" layoutInCell="1" allowOverlap="1" wp14:anchorId="6A5A049B" wp14:editId="123E5E28">
            <wp:simplePos x="0" y="0"/>
            <wp:positionH relativeFrom="margin">
              <wp:align>left</wp:align>
            </wp:positionH>
            <wp:positionV relativeFrom="paragraph">
              <wp:posOffset>263525</wp:posOffset>
            </wp:positionV>
            <wp:extent cx="6829425" cy="2609850"/>
            <wp:effectExtent l="0" t="0" r="9525" b="0"/>
            <wp:wrapTight wrapText="bothSides">
              <wp:wrapPolygon edited="0">
                <wp:start x="0" y="0"/>
                <wp:lineTo x="0" y="21442"/>
                <wp:lineTo x="21570" y="21442"/>
                <wp:lineTo x="21570"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829425" cy="2609850"/>
                    </a:xfrm>
                    <a:prstGeom prst="rect">
                      <a:avLst/>
                    </a:prstGeom>
                  </pic:spPr>
                </pic:pic>
              </a:graphicData>
            </a:graphic>
          </wp:anchor>
        </w:drawing>
      </w:r>
    </w:p>
    <w:p w14:paraId="2A2245B6" w14:textId="4839B3D4" w:rsidR="00266208" w:rsidRDefault="00266208" w:rsidP="008F6E51">
      <w:pPr>
        <w:pStyle w:val="Text"/>
      </w:pPr>
      <w:r>
        <w:t>We altered the code the count the steps in each iteration, counting the significant steps only (the steps done in loops) and returning them to plot the curve against the asymptotic upper bound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t>), The details of plotting are explained thoroughly in section 1</w:t>
      </w:r>
      <w:r w:rsidR="00393E2A">
        <w:t>1</w:t>
      </w:r>
      <w:r>
        <w:t xml:space="preserve"> GUI.</w:t>
      </w:r>
    </w:p>
    <w:p w14:paraId="577558F2" w14:textId="64432603" w:rsidR="00266208" w:rsidRDefault="00266208" w:rsidP="00266208">
      <w:pPr>
        <w:tabs>
          <w:tab w:val="left" w:pos="9280"/>
        </w:tabs>
        <w:rPr>
          <w:rFonts w:eastAsiaTheme="minorEastAsia"/>
        </w:rPr>
      </w:pPr>
    </w:p>
    <w:p w14:paraId="24F95CE5" w14:textId="5908DB14" w:rsidR="00266208" w:rsidRDefault="00266208" w:rsidP="00266208">
      <w:pPr>
        <w:tabs>
          <w:tab w:val="left" w:pos="9280"/>
        </w:tabs>
        <w:rPr>
          <w:rFonts w:eastAsiaTheme="minorEastAsia"/>
          <w:noProof/>
        </w:rPr>
      </w:pPr>
    </w:p>
    <w:p w14:paraId="3DCAC35E" w14:textId="2D2CDDFE" w:rsidR="00266208" w:rsidRDefault="005D45D6" w:rsidP="00266208">
      <w:pPr>
        <w:tabs>
          <w:tab w:val="left" w:pos="9280"/>
        </w:tabs>
        <w:rPr>
          <w:rFonts w:eastAsiaTheme="minorEastAsia"/>
        </w:rPr>
      </w:pPr>
      <w:r>
        <w:rPr>
          <w:noProof/>
        </w:rPr>
        <w:lastRenderedPageBreak/>
        <mc:AlternateContent>
          <mc:Choice Requires="wps">
            <w:drawing>
              <wp:anchor distT="0" distB="0" distL="114300" distR="114300" simplePos="0" relativeHeight="251691008" behindDoc="1" locked="0" layoutInCell="1" allowOverlap="1" wp14:anchorId="6305A8DF" wp14:editId="1A2E6C0B">
                <wp:simplePos x="0" y="0"/>
                <wp:positionH relativeFrom="column">
                  <wp:posOffset>0</wp:posOffset>
                </wp:positionH>
                <wp:positionV relativeFrom="paragraph">
                  <wp:posOffset>0</wp:posOffset>
                </wp:positionV>
                <wp:extent cx="6858000" cy="4572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3DBBAE88" w14:textId="7DD08AE8" w:rsidR="005D45D6" w:rsidRPr="00054A8F" w:rsidRDefault="005C4C4E" w:rsidP="005D45D6">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33" w:name="_Toc91715483"/>
                            <w:bookmarkStart w:id="34" w:name="_Toc91715669"/>
                            <w:bookmarkStart w:id="35" w:name="_Toc91768926"/>
                            <w:r w:rsidR="00C736E9">
                              <w:rPr>
                                <w:noProof/>
                              </w:rPr>
                              <w:t>5</w:t>
                            </w:r>
                            <w:r>
                              <w:rPr>
                                <w:noProof/>
                              </w:rPr>
                              <w:fldChar w:fldCharType="end"/>
                            </w:r>
                            <w:r w:rsidR="005D45D6">
                              <w:t xml:space="preserve"> bubble sort graph</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305A8DF" id="Text Box 23" o:spid="_x0000_s1032" type="#_x0000_t202" style="position:absolute;margin-left:0;margin-top:0;width:540pt;height:36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" stroked="f">
                <v:textbox inset="0,0,0,0">
                  <w:txbxContent>
                    <w:p w14:paraId="3DBBAE88" w14:textId="7DD08AE8" w:rsidR="005D45D6" w:rsidRPr="00054A8F" w:rsidRDefault="005C4C4E" w:rsidP="005D45D6">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36" w:name="_Toc91715483"/>
                      <w:bookmarkStart w:id="37" w:name="_Toc91715669"/>
                      <w:bookmarkStart w:id="38" w:name="_Toc91768926"/>
                      <w:r w:rsidR="00C736E9">
                        <w:rPr>
                          <w:noProof/>
                        </w:rPr>
                        <w:t>5</w:t>
                      </w:r>
                      <w:r>
                        <w:rPr>
                          <w:noProof/>
                        </w:rPr>
                        <w:fldChar w:fldCharType="end"/>
                      </w:r>
                      <w:r w:rsidR="005D45D6">
                        <w:t xml:space="preserve"> bubble sort graph</w:t>
                      </w:r>
                      <w:bookmarkEnd w:id="36"/>
                      <w:bookmarkEnd w:id="37"/>
                      <w:bookmarkEnd w:id="38"/>
                    </w:p>
                  </w:txbxContent>
                </v:textbox>
              </v:shape>
            </w:pict>
          </mc:Fallback>
        </mc:AlternateContent>
      </w:r>
      <w:r w:rsidR="00266208">
        <w:rPr>
          <w:rFonts w:eastAsiaTheme="minorEastAsia"/>
          <w:noProof/>
        </w:rPr>
        <w:drawing>
          <wp:anchor distT="0" distB="0" distL="114300" distR="114300" simplePos="0" relativeHeight="251681792" behindDoc="1" locked="0" layoutInCell="1" allowOverlap="1" wp14:anchorId="387B127E" wp14:editId="172EDFA7">
            <wp:simplePos x="0" y="0"/>
            <wp:positionH relativeFrom="column">
              <wp:posOffset>0</wp:posOffset>
            </wp:positionH>
            <wp:positionV relativeFrom="paragraph">
              <wp:posOffset>182880</wp:posOffset>
            </wp:positionV>
            <wp:extent cx="6858000" cy="3674745"/>
            <wp:effectExtent l="0" t="0" r="0" b="1905"/>
            <wp:wrapTight wrapText="bothSides">
              <wp:wrapPolygon edited="0">
                <wp:start x="0" y="0"/>
                <wp:lineTo x="0" y="21499"/>
                <wp:lineTo x="21540" y="21499"/>
                <wp:lineTo x="21540" y="0"/>
                <wp:lineTo x="0" y="0"/>
              </wp:wrapPolygon>
            </wp:wrapTight>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rotWithShape="1">
                    <a:blip r:embed="rId67">
                      <a:extLst>
                        <a:ext uri="{28A0092B-C50C-407E-A947-70E740481C1C}">
                          <a14:useLocalDpi xmlns:a14="http://schemas.microsoft.com/office/drawing/2010/main" val="0"/>
                        </a:ext>
                      </a:extLst>
                    </a:blip>
                    <a:srcRect t="4741"/>
                    <a:stretch/>
                  </pic:blipFill>
                  <pic:spPr bwMode="auto">
                    <a:xfrm>
                      <a:off x="0" y="0"/>
                      <a:ext cx="6858000" cy="36747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35A0BA9" w14:textId="0C22F281" w:rsidR="00266208" w:rsidRDefault="00266208" w:rsidP="008F6E51">
      <w:pPr>
        <w:pStyle w:val="Text"/>
        <w:rPr>
          <w:noProof/>
        </w:rPr>
      </w:pPr>
      <w:r w:rsidRPr="0039596E">
        <w:rPr>
          <w:noProof/>
        </w:rPr>
        <w:t>These fluctuations happen due</w:t>
      </w:r>
      <w:r w:rsidR="00957713" w:rsidRPr="00957713">
        <w:rPr>
          <w:noProof/>
        </w:rPr>
        <w:t xml:space="preserve"> </w:t>
      </w:r>
      <w:r w:rsidR="00957713" w:rsidRPr="0039596E">
        <w:rPr>
          <w:noProof/>
        </w:rPr>
        <w:t xml:space="preserve">to </w:t>
      </w:r>
      <w:r w:rsidR="00957713">
        <w:rPr>
          <w:noProof/>
        </w:rPr>
        <w:t>the random generation of the arrays, for example an array of 150 elements can be initially sorted better than an array of 100 elements and thus take less steps to be sorted</w:t>
      </w:r>
      <w:r w:rsidRPr="0039596E">
        <w:rPr>
          <w:noProof/>
        </w:rPr>
        <w:t xml:space="preserve">. Morveover,values of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39596E">
        <w:rPr>
          <w:noProof/>
        </w:rPr>
        <w:t xml:space="preserve"> have been scaled down to allow the appearance of both graphs near eachother for better comparisons . What matters to us is that we validated that the </w:t>
      </w:r>
      <w:r>
        <w:rPr>
          <w:noProof/>
        </w:rPr>
        <w:t>Bubble sort</w:t>
      </w:r>
      <w:r w:rsidRPr="0039596E">
        <w:rPr>
          <w:noProof/>
        </w:rPr>
        <w:t xml:space="preserve"> algorithm GROWS LIKE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39596E">
        <w:rPr>
          <w:noProof/>
        </w:rPr>
        <w:t xml:space="preserve"> and that is what is shown on the graph</w:t>
      </w:r>
    </w:p>
    <w:p w14:paraId="7DF64AB2" w14:textId="17FB322B" w:rsidR="00266208" w:rsidRDefault="00266208" w:rsidP="00B24B19">
      <w:pPr>
        <w:pStyle w:val="Text"/>
      </w:pPr>
    </w:p>
    <w:p w14:paraId="1AC04702" w14:textId="7AF0BA2E" w:rsidR="006E7F76" w:rsidRDefault="006E7F76" w:rsidP="00B24B19">
      <w:pPr>
        <w:pStyle w:val="Text"/>
      </w:pPr>
    </w:p>
    <w:p w14:paraId="002381DB" w14:textId="6D396DDF" w:rsidR="008F6E51" w:rsidRDefault="008F6E51" w:rsidP="00B24B19">
      <w:pPr>
        <w:pStyle w:val="Text"/>
      </w:pPr>
    </w:p>
    <w:p w14:paraId="4F38F082" w14:textId="566F940D" w:rsidR="008F6E51" w:rsidRDefault="008F6E51" w:rsidP="00B24B19">
      <w:pPr>
        <w:pStyle w:val="Text"/>
      </w:pPr>
    </w:p>
    <w:p w14:paraId="118F94FC" w14:textId="4C534E5B" w:rsidR="008F6E51" w:rsidRDefault="008F6E51" w:rsidP="00B24B19">
      <w:pPr>
        <w:pStyle w:val="Text"/>
      </w:pPr>
    </w:p>
    <w:p w14:paraId="32F1C57D" w14:textId="00320A61" w:rsidR="008F6E51" w:rsidRDefault="008F6E51" w:rsidP="00B24B19">
      <w:pPr>
        <w:pStyle w:val="Text"/>
      </w:pPr>
    </w:p>
    <w:p w14:paraId="1AC4E709" w14:textId="0EDFF5CD" w:rsidR="008F6E51" w:rsidRDefault="008F6E51" w:rsidP="00B24B19">
      <w:pPr>
        <w:pStyle w:val="Text"/>
      </w:pPr>
    </w:p>
    <w:p w14:paraId="40E57DCF" w14:textId="3F183ADA" w:rsidR="008F6E51" w:rsidRDefault="008F6E51" w:rsidP="00B24B19">
      <w:pPr>
        <w:pStyle w:val="Text"/>
      </w:pPr>
    </w:p>
    <w:p w14:paraId="1F969011" w14:textId="623B0D00" w:rsidR="008F6E51" w:rsidRDefault="008F6E51" w:rsidP="00B24B19">
      <w:pPr>
        <w:pStyle w:val="Text"/>
      </w:pPr>
    </w:p>
    <w:p w14:paraId="0E6EA9EC" w14:textId="46796BF2" w:rsidR="009613FF" w:rsidRDefault="009613FF" w:rsidP="00B24B19">
      <w:pPr>
        <w:pStyle w:val="Text"/>
      </w:pPr>
    </w:p>
    <w:p w14:paraId="3B2EF902" w14:textId="77777777" w:rsidR="009613FF" w:rsidRDefault="009613FF" w:rsidP="00B24B19">
      <w:pPr>
        <w:pStyle w:val="Text"/>
      </w:pPr>
    </w:p>
    <w:p w14:paraId="1DB5501C" w14:textId="4FCF13EB" w:rsidR="008F6E51" w:rsidRDefault="008F6E51" w:rsidP="00B24B19">
      <w:pPr>
        <w:pStyle w:val="Text"/>
      </w:pPr>
    </w:p>
    <w:p w14:paraId="563BFEBA" w14:textId="56A81609" w:rsidR="008F6E51" w:rsidRDefault="008F6E51" w:rsidP="00B24B19">
      <w:pPr>
        <w:pStyle w:val="Text"/>
      </w:pPr>
    </w:p>
    <w:p w14:paraId="096249C3" w14:textId="1AB4864C" w:rsidR="008F6E51" w:rsidRDefault="008F6E51" w:rsidP="00B24B19">
      <w:pPr>
        <w:pStyle w:val="Text"/>
      </w:pPr>
    </w:p>
    <w:p w14:paraId="1A90DDE4" w14:textId="429D23DB" w:rsidR="008F6E51" w:rsidRDefault="008F6E51" w:rsidP="00B24B19">
      <w:pPr>
        <w:pStyle w:val="Text"/>
      </w:pPr>
    </w:p>
    <w:p w14:paraId="217572F5" w14:textId="31C7F826" w:rsidR="008F6E51" w:rsidRDefault="008F6E51" w:rsidP="00B24B19">
      <w:pPr>
        <w:pStyle w:val="Text"/>
      </w:pPr>
    </w:p>
    <w:p w14:paraId="5F8786CB" w14:textId="6D4B1467" w:rsidR="008F6E51" w:rsidRDefault="008F6E51" w:rsidP="00B24B19">
      <w:pPr>
        <w:pStyle w:val="Text"/>
      </w:pPr>
    </w:p>
    <w:p w14:paraId="745A9A84" w14:textId="52E6B7C2" w:rsidR="008F6E51" w:rsidRDefault="008F6E51" w:rsidP="00B24B19">
      <w:pPr>
        <w:pStyle w:val="Text"/>
      </w:pPr>
    </w:p>
    <w:p w14:paraId="7824666A" w14:textId="2779E1A7" w:rsidR="008F6E51" w:rsidRDefault="008F6E51" w:rsidP="00B24B19">
      <w:pPr>
        <w:pStyle w:val="Text"/>
      </w:pPr>
    </w:p>
    <w:p w14:paraId="09D281F0" w14:textId="6BCF857D" w:rsidR="008F6E51" w:rsidRDefault="008F6E51" w:rsidP="00B24B19">
      <w:pPr>
        <w:pStyle w:val="Text"/>
      </w:pPr>
    </w:p>
    <w:p w14:paraId="1340FA2F" w14:textId="77777777" w:rsidR="008F6E51" w:rsidRDefault="008F6E51" w:rsidP="00B24B19">
      <w:pPr>
        <w:pStyle w:val="Text"/>
      </w:pPr>
    </w:p>
    <w:p w14:paraId="4C2A7050" w14:textId="2B03672D" w:rsidR="006E7F76" w:rsidRPr="009613FF" w:rsidRDefault="006E7F76" w:rsidP="009613FF">
      <w:pPr>
        <w:pStyle w:val="Heading1"/>
      </w:pPr>
      <w:bookmarkStart w:id="39" w:name="_Toc91769002"/>
      <w:r w:rsidRPr="009613FF">
        <w:lastRenderedPageBreak/>
        <w:t>Selection sort</w:t>
      </w:r>
      <w:bookmarkEnd w:id="39"/>
    </w:p>
    <w:p w14:paraId="3C99E6DD" w14:textId="773A8AFE" w:rsidR="006E7F76" w:rsidRDefault="006E7F76" w:rsidP="006E7F76"/>
    <w:p w14:paraId="1BF322E5" w14:textId="0486C857" w:rsidR="006E7F76" w:rsidRDefault="006E7F76" w:rsidP="009613FF">
      <w:pPr>
        <w:pStyle w:val="Heading2"/>
      </w:pPr>
      <w:bookmarkStart w:id="40" w:name="_Toc91769003"/>
      <w:r>
        <w:t>Code</w:t>
      </w:r>
      <w:bookmarkEnd w:id="40"/>
    </w:p>
    <w:p w14:paraId="24E04813" w14:textId="41C057E5" w:rsidR="006E7F76" w:rsidRDefault="006E7F76" w:rsidP="006E7F76"/>
    <w:p w14:paraId="0AF8BF11" w14:textId="6EDECF89" w:rsidR="006E7F76" w:rsidRPr="008F6E51" w:rsidRDefault="006E7F76" w:rsidP="008F6E51">
      <w:pPr>
        <w:pStyle w:val="Text"/>
      </w:pPr>
      <w:r w:rsidRPr="008F6E51">
        <w:t>The selection sort algorithm sorts an array by repeatedly finding the minimum element (considering ascending order) from unsorted part and putting it at the beginning. The algorithm maintains two subarrays in a given array.</w:t>
      </w:r>
      <w:r w:rsidRPr="008F6E51">
        <w:br/>
        <w:t>1) The subarray which is already sorted. </w:t>
      </w:r>
      <w:r w:rsidRPr="008F6E51">
        <w:br/>
        <w:t>2) Remaining subarray which is unsorted.</w:t>
      </w:r>
      <w:r w:rsidRPr="008F6E51">
        <w:br/>
        <w:t>In every iteration of selection sort, the minimum element (considering ascending order) from the unsorted subarray is picked and moved to the sorted subarray.</w:t>
      </w:r>
    </w:p>
    <w:p w14:paraId="74CCBAE5" w14:textId="6D2AD468" w:rsidR="00443128" w:rsidRDefault="00443128" w:rsidP="006E7F76">
      <w:pPr>
        <w:pStyle w:val="Text"/>
      </w:pPr>
    </w:p>
    <w:p w14:paraId="6F791597" w14:textId="77777777" w:rsidR="00443128" w:rsidRDefault="00443128" w:rsidP="006E7F76">
      <w:pPr>
        <w:pStyle w:val="Text"/>
      </w:pPr>
    </w:p>
    <w:p w14:paraId="51C4A14F" w14:textId="77777777" w:rsidR="00443128" w:rsidRDefault="00443128" w:rsidP="006E7F76">
      <w:pPr>
        <w:pStyle w:val="Text"/>
      </w:pPr>
    </w:p>
    <w:p w14:paraId="1A75F8F0" w14:textId="77777777" w:rsidR="00443128" w:rsidRDefault="00443128" w:rsidP="006E7F76">
      <w:pPr>
        <w:pStyle w:val="Text"/>
      </w:pPr>
    </w:p>
    <w:p w14:paraId="1C577EF7" w14:textId="6DE2AF04" w:rsidR="00443128" w:rsidRDefault="00443128" w:rsidP="006E7F76">
      <w:pPr>
        <w:pStyle w:val="Text"/>
      </w:pPr>
      <w:r>
        <w:rPr>
          <w:noProof/>
        </w:rPr>
        <mc:AlternateContent>
          <mc:Choice Requires="wps">
            <w:drawing>
              <wp:anchor distT="0" distB="0" distL="114300" distR="114300" simplePos="0" relativeHeight="251684864" behindDoc="1" locked="0" layoutInCell="1" allowOverlap="1" wp14:anchorId="797B8853" wp14:editId="2C6126F6">
                <wp:simplePos x="0" y="0"/>
                <wp:positionH relativeFrom="margin">
                  <wp:align>left</wp:align>
                </wp:positionH>
                <wp:positionV relativeFrom="paragraph">
                  <wp:posOffset>110066</wp:posOffset>
                </wp:positionV>
                <wp:extent cx="5657850" cy="4572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657850" cy="457200"/>
                        </a:xfrm>
                        <a:prstGeom prst="rect">
                          <a:avLst/>
                        </a:prstGeom>
                        <a:solidFill>
                          <a:prstClr val="white"/>
                        </a:solidFill>
                        <a:ln>
                          <a:noFill/>
                        </a:ln>
                      </wps:spPr>
                      <wps:txbx>
                        <w:txbxContent>
                          <w:p w14:paraId="5E905DAC" w14:textId="543EC845" w:rsidR="00443128" w:rsidRPr="00A75EA6" w:rsidRDefault="005C4C4E" w:rsidP="00443128">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41" w:name="_Toc91715484"/>
                            <w:bookmarkStart w:id="42" w:name="_Toc91715670"/>
                            <w:bookmarkStart w:id="43" w:name="_Toc91768927"/>
                            <w:r w:rsidR="00C736E9">
                              <w:rPr>
                                <w:noProof/>
                              </w:rPr>
                              <w:t>6</w:t>
                            </w:r>
                            <w:r>
                              <w:rPr>
                                <w:noProof/>
                              </w:rPr>
                              <w:fldChar w:fldCharType="end"/>
                            </w:r>
                            <w:r w:rsidR="00443128">
                              <w:t xml:space="preserve"> Selection sort code</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97B8853" id="Text Box 16" o:spid="_x0000_s1033" type="#_x0000_t202" style="position:absolute;left:0;text-align:left;margin-left:0;margin-top:8.65pt;width:445.5pt;height:36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" stroked="f">
                <v:textbox inset="0,0,0,0">
                  <w:txbxContent>
                    <w:p w14:paraId="5E905DAC" w14:textId="543EC845" w:rsidR="00443128" w:rsidRPr="00A75EA6" w:rsidRDefault="005C4C4E" w:rsidP="00443128">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44" w:name="_Toc91715484"/>
                      <w:bookmarkStart w:id="45" w:name="_Toc91715670"/>
                      <w:bookmarkStart w:id="46" w:name="_Toc91768927"/>
                      <w:r w:rsidR="00C736E9">
                        <w:rPr>
                          <w:noProof/>
                        </w:rPr>
                        <w:t>6</w:t>
                      </w:r>
                      <w:r>
                        <w:rPr>
                          <w:noProof/>
                        </w:rPr>
                        <w:fldChar w:fldCharType="end"/>
                      </w:r>
                      <w:r w:rsidR="00443128">
                        <w:t xml:space="preserve"> Selection sort code</w:t>
                      </w:r>
                      <w:bookmarkEnd w:id="44"/>
                      <w:bookmarkEnd w:id="45"/>
                      <w:bookmarkEnd w:id="46"/>
                    </w:p>
                  </w:txbxContent>
                </v:textbox>
                <w10:wrap anchorx="margin"/>
              </v:shape>
            </w:pict>
          </mc:Fallback>
        </mc:AlternateContent>
      </w:r>
    </w:p>
    <w:p w14:paraId="1F23854E" w14:textId="2620849C" w:rsidR="00443128" w:rsidRDefault="00443128" w:rsidP="006E7F76">
      <w:pPr>
        <w:pStyle w:val="Text"/>
      </w:pPr>
      <w:r>
        <w:rPr>
          <w:noProof/>
        </w:rPr>
        <w:drawing>
          <wp:anchor distT="0" distB="0" distL="114300" distR="114300" simplePos="0" relativeHeight="251682816" behindDoc="1" locked="0" layoutInCell="1" allowOverlap="1" wp14:anchorId="62D623F9" wp14:editId="4B8FBA5B">
            <wp:simplePos x="0" y="0"/>
            <wp:positionH relativeFrom="margin">
              <wp:align>left</wp:align>
            </wp:positionH>
            <wp:positionV relativeFrom="paragraph">
              <wp:posOffset>153670</wp:posOffset>
            </wp:positionV>
            <wp:extent cx="5657850" cy="2524125"/>
            <wp:effectExtent l="0" t="0" r="0" b="9525"/>
            <wp:wrapTight wrapText="bothSides">
              <wp:wrapPolygon edited="0">
                <wp:start x="0" y="0"/>
                <wp:lineTo x="0" y="21518"/>
                <wp:lineTo x="21527" y="21518"/>
                <wp:lineTo x="21527" y="0"/>
                <wp:lineTo x="0" y="0"/>
              </wp:wrapPolygon>
            </wp:wrapTight>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657850" cy="2524125"/>
                    </a:xfrm>
                    <a:prstGeom prst="rect">
                      <a:avLst/>
                    </a:prstGeom>
                  </pic:spPr>
                </pic:pic>
              </a:graphicData>
            </a:graphic>
          </wp:anchor>
        </w:drawing>
      </w:r>
    </w:p>
    <w:p w14:paraId="488C14F6" w14:textId="691E192F" w:rsidR="00443128" w:rsidRPr="00443128" w:rsidRDefault="00443128" w:rsidP="00443128"/>
    <w:p w14:paraId="42B90E5E" w14:textId="5069145F" w:rsidR="00443128" w:rsidRPr="00443128" w:rsidRDefault="00443128" w:rsidP="00443128"/>
    <w:p w14:paraId="6A3F73C0" w14:textId="1F487487" w:rsidR="00443128" w:rsidRPr="00443128" w:rsidRDefault="00443128" w:rsidP="00443128"/>
    <w:p w14:paraId="39AB2879" w14:textId="763C8418" w:rsidR="00443128" w:rsidRPr="00443128" w:rsidRDefault="00443128" w:rsidP="00443128"/>
    <w:p w14:paraId="0AA47A44" w14:textId="62F34BC2" w:rsidR="00443128" w:rsidRPr="00443128" w:rsidRDefault="00443128" w:rsidP="00443128"/>
    <w:p w14:paraId="2AAE2F23" w14:textId="77532D80" w:rsidR="00443128" w:rsidRPr="00443128" w:rsidRDefault="00443128" w:rsidP="00443128"/>
    <w:p w14:paraId="4D0574E5" w14:textId="65625685" w:rsidR="00443128" w:rsidRPr="00443128" w:rsidRDefault="00443128" w:rsidP="00443128"/>
    <w:p w14:paraId="089E2AA6" w14:textId="36D6DF39" w:rsidR="00443128" w:rsidRPr="00443128" w:rsidRDefault="00443128" w:rsidP="00443128"/>
    <w:p w14:paraId="6C3E5B08" w14:textId="2F372D21" w:rsidR="00443128" w:rsidRPr="00443128" w:rsidRDefault="00443128" w:rsidP="00443128"/>
    <w:p w14:paraId="72CB2221" w14:textId="75E92F57" w:rsidR="00443128" w:rsidRPr="00443128" w:rsidRDefault="00443128" w:rsidP="00443128"/>
    <w:p w14:paraId="0DCA176B" w14:textId="1CF10C43" w:rsidR="00443128" w:rsidRPr="00443128" w:rsidRDefault="00443128" w:rsidP="00443128"/>
    <w:p w14:paraId="66701624" w14:textId="750E5EEF" w:rsidR="00443128" w:rsidRPr="00443128" w:rsidRDefault="00443128" w:rsidP="00443128"/>
    <w:p w14:paraId="435CDA54" w14:textId="5C30AABF" w:rsidR="00443128" w:rsidRPr="00443128" w:rsidRDefault="00443128" w:rsidP="00443128"/>
    <w:p w14:paraId="5213403F" w14:textId="47948914" w:rsidR="00443128" w:rsidRDefault="00443128" w:rsidP="00443128">
      <w:pPr>
        <w:rPr>
          <w:sz w:val="28"/>
          <w:szCs w:val="28"/>
        </w:rPr>
      </w:pPr>
    </w:p>
    <w:p w14:paraId="285B9617" w14:textId="5C99B151" w:rsidR="00443128" w:rsidRDefault="00443128" w:rsidP="00443128"/>
    <w:p w14:paraId="0F345CC7" w14:textId="1A374E13" w:rsidR="00443128" w:rsidRDefault="00443128" w:rsidP="009613FF">
      <w:pPr>
        <w:pStyle w:val="Heading2"/>
      </w:pPr>
      <w:bookmarkStart w:id="47" w:name="_Toc91769004"/>
      <w:r>
        <w:t>Correctness</w:t>
      </w:r>
      <w:bookmarkEnd w:id="47"/>
      <w:r>
        <w:t xml:space="preserve"> </w:t>
      </w:r>
    </w:p>
    <w:p w14:paraId="56BAECB8" w14:textId="5C182310" w:rsidR="00443128" w:rsidRDefault="00443128" w:rsidP="00443128"/>
    <w:p w14:paraId="2505FCF3" w14:textId="08AD4254" w:rsidR="00443128" w:rsidRPr="008F6E51" w:rsidRDefault="00443128" w:rsidP="008F6E51">
      <w:pPr>
        <w:pStyle w:val="Text"/>
      </w:pPr>
      <w:r w:rsidRPr="008F6E51">
        <w:t>Loop Invariant: Before the start of each loop, A[</w:t>
      </w:r>
      <w:proofErr w:type="spellStart"/>
      <w:r w:rsidRPr="008F6E51">
        <w:t>min</w:t>
      </w:r>
      <w:r w:rsidR="00FA262E" w:rsidRPr="008F6E51">
        <w:t>_idx</w:t>
      </w:r>
      <w:proofErr w:type="spellEnd"/>
      <w:r w:rsidRPr="008F6E51">
        <w:t>] is less than or equal to A[i..j-1]. Initialization: Prior to the first iteration of the loop, j=i+1. So the array segment A[i..j-1] is really just spot A[</w:t>
      </w:r>
      <w:proofErr w:type="spellStart"/>
      <w:r w:rsidRPr="008F6E51">
        <w:t>i</w:t>
      </w:r>
      <w:proofErr w:type="spellEnd"/>
      <w:r w:rsidRPr="008F6E51">
        <w:t xml:space="preserve">]. Since line 2 of the code sets </w:t>
      </w:r>
      <w:proofErr w:type="spellStart"/>
      <w:r w:rsidRPr="008F6E51">
        <w:t>min</w:t>
      </w:r>
      <w:r w:rsidR="00FA262E" w:rsidRPr="008F6E51">
        <w:t>_idx</w:t>
      </w:r>
      <w:proofErr w:type="spellEnd"/>
      <w:r w:rsidRPr="008F6E51">
        <w:t>=</w:t>
      </w:r>
      <w:proofErr w:type="spellStart"/>
      <w:r w:rsidRPr="008F6E51">
        <w:t>i</w:t>
      </w:r>
      <w:proofErr w:type="spellEnd"/>
      <w:r w:rsidRPr="008F6E51">
        <w:t xml:space="preserve">, we have that </w:t>
      </w:r>
      <w:proofErr w:type="spellStart"/>
      <w:r w:rsidRPr="008F6E51">
        <w:t>min</w:t>
      </w:r>
      <w:r w:rsidR="00FA262E" w:rsidRPr="008F6E51">
        <w:t>_idx</w:t>
      </w:r>
      <w:proofErr w:type="spellEnd"/>
      <w:r w:rsidRPr="008F6E51">
        <w:t xml:space="preserve"> indexes the smallest element (the only element) in subarray A[i..j-1] and hence the loop invariant is true. Maintenance: Before pass j, we assume that </w:t>
      </w:r>
      <w:proofErr w:type="spellStart"/>
      <w:r w:rsidRPr="008F6E51">
        <w:t>min</w:t>
      </w:r>
      <w:r w:rsidR="00FA262E" w:rsidRPr="008F6E51">
        <w:t>_idx</w:t>
      </w:r>
      <w:proofErr w:type="spellEnd"/>
      <w:r w:rsidRPr="008F6E51">
        <w:t xml:space="preserve"> indexes the smallest element in the subarray A[i..j-1]. During iteration j we have two cases : either A[j]&lt;A[</w:t>
      </w:r>
      <w:proofErr w:type="spellStart"/>
      <w:r w:rsidRPr="008F6E51">
        <w:t>min</w:t>
      </w:r>
      <w:r w:rsidR="002466EE" w:rsidRPr="008F6E51">
        <w:t>_idx</w:t>
      </w:r>
      <w:proofErr w:type="spellEnd"/>
      <w:r w:rsidRPr="008F6E51">
        <w:t>] or A[j]≥A[min]. In the second case, the</w:t>
      </w:r>
      <w:r w:rsidR="002466EE" w:rsidRPr="008F6E51">
        <w:t xml:space="preserve"> </w:t>
      </w:r>
      <w:r w:rsidRPr="008F6E51">
        <w:t>if</w:t>
      </w:r>
      <w:r w:rsidR="002466EE" w:rsidRPr="008F6E51">
        <w:t xml:space="preserve"> </w:t>
      </w:r>
      <w:r w:rsidRPr="008F6E51">
        <w:t>statement</w:t>
      </w:r>
      <w:r w:rsidR="002466EE" w:rsidRPr="008F6E51">
        <w:t xml:space="preserve"> </w:t>
      </w:r>
      <w:r w:rsidRPr="008F6E51">
        <w:t>on</w:t>
      </w:r>
      <w:r w:rsidR="002466EE" w:rsidRPr="008F6E51">
        <w:t xml:space="preserve"> </w:t>
      </w:r>
      <w:r w:rsidRPr="008F6E51">
        <w:t>line</w:t>
      </w:r>
      <w:r w:rsidR="002466EE" w:rsidRPr="008F6E51">
        <w:t xml:space="preserve"> </w:t>
      </w:r>
      <w:r w:rsidRPr="008F6E51">
        <w:t>4</w:t>
      </w:r>
      <w:r w:rsidR="002466EE" w:rsidRPr="008F6E51">
        <w:t xml:space="preserve"> </w:t>
      </w:r>
      <w:r w:rsidRPr="008F6E51">
        <w:t>is</w:t>
      </w:r>
      <w:r w:rsidR="002466EE" w:rsidRPr="008F6E51">
        <w:t xml:space="preserve"> </w:t>
      </w:r>
      <w:r w:rsidRPr="008F6E51">
        <w:t>not</w:t>
      </w:r>
      <w:r w:rsidR="002466EE" w:rsidRPr="008F6E51">
        <w:t xml:space="preserve"> </w:t>
      </w:r>
      <w:r w:rsidRPr="008F6E51">
        <w:t>true,</w:t>
      </w:r>
      <w:r w:rsidR="002466EE" w:rsidRPr="008F6E51">
        <w:t xml:space="preserve"> </w:t>
      </w:r>
      <w:r w:rsidRPr="008F6E51">
        <w:t>so</w:t>
      </w:r>
      <w:r w:rsidR="002466EE" w:rsidRPr="008F6E51">
        <w:t xml:space="preserve"> </w:t>
      </w:r>
      <w:r w:rsidRPr="008F6E51">
        <w:t>nothing</w:t>
      </w:r>
      <w:r w:rsidR="002466EE" w:rsidRPr="008F6E51">
        <w:t xml:space="preserve"> </w:t>
      </w:r>
      <w:r w:rsidRPr="008F6E51">
        <w:t>is</w:t>
      </w:r>
      <w:r w:rsidR="002466EE" w:rsidRPr="008F6E51">
        <w:t xml:space="preserve"> </w:t>
      </w:r>
      <w:r w:rsidRPr="008F6E51">
        <w:t>executed.</w:t>
      </w:r>
      <w:r w:rsidR="002466EE" w:rsidRPr="008F6E51">
        <w:t xml:space="preserve"> </w:t>
      </w:r>
      <w:r w:rsidRPr="008F6E51">
        <w:t>But</w:t>
      </w:r>
      <w:r w:rsidR="002466EE" w:rsidRPr="008F6E51">
        <w:t xml:space="preserve"> </w:t>
      </w:r>
      <w:r w:rsidRPr="008F6E51">
        <w:t>now</w:t>
      </w:r>
      <w:r w:rsidR="002466EE" w:rsidRPr="008F6E51">
        <w:t xml:space="preserve"> </w:t>
      </w:r>
      <w:proofErr w:type="spellStart"/>
      <w:r w:rsidRPr="008F6E51">
        <w:t>min</w:t>
      </w:r>
      <w:r w:rsidR="00FA262E" w:rsidRPr="008F6E51">
        <w:t>_idx</w:t>
      </w:r>
      <w:proofErr w:type="spellEnd"/>
      <w:r w:rsidR="002466EE" w:rsidRPr="008F6E51">
        <w:t xml:space="preserve"> </w:t>
      </w:r>
      <w:r w:rsidRPr="008F6E51">
        <w:t>indexes</w:t>
      </w:r>
      <w:r w:rsidR="002466EE" w:rsidRPr="008F6E51">
        <w:t xml:space="preserve"> </w:t>
      </w:r>
      <w:r w:rsidRPr="008F6E51">
        <w:t>the</w:t>
      </w:r>
      <w:r w:rsidR="002466EE" w:rsidRPr="008F6E51">
        <w:t xml:space="preserve"> </w:t>
      </w:r>
      <w:r w:rsidRPr="008F6E51">
        <w:t>smallest</w:t>
      </w:r>
      <w:r w:rsidR="002466EE" w:rsidRPr="008F6E51">
        <w:t xml:space="preserve"> </w:t>
      </w:r>
      <w:r w:rsidRPr="008F6E51">
        <w:t>element</w:t>
      </w:r>
      <w:r w:rsidR="002466EE" w:rsidRPr="008F6E51">
        <w:t xml:space="preserve"> </w:t>
      </w:r>
      <w:r w:rsidRPr="008F6E51">
        <w:t>of</w:t>
      </w:r>
      <w:r w:rsidR="002466EE" w:rsidRPr="008F6E51">
        <w:t xml:space="preserve"> </w:t>
      </w:r>
      <w:r w:rsidRPr="008F6E51">
        <w:t>A[</w:t>
      </w:r>
      <w:proofErr w:type="spellStart"/>
      <w:r w:rsidRPr="008F6E51">
        <w:t>i</w:t>
      </w:r>
      <w:proofErr w:type="spellEnd"/>
      <w:r w:rsidRPr="008F6E51">
        <w:t>..j].</w:t>
      </w:r>
      <w:r w:rsidR="002466EE" w:rsidRPr="008F6E51">
        <w:t xml:space="preserve"> </w:t>
      </w:r>
      <w:r w:rsidRPr="008F6E51">
        <w:t>In</w:t>
      </w:r>
      <w:r w:rsidR="002466EE" w:rsidRPr="008F6E51">
        <w:t xml:space="preserve"> </w:t>
      </w:r>
      <w:r w:rsidRPr="008F6E51">
        <w:t>the</w:t>
      </w:r>
      <w:r w:rsidR="002466EE" w:rsidRPr="008F6E51">
        <w:t xml:space="preserve"> </w:t>
      </w:r>
      <w:r w:rsidRPr="008F6E51">
        <w:t>first</w:t>
      </w:r>
      <w:r w:rsidR="002466EE" w:rsidRPr="008F6E51">
        <w:t xml:space="preserve"> </w:t>
      </w:r>
      <w:r w:rsidRPr="008F6E51">
        <w:t>case,</w:t>
      </w:r>
      <w:r w:rsidR="002466EE" w:rsidRPr="008F6E51">
        <w:t xml:space="preserve"> </w:t>
      </w:r>
      <w:r w:rsidRPr="008F6E51">
        <w:t>line</w:t>
      </w:r>
      <w:r w:rsidR="002466EE" w:rsidRPr="008F6E51">
        <w:t xml:space="preserve"> </w:t>
      </w:r>
      <w:r w:rsidRPr="008F6E51">
        <w:t>5</w:t>
      </w:r>
      <w:r w:rsidR="002466EE" w:rsidRPr="008F6E51">
        <w:t xml:space="preserve"> </w:t>
      </w:r>
      <w:r w:rsidRPr="008F6E51">
        <w:t>switches</w:t>
      </w:r>
      <w:r w:rsidR="002466EE" w:rsidRPr="008F6E51">
        <w:t xml:space="preserve"> </w:t>
      </w:r>
      <w:r w:rsidRPr="008F6E51">
        <w:t>min</w:t>
      </w:r>
      <w:r w:rsidR="002466EE" w:rsidRPr="008F6E51">
        <w:t xml:space="preserve"> </w:t>
      </w:r>
      <w:r w:rsidRPr="008F6E51">
        <w:t>to</w:t>
      </w:r>
      <w:r w:rsidR="002466EE" w:rsidRPr="008F6E51">
        <w:t xml:space="preserve"> </w:t>
      </w:r>
      <w:r w:rsidRPr="008F6E51">
        <w:t>index</w:t>
      </w:r>
      <w:r w:rsidR="002466EE" w:rsidRPr="008F6E51">
        <w:t xml:space="preserve"> </w:t>
      </w:r>
      <w:r w:rsidRPr="008F6E51">
        <w:t>location</w:t>
      </w:r>
      <w:r w:rsidR="002466EE" w:rsidRPr="008F6E51">
        <w:t xml:space="preserve"> </w:t>
      </w:r>
      <w:r w:rsidRPr="008F6E51">
        <w:t>j</w:t>
      </w:r>
      <w:r w:rsidR="002466EE" w:rsidRPr="008F6E51">
        <w:t xml:space="preserve"> </w:t>
      </w:r>
      <w:r w:rsidRPr="008F6E51">
        <w:t>since</w:t>
      </w:r>
      <w:r w:rsidR="002466EE" w:rsidRPr="008F6E51">
        <w:t xml:space="preserve"> </w:t>
      </w:r>
      <w:r w:rsidRPr="008F6E51">
        <w:t>it</w:t>
      </w:r>
      <w:r w:rsidR="002466EE" w:rsidRPr="008F6E51">
        <w:t xml:space="preserve"> </w:t>
      </w:r>
      <w:r w:rsidRPr="008F6E51">
        <w:t>is</w:t>
      </w:r>
      <w:r w:rsidR="002466EE" w:rsidRPr="008F6E51">
        <w:t xml:space="preserve"> </w:t>
      </w:r>
      <w:r w:rsidRPr="008F6E51">
        <w:t>the</w:t>
      </w:r>
      <w:r w:rsidR="002466EE" w:rsidRPr="008F6E51">
        <w:t xml:space="preserve"> </w:t>
      </w:r>
      <w:r w:rsidRPr="008F6E51">
        <w:t>smallest.</w:t>
      </w:r>
      <w:r w:rsidR="002466EE" w:rsidRPr="008F6E51">
        <w:t xml:space="preserve"> </w:t>
      </w:r>
      <w:r w:rsidRPr="008F6E51">
        <w:t>If</w:t>
      </w:r>
      <w:r w:rsidR="002466EE" w:rsidRPr="008F6E51">
        <w:t xml:space="preserve"> </w:t>
      </w:r>
      <w:proofErr w:type="spellStart"/>
      <w:r w:rsidRPr="008F6E51">
        <w:t>min</w:t>
      </w:r>
      <w:r w:rsidR="00FA262E" w:rsidRPr="008F6E51">
        <w:t>_idx</w:t>
      </w:r>
      <w:proofErr w:type="spellEnd"/>
      <w:r w:rsidR="002466EE" w:rsidRPr="008F6E51">
        <w:t xml:space="preserve"> </w:t>
      </w:r>
      <w:r w:rsidRPr="008F6E51">
        <w:t>indexes</w:t>
      </w:r>
      <w:r w:rsidR="002466EE" w:rsidRPr="008F6E51">
        <w:t xml:space="preserve"> </w:t>
      </w:r>
      <w:r w:rsidRPr="008F6E51">
        <w:t>an</w:t>
      </w:r>
      <w:r w:rsidR="002466EE" w:rsidRPr="008F6E51">
        <w:t xml:space="preserve"> </w:t>
      </w:r>
      <w:r w:rsidRPr="008F6E51">
        <w:t>element</w:t>
      </w:r>
      <w:r w:rsidR="002466EE">
        <w:t xml:space="preserve"> </w:t>
      </w:r>
      <w:r w:rsidRPr="008F6E51">
        <w:t>less</w:t>
      </w:r>
      <w:r w:rsidR="002466EE" w:rsidRPr="008F6E51">
        <w:t xml:space="preserve"> </w:t>
      </w:r>
      <w:r w:rsidRPr="008F6E51">
        <w:t>than</w:t>
      </w:r>
      <w:r w:rsidR="002466EE" w:rsidRPr="008F6E51">
        <w:t xml:space="preserve"> </w:t>
      </w:r>
      <w:r w:rsidRPr="008F6E51">
        <w:t>or</w:t>
      </w:r>
      <w:r w:rsidR="002466EE" w:rsidRPr="008F6E51">
        <w:t xml:space="preserve"> </w:t>
      </w:r>
      <w:r w:rsidRPr="008F6E51">
        <w:t>equal</w:t>
      </w:r>
      <w:r w:rsidR="002466EE" w:rsidRPr="008F6E51">
        <w:t xml:space="preserve"> </w:t>
      </w:r>
      <w:r w:rsidRPr="008F6E51">
        <w:t>to</w:t>
      </w:r>
      <w:r w:rsidR="002466EE" w:rsidRPr="008F6E51">
        <w:t xml:space="preserve"> </w:t>
      </w:r>
      <w:r w:rsidRPr="008F6E51">
        <w:t>subarray</w:t>
      </w:r>
      <w:r w:rsidR="002466EE" w:rsidRPr="008F6E51">
        <w:t xml:space="preserve"> </w:t>
      </w:r>
      <w:r w:rsidRPr="008F6E51">
        <w:t>A[i..j-1]</w:t>
      </w:r>
      <w:r w:rsidR="002466EE" w:rsidRPr="008F6E51">
        <w:t xml:space="preserve"> </w:t>
      </w:r>
      <w:r w:rsidRPr="008F6E51">
        <w:t>and</w:t>
      </w:r>
      <w:r w:rsidR="002466EE" w:rsidRPr="008F6E51">
        <w:t xml:space="preserve"> </w:t>
      </w:r>
      <w:r w:rsidRPr="008F6E51">
        <w:t>now</w:t>
      </w:r>
      <w:r w:rsidR="002466EE" w:rsidRPr="008F6E51">
        <w:t xml:space="preserve"> </w:t>
      </w:r>
      <w:r w:rsidRPr="008F6E51">
        <w:t>A[j]&lt;A[min],</w:t>
      </w:r>
      <w:r w:rsidR="002466EE" w:rsidRPr="008F6E51">
        <w:t xml:space="preserve"> </w:t>
      </w:r>
      <w:r w:rsidRPr="008F6E51">
        <w:t>then</w:t>
      </w:r>
      <w:r w:rsidR="002466EE" w:rsidRPr="008F6E51">
        <w:t xml:space="preserve"> </w:t>
      </w:r>
      <w:r w:rsidRPr="008F6E51">
        <w:t>it</w:t>
      </w:r>
      <w:r w:rsidR="002466EE" w:rsidRPr="008F6E51">
        <w:t xml:space="preserve"> </w:t>
      </w:r>
      <w:r w:rsidRPr="008F6E51">
        <w:t>must</w:t>
      </w:r>
      <w:r w:rsidR="002466EE" w:rsidRPr="008F6E51">
        <w:t xml:space="preserve"> </w:t>
      </w:r>
      <w:r w:rsidRPr="008F6E51">
        <w:t>be</w:t>
      </w:r>
      <w:r w:rsidR="002466EE" w:rsidRPr="008F6E51">
        <w:t xml:space="preserve"> </w:t>
      </w:r>
      <w:r w:rsidRPr="008F6E51">
        <w:t>the</w:t>
      </w:r>
      <w:r w:rsidR="002466EE" w:rsidRPr="008F6E51">
        <w:t xml:space="preserve"> </w:t>
      </w:r>
      <w:r w:rsidRPr="008F6E51">
        <w:t>case</w:t>
      </w:r>
      <w:r w:rsidR="002466EE" w:rsidRPr="008F6E51">
        <w:t xml:space="preserve"> </w:t>
      </w:r>
      <w:r w:rsidRPr="008F6E51">
        <w:t>that</w:t>
      </w:r>
      <w:r w:rsidR="002466EE" w:rsidRPr="008F6E51">
        <w:t xml:space="preserve"> </w:t>
      </w:r>
      <w:r w:rsidRPr="008F6E51">
        <w:t>A[j]</w:t>
      </w:r>
      <w:r w:rsidR="002466EE" w:rsidRPr="008F6E51">
        <w:t xml:space="preserve"> </w:t>
      </w:r>
      <w:r w:rsidRPr="008F6E51">
        <w:t>is</w:t>
      </w:r>
      <w:r w:rsidR="002466EE" w:rsidRPr="008F6E51">
        <w:t xml:space="preserve"> </w:t>
      </w:r>
      <w:r w:rsidRPr="008F6E51">
        <w:t>less</w:t>
      </w:r>
      <w:r w:rsidR="002466EE" w:rsidRPr="008F6E51">
        <w:t xml:space="preserve"> </w:t>
      </w:r>
      <w:r w:rsidRPr="008F6E51">
        <w:t>than</w:t>
      </w:r>
      <w:r w:rsidR="002466EE" w:rsidRPr="008F6E51">
        <w:t xml:space="preserve"> </w:t>
      </w:r>
      <w:r w:rsidRPr="008F6E51">
        <w:t>or</w:t>
      </w:r>
      <w:r w:rsidR="002466EE" w:rsidRPr="008F6E51">
        <w:t xml:space="preserve"> </w:t>
      </w:r>
      <w:r w:rsidRPr="008F6E51">
        <w:t>equal</w:t>
      </w:r>
      <w:r w:rsidR="002466EE" w:rsidRPr="008F6E51">
        <w:t xml:space="preserve"> </w:t>
      </w:r>
      <w:r w:rsidRPr="008F6E51">
        <w:t>to</w:t>
      </w:r>
      <w:r w:rsidR="002466EE" w:rsidRPr="008F6E51">
        <w:t xml:space="preserve"> </w:t>
      </w:r>
      <w:r w:rsidRPr="008F6E51">
        <w:t>elements</w:t>
      </w:r>
      <w:r w:rsidR="002466EE" w:rsidRPr="008F6E51">
        <w:t xml:space="preserve"> </w:t>
      </w:r>
      <w:r w:rsidRPr="008F6E51">
        <w:t>in</w:t>
      </w:r>
      <w:r w:rsidR="002466EE" w:rsidRPr="008F6E51">
        <w:t xml:space="preserve"> </w:t>
      </w:r>
      <w:r w:rsidRPr="008F6E51">
        <w:t>subarray</w:t>
      </w:r>
      <w:r w:rsidR="002466EE" w:rsidRPr="008F6E51">
        <w:t xml:space="preserve"> </w:t>
      </w:r>
      <w:r w:rsidRPr="008F6E51">
        <w:t>A[i..j-1].</w:t>
      </w:r>
      <w:r w:rsidR="002466EE" w:rsidRPr="008F6E51">
        <w:t xml:space="preserve"> </w:t>
      </w:r>
      <w:r w:rsidRPr="008F6E51">
        <w:t>Line</w:t>
      </w:r>
      <w:r w:rsidR="002466EE" w:rsidRPr="008F6E51">
        <w:t xml:space="preserve"> </w:t>
      </w:r>
      <w:r w:rsidRPr="008F6E51">
        <w:t>5</w:t>
      </w:r>
      <w:r w:rsidR="002466EE" w:rsidRPr="008F6E51">
        <w:t xml:space="preserve"> </w:t>
      </w:r>
      <w:r w:rsidRPr="008F6E51">
        <w:t>switches</w:t>
      </w:r>
      <w:r w:rsidR="002466EE" w:rsidRPr="008F6E51">
        <w:t xml:space="preserve"> </w:t>
      </w:r>
      <w:proofErr w:type="spellStart"/>
      <w:r w:rsidRPr="008F6E51">
        <w:t>min</w:t>
      </w:r>
      <w:r w:rsidR="00FA262E" w:rsidRPr="008F6E51">
        <w:t>_idx</w:t>
      </w:r>
      <w:proofErr w:type="spellEnd"/>
      <w:r w:rsidR="002466EE" w:rsidRPr="008F6E51">
        <w:t xml:space="preserve"> </w:t>
      </w:r>
      <w:r w:rsidRPr="008F6E51">
        <w:t>to</w:t>
      </w:r>
      <w:r w:rsidR="002466EE" w:rsidRPr="008F6E51">
        <w:t xml:space="preserve"> </w:t>
      </w:r>
      <w:r w:rsidRPr="008F6E51">
        <w:t>index</w:t>
      </w:r>
      <w:r w:rsidR="002466EE" w:rsidRPr="008F6E51">
        <w:t xml:space="preserve"> </w:t>
      </w:r>
      <w:r w:rsidRPr="008F6E51">
        <w:t>this</w:t>
      </w:r>
      <w:r w:rsidR="002466EE" w:rsidRPr="008F6E51">
        <w:t xml:space="preserve"> </w:t>
      </w:r>
      <w:r w:rsidRPr="008F6E51">
        <w:t>new</w:t>
      </w:r>
      <w:r w:rsidR="002466EE" w:rsidRPr="008F6E51">
        <w:t xml:space="preserve"> l</w:t>
      </w:r>
      <w:r w:rsidRPr="008F6E51">
        <w:t>ocation</w:t>
      </w:r>
      <w:r w:rsidR="002466EE" w:rsidRPr="008F6E51">
        <w:t xml:space="preserve"> </w:t>
      </w:r>
      <w:r w:rsidRPr="008F6E51">
        <w:t>and</w:t>
      </w:r>
      <w:r w:rsidR="002466EE" w:rsidRPr="008F6E51">
        <w:t xml:space="preserve"> </w:t>
      </w:r>
      <w:r w:rsidRPr="008F6E51">
        <w:lastRenderedPageBreak/>
        <w:t>hence</w:t>
      </w:r>
      <w:r w:rsidR="002466EE" w:rsidRPr="008F6E51">
        <w:t xml:space="preserve"> </w:t>
      </w:r>
      <w:r w:rsidRPr="008F6E51">
        <w:t>after</w:t>
      </w:r>
      <w:r w:rsidR="002466EE" w:rsidRPr="008F6E51">
        <w:t xml:space="preserve"> </w:t>
      </w:r>
      <w:r w:rsidRPr="008F6E51">
        <w:t>the</w:t>
      </w:r>
      <w:r w:rsidR="002466EE" w:rsidRPr="008F6E51">
        <w:t xml:space="preserve"> </w:t>
      </w:r>
      <w:r w:rsidRPr="008F6E51">
        <w:t>loop</w:t>
      </w:r>
      <w:r w:rsidR="002466EE" w:rsidRPr="008F6E51">
        <w:t xml:space="preserve"> </w:t>
      </w:r>
      <w:r w:rsidRPr="008F6E51">
        <w:t>iteration</w:t>
      </w:r>
      <w:r w:rsidR="002466EE" w:rsidRPr="008F6E51">
        <w:t xml:space="preserve"> </w:t>
      </w:r>
      <w:r w:rsidRPr="008F6E51">
        <w:t>finishes,</w:t>
      </w:r>
      <w:r w:rsidR="002466EE" w:rsidRPr="008F6E51">
        <w:t xml:space="preserve"> </w:t>
      </w:r>
      <w:proofErr w:type="spellStart"/>
      <w:r w:rsidRPr="008F6E51">
        <w:t>min</w:t>
      </w:r>
      <w:r w:rsidR="00FA262E" w:rsidRPr="008F6E51">
        <w:t>_idx</w:t>
      </w:r>
      <w:proofErr w:type="spellEnd"/>
      <w:r w:rsidR="002466EE" w:rsidRPr="008F6E51">
        <w:t xml:space="preserve"> </w:t>
      </w:r>
      <w:r w:rsidRPr="008F6E51">
        <w:t>indexes</w:t>
      </w:r>
      <w:r w:rsidR="002466EE" w:rsidRPr="008F6E51">
        <w:t xml:space="preserve"> </w:t>
      </w:r>
      <w:r w:rsidRPr="008F6E51">
        <w:t>the</w:t>
      </w:r>
      <w:r w:rsidR="002466EE" w:rsidRPr="008F6E51">
        <w:t xml:space="preserve"> </w:t>
      </w:r>
      <w:r w:rsidRPr="008F6E51">
        <w:t>smallest</w:t>
      </w:r>
      <w:r w:rsidR="002466EE" w:rsidRPr="008F6E51">
        <w:t xml:space="preserve"> </w:t>
      </w:r>
      <w:r w:rsidRPr="008F6E51">
        <w:t>element</w:t>
      </w:r>
      <w:r w:rsidR="002466EE" w:rsidRPr="008F6E51">
        <w:t xml:space="preserve"> </w:t>
      </w:r>
      <w:r w:rsidRPr="008F6E51">
        <w:t>in</w:t>
      </w:r>
      <w:r w:rsidR="002466EE" w:rsidRPr="008F6E51">
        <w:t xml:space="preserve"> </w:t>
      </w:r>
      <w:r w:rsidRPr="008F6E51">
        <w:t>subarray</w:t>
      </w:r>
      <w:r w:rsidR="002466EE" w:rsidRPr="008F6E51">
        <w:t xml:space="preserve"> </w:t>
      </w:r>
      <w:r w:rsidRPr="008F6E51">
        <w:t>A[</w:t>
      </w:r>
      <w:proofErr w:type="spellStart"/>
      <w:r w:rsidRPr="008F6E51">
        <w:t>i</w:t>
      </w:r>
      <w:proofErr w:type="spellEnd"/>
      <w:r w:rsidRPr="008F6E51">
        <w:t>..j].</w:t>
      </w:r>
      <w:r w:rsidR="002466EE" w:rsidRPr="008F6E51">
        <w:t xml:space="preserve"> </w:t>
      </w:r>
      <w:r w:rsidRPr="008F6E51">
        <w:t>Termination:</w:t>
      </w:r>
      <w:r w:rsidR="002466EE" w:rsidRPr="008F6E51">
        <w:t xml:space="preserve"> </w:t>
      </w:r>
      <w:r w:rsidRPr="008F6E51">
        <w:t>At</w:t>
      </w:r>
      <w:r w:rsidR="002466EE" w:rsidRPr="008F6E51">
        <w:t xml:space="preserve"> </w:t>
      </w:r>
      <w:r w:rsidRPr="008F6E51">
        <w:t>termination</w:t>
      </w:r>
      <w:r w:rsidR="002466EE" w:rsidRPr="008F6E51">
        <w:t xml:space="preserve"> </w:t>
      </w:r>
      <w:r w:rsidRPr="008F6E51">
        <w:t>of</w:t>
      </w:r>
      <w:r w:rsidR="002466EE" w:rsidRPr="008F6E51">
        <w:t xml:space="preserve"> </w:t>
      </w:r>
      <w:r w:rsidRPr="008F6E51">
        <w:t>the</w:t>
      </w:r>
      <w:r w:rsidR="002466EE" w:rsidRPr="008F6E51">
        <w:t xml:space="preserve"> </w:t>
      </w:r>
      <w:r w:rsidRPr="008F6E51">
        <w:t>inner</w:t>
      </w:r>
      <w:r w:rsidR="002466EE" w:rsidRPr="008F6E51">
        <w:t xml:space="preserve"> </w:t>
      </w:r>
      <w:r w:rsidRPr="008F6E51">
        <w:t>loop,</w:t>
      </w:r>
      <w:r w:rsidR="002466EE" w:rsidRPr="008F6E51">
        <w:t xml:space="preserve"> </w:t>
      </w:r>
      <w:proofErr w:type="spellStart"/>
      <w:r w:rsidRPr="008F6E51">
        <w:t>min</w:t>
      </w:r>
      <w:r w:rsidR="00FA262E" w:rsidRPr="008F6E51">
        <w:t>_idx</w:t>
      </w:r>
      <w:proofErr w:type="spellEnd"/>
      <w:r w:rsidR="002466EE" w:rsidRPr="008F6E51">
        <w:t xml:space="preserve"> </w:t>
      </w:r>
      <w:r w:rsidRPr="008F6E51">
        <w:t>indexes</w:t>
      </w:r>
      <w:r w:rsidR="002466EE" w:rsidRPr="008F6E51">
        <w:t xml:space="preserve"> </w:t>
      </w:r>
      <w:r w:rsidRPr="008F6E51">
        <w:t>an</w:t>
      </w:r>
      <w:r w:rsidR="002466EE" w:rsidRPr="008F6E51">
        <w:t xml:space="preserve"> </w:t>
      </w:r>
      <w:r w:rsidRPr="008F6E51">
        <w:t>element</w:t>
      </w:r>
      <w:r w:rsidR="002466EE" w:rsidRPr="008F6E51">
        <w:t xml:space="preserve"> </w:t>
      </w:r>
      <w:r w:rsidRPr="008F6E51">
        <w:t>less</w:t>
      </w:r>
      <w:r w:rsidR="002466EE" w:rsidRPr="008F6E51">
        <w:t xml:space="preserve"> </w:t>
      </w:r>
      <w:r w:rsidRPr="008F6E51">
        <w:t>than</w:t>
      </w:r>
      <w:r w:rsidR="002466EE" w:rsidRPr="008F6E51">
        <w:t xml:space="preserve"> </w:t>
      </w:r>
      <w:r w:rsidRPr="008F6E51">
        <w:t>or</w:t>
      </w:r>
      <w:r w:rsidR="002466EE" w:rsidRPr="008F6E51">
        <w:t xml:space="preserve"> </w:t>
      </w:r>
      <w:r w:rsidRPr="008F6E51">
        <w:t>equal</w:t>
      </w:r>
      <w:r w:rsidR="002466EE" w:rsidRPr="008F6E51">
        <w:t xml:space="preserve"> </w:t>
      </w:r>
      <w:r w:rsidRPr="008F6E51">
        <w:t>to</w:t>
      </w:r>
      <w:r w:rsidR="002466EE" w:rsidRPr="008F6E51">
        <w:t xml:space="preserve"> </w:t>
      </w:r>
      <w:r w:rsidRPr="008F6E51">
        <w:t>all</w:t>
      </w:r>
      <w:r w:rsidR="002466EE" w:rsidRPr="008F6E51">
        <w:t xml:space="preserve"> </w:t>
      </w:r>
      <w:r w:rsidRPr="008F6E51">
        <w:t>elements</w:t>
      </w:r>
      <w:r w:rsidR="002466EE" w:rsidRPr="008F6E51">
        <w:t xml:space="preserve"> </w:t>
      </w:r>
      <w:r w:rsidRPr="008F6E51">
        <w:t>in</w:t>
      </w:r>
      <w:r w:rsidR="002466EE" w:rsidRPr="008F6E51">
        <w:t xml:space="preserve"> </w:t>
      </w:r>
      <w:r w:rsidRPr="008F6E51">
        <w:t>subarray</w:t>
      </w:r>
      <w:r w:rsidR="002466EE" w:rsidRPr="008F6E51">
        <w:t xml:space="preserve"> </w:t>
      </w:r>
      <w:r w:rsidRPr="008F6E51">
        <w:t>A[</w:t>
      </w:r>
      <w:proofErr w:type="spellStart"/>
      <w:r w:rsidRPr="008F6E51">
        <w:t>i</w:t>
      </w:r>
      <w:proofErr w:type="spellEnd"/>
      <w:r w:rsidRPr="008F6E51">
        <w:t>..n]</w:t>
      </w:r>
      <w:r w:rsidR="002466EE" w:rsidRPr="008F6E51">
        <w:t xml:space="preserve"> </w:t>
      </w:r>
      <w:r w:rsidRPr="008F6E51">
        <w:t>since</w:t>
      </w:r>
      <w:r w:rsidR="002466EE" w:rsidRPr="008F6E51">
        <w:t xml:space="preserve"> </w:t>
      </w:r>
      <w:r w:rsidRPr="008F6E51">
        <w:t>j=n+1</w:t>
      </w:r>
      <w:r w:rsidR="002466EE" w:rsidRPr="008F6E51">
        <w:t xml:space="preserve"> </w:t>
      </w:r>
      <w:r w:rsidRPr="008F6E51">
        <w:t>upon</w:t>
      </w:r>
      <w:r w:rsidR="002466EE" w:rsidRPr="008F6E51">
        <w:t xml:space="preserve"> </w:t>
      </w:r>
      <w:r w:rsidRPr="008F6E51">
        <w:t>termination.</w:t>
      </w:r>
      <w:r w:rsidR="002466EE" w:rsidRPr="008F6E51">
        <w:t xml:space="preserve"> </w:t>
      </w:r>
      <w:r w:rsidRPr="008F6E51">
        <w:t>This</w:t>
      </w:r>
      <w:r w:rsidR="002466EE" w:rsidRPr="008F6E51">
        <w:t xml:space="preserve"> </w:t>
      </w:r>
      <w:r w:rsidRPr="008F6E51">
        <w:t>finds</w:t>
      </w:r>
      <w:r w:rsidR="002466EE" w:rsidRPr="008F6E51">
        <w:t xml:space="preserve"> </w:t>
      </w:r>
      <w:r w:rsidRPr="008F6E51">
        <w:t>the</w:t>
      </w:r>
      <w:r w:rsidR="002466EE" w:rsidRPr="008F6E51">
        <w:t xml:space="preserve"> </w:t>
      </w:r>
      <w:r w:rsidRPr="008F6E51">
        <w:t>smallest</w:t>
      </w:r>
      <w:r w:rsidR="002466EE" w:rsidRPr="008F6E51">
        <w:t xml:space="preserve"> </w:t>
      </w:r>
      <w:r w:rsidRPr="008F6E51">
        <w:t>element</w:t>
      </w:r>
      <w:r w:rsidR="002466EE" w:rsidRPr="008F6E51">
        <w:t xml:space="preserve"> </w:t>
      </w:r>
      <w:r w:rsidRPr="008F6E51">
        <w:t>in</w:t>
      </w:r>
      <w:r w:rsidR="002466EE" w:rsidRPr="008F6E51">
        <w:t xml:space="preserve"> </w:t>
      </w:r>
      <w:r w:rsidRPr="008F6E51">
        <w:t>this</w:t>
      </w:r>
      <w:r w:rsidR="002466EE" w:rsidRPr="008F6E51">
        <w:t xml:space="preserve"> </w:t>
      </w:r>
      <w:r w:rsidRPr="008F6E51">
        <w:t>subarray</w:t>
      </w:r>
      <w:r w:rsidR="002466EE" w:rsidRPr="008F6E51">
        <w:t xml:space="preserve"> </w:t>
      </w:r>
      <w:r w:rsidRPr="008F6E51">
        <w:t>and</w:t>
      </w:r>
      <w:r w:rsidR="002466EE" w:rsidRPr="008F6E51">
        <w:t xml:space="preserve"> </w:t>
      </w:r>
      <w:r w:rsidRPr="008F6E51">
        <w:t>is</w:t>
      </w:r>
      <w:r w:rsidR="002466EE" w:rsidRPr="008F6E51">
        <w:t xml:space="preserve"> </w:t>
      </w:r>
      <w:r w:rsidRPr="008F6E51">
        <w:t>useful</w:t>
      </w:r>
      <w:r w:rsidR="002466EE" w:rsidRPr="008F6E51">
        <w:t xml:space="preserve"> </w:t>
      </w:r>
      <w:r w:rsidRPr="008F6E51">
        <w:t>to</w:t>
      </w:r>
      <w:r w:rsidR="002466EE" w:rsidRPr="008F6E51">
        <w:t xml:space="preserve"> </w:t>
      </w:r>
      <w:r w:rsidRPr="008F6E51">
        <w:t>us</w:t>
      </w:r>
      <w:r w:rsidR="002466EE" w:rsidRPr="008F6E51">
        <w:t xml:space="preserve"> </w:t>
      </w:r>
      <w:r w:rsidRPr="008F6E51">
        <w:t>in</w:t>
      </w:r>
      <w:r w:rsidR="002466EE" w:rsidRPr="008F6E51">
        <w:t xml:space="preserve"> </w:t>
      </w:r>
      <w:r w:rsidRPr="008F6E51">
        <w:t>the</w:t>
      </w:r>
      <w:r w:rsidR="002466EE" w:rsidRPr="008F6E51">
        <w:t xml:space="preserve"> </w:t>
      </w:r>
      <w:r w:rsidRPr="008F6E51">
        <w:t>outer</w:t>
      </w:r>
      <w:r w:rsidR="002466EE" w:rsidRPr="008F6E51">
        <w:t xml:space="preserve"> </w:t>
      </w:r>
      <w:r w:rsidRPr="008F6E51">
        <w:t>loop</w:t>
      </w:r>
      <w:r w:rsidR="002466EE" w:rsidRPr="008F6E51">
        <w:t xml:space="preserve"> </w:t>
      </w:r>
      <w:r w:rsidRPr="008F6E51">
        <w:t>because</w:t>
      </w:r>
      <w:r w:rsidR="002466EE" w:rsidRPr="008F6E51">
        <w:t xml:space="preserve"> </w:t>
      </w:r>
      <w:r w:rsidRPr="008F6E51">
        <w:t>we</w:t>
      </w:r>
      <w:r w:rsidR="002466EE" w:rsidRPr="008F6E51">
        <w:t xml:space="preserve"> </w:t>
      </w:r>
      <w:r w:rsidRPr="008F6E51">
        <w:t>can</w:t>
      </w:r>
      <w:r w:rsidR="002466EE" w:rsidRPr="008F6E51">
        <w:t xml:space="preserve"> </w:t>
      </w:r>
      <w:r w:rsidRPr="008F6E51">
        <w:t>move</w:t>
      </w:r>
      <w:r w:rsidR="002466EE" w:rsidRPr="008F6E51">
        <w:t xml:space="preserve"> </w:t>
      </w:r>
      <w:r w:rsidRPr="008F6E51">
        <w:t>that</w:t>
      </w:r>
      <w:r w:rsidR="002466EE" w:rsidRPr="008F6E51">
        <w:t xml:space="preserve"> </w:t>
      </w:r>
      <w:r w:rsidRPr="008F6E51">
        <w:t>next</w:t>
      </w:r>
      <w:r w:rsidR="002466EE" w:rsidRPr="008F6E51">
        <w:t xml:space="preserve"> </w:t>
      </w:r>
      <w:r w:rsidRPr="008F6E51">
        <w:t>smallest</w:t>
      </w:r>
      <w:r w:rsidR="002466EE" w:rsidRPr="008F6E51">
        <w:t xml:space="preserve"> </w:t>
      </w:r>
      <w:r w:rsidRPr="008F6E51">
        <w:t>item</w:t>
      </w:r>
      <w:r w:rsidR="002466EE" w:rsidRPr="008F6E51">
        <w:t xml:space="preserve"> </w:t>
      </w:r>
      <w:r w:rsidRPr="008F6E51">
        <w:t>into</w:t>
      </w:r>
      <w:r w:rsidR="002466EE" w:rsidRPr="008F6E51">
        <w:t xml:space="preserve"> </w:t>
      </w:r>
      <w:r w:rsidRPr="008F6E51">
        <w:t>the</w:t>
      </w:r>
      <w:r w:rsidR="002466EE" w:rsidRPr="008F6E51">
        <w:t xml:space="preserve"> </w:t>
      </w:r>
      <w:r w:rsidRPr="008F6E51">
        <w:t>correct</w:t>
      </w:r>
      <w:r w:rsidR="002466EE" w:rsidRPr="008F6E51">
        <w:t xml:space="preserve"> </w:t>
      </w:r>
      <w:r w:rsidRPr="008F6E51">
        <w:t>location.</w:t>
      </w:r>
    </w:p>
    <w:p w14:paraId="79D64B42" w14:textId="4EC24319" w:rsidR="00FA262E" w:rsidRPr="008F6E51" w:rsidRDefault="00FA262E" w:rsidP="008F6E51">
      <w:pPr>
        <w:pStyle w:val="Text"/>
      </w:pPr>
    </w:p>
    <w:p w14:paraId="0D9507C0" w14:textId="1BDA70A8" w:rsidR="00FA262E" w:rsidRDefault="00FA262E" w:rsidP="009613FF">
      <w:pPr>
        <w:pStyle w:val="Heading2"/>
      </w:pPr>
      <w:bookmarkStart w:id="48" w:name="_Toc91769005"/>
      <w:r>
        <w:t>Running time</w:t>
      </w:r>
      <w:bookmarkEnd w:id="48"/>
    </w:p>
    <w:p w14:paraId="2620AFD4" w14:textId="4F0626D7" w:rsidR="00FA262E" w:rsidRDefault="00FA262E" w:rsidP="00FA262E"/>
    <w:p w14:paraId="5390DED1" w14:textId="2290ED23" w:rsidR="00FA262E" w:rsidRDefault="00FA262E" w:rsidP="008F6E51">
      <w:pPr>
        <w:pStyle w:val="Text"/>
      </w:pPr>
      <w:r>
        <w:t xml:space="preserve">The Best-case running time of the selection sort is same as the worst-case Ω(n) = O(n) = </w:t>
      </w:r>
      <m:oMath>
        <m:sSup>
          <m:sSupPr>
            <m:ctrlPr>
              <w:rPr>
                <w:rFonts w:ascii="Cambria Math" w:hAnsi="Cambria Math"/>
                <w:i/>
              </w:rPr>
            </m:ctrlPr>
          </m:sSupPr>
          <m:e>
            <m:r>
              <w:rPr>
                <w:rFonts w:ascii="Cambria Math" w:hAnsi="Cambria Math"/>
              </w:rPr>
              <m:t>n</m:t>
            </m:r>
          </m:e>
          <m:sup>
            <m:r>
              <w:rPr>
                <w:rFonts w:ascii="Cambria Math" w:hAnsi="Cambria Math"/>
              </w:rPr>
              <m:t>2</m:t>
            </m:r>
          </m:sup>
        </m:sSup>
      </m:oMath>
    </w:p>
    <w:p w14:paraId="3A0CE33E" w14:textId="1A5BAA37" w:rsidR="00FA262E" w:rsidRDefault="00FA262E" w:rsidP="00FA262E">
      <w:pPr>
        <w:pStyle w:val="Text"/>
      </w:pPr>
    </w:p>
    <w:p w14:paraId="21B9E2D4" w14:textId="77777777" w:rsidR="00FA262E" w:rsidRDefault="00FA262E" w:rsidP="00FA262E">
      <w:pPr>
        <w:pStyle w:val="Text"/>
      </w:pPr>
    </w:p>
    <w:p w14:paraId="6B731FF5" w14:textId="77777777" w:rsidR="00FA262E" w:rsidRDefault="00FA262E" w:rsidP="00FA262E">
      <w:pPr>
        <w:pStyle w:val="Text"/>
      </w:pPr>
    </w:p>
    <w:p w14:paraId="176B8A76" w14:textId="25727761" w:rsidR="00FA262E" w:rsidRDefault="008F6E51" w:rsidP="00FA262E">
      <w:pPr>
        <w:pStyle w:val="Caption"/>
        <w:keepNext/>
      </w:pPr>
      <w:bookmarkStart w:id="49" w:name="_Toc91715671"/>
      <w:bookmarkStart w:id="50" w:name="_Toc91768928"/>
      <w:r>
        <w:rPr>
          <w:noProof/>
        </w:rPr>
        <w:drawing>
          <wp:anchor distT="0" distB="0" distL="114300" distR="114300" simplePos="0" relativeHeight="251741184" behindDoc="1" locked="0" layoutInCell="1" allowOverlap="1" wp14:anchorId="72B98FCD" wp14:editId="5310C7C9">
            <wp:simplePos x="0" y="0"/>
            <wp:positionH relativeFrom="column">
              <wp:posOffset>-99060</wp:posOffset>
            </wp:positionH>
            <wp:positionV relativeFrom="paragraph">
              <wp:posOffset>253365</wp:posOffset>
            </wp:positionV>
            <wp:extent cx="6772275" cy="2695575"/>
            <wp:effectExtent l="0" t="0" r="9525" b="9525"/>
            <wp:wrapTight wrapText="bothSides">
              <wp:wrapPolygon edited="0">
                <wp:start x="0" y="0"/>
                <wp:lineTo x="0" y="21524"/>
                <wp:lineTo x="21570" y="21524"/>
                <wp:lineTo x="21570"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772275" cy="2695575"/>
                    </a:xfrm>
                    <a:prstGeom prst="rect">
                      <a:avLst/>
                    </a:prstGeom>
                  </pic:spPr>
                </pic:pic>
              </a:graphicData>
            </a:graphic>
          </wp:anchor>
        </w:drawing>
      </w:r>
      <w:r w:rsidR="009C027F">
        <w:fldChar w:fldCharType="begin"/>
      </w:r>
      <w:r w:rsidR="009C027F">
        <w:instrText xml:space="preserve"> SEQ Figure \* ARABIC </w:instrText>
      </w:r>
      <w:r w:rsidR="009C027F">
        <w:fldChar w:fldCharType="separate"/>
      </w:r>
      <w:r w:rsidR="00C736E9">
        <w:rPr>
          <w:noProof/>
        </w:rPr>
        <w:t>7</w:t>
      </w:r>
      <w:r w:rsidR="009C027F">
        <w:rPr>
          <w:noProof/>
        </w:rPr>
        <w:fldChar w:fldCharType="end"/>
      </w:r>
      <w:r w:rsidR="00FA262E">
        <w:t xml:space="preserve"> selection sort with step counter</w:t>
      </w:r>
      <w:bookmarkEnd w:id="49"/>
      <w:bookmarkEnd w:id="50"/>
    </w:p>
    <w:p w14:paraId="499DC896" w14:textId="4A339BC3" w:rsidR="00FA262E" w:rsidRPr="00FA262E" w:rsidRDefault="00FA262E" w:rsidP="00FA262E">
      <w:pPr>
        <w:pStyle w:val="Text"/>
      </w:pPr>
      <w:r>
        <w:rPr>
          <w:noProof/>
        </w:rPr>
        <w:drawing>
          <wp:anchor distT="0" distB="0" distL="114300" distR="114300" simplePos="0" relativeHeight="251685888" behindDoc="1" locked="0" layoutInCell="1" allowOverlap="1" wp14:anchorId="007151E2" wp14:editId="674047BF">
            <wp:simplePos x="0" y="0"/>
            <wp:positionH relativeFrom="column">
              <wp:posOffset>0</wp:posOffset>
            </wp:positionH>
            <wp:positionV relativeFrom="paragraph">
              <wp:posOffset>-8136255</wp:posOffset>
            </wp:positionV>
            <wp:extent cx="6772275" cy="2695575"/>
            <wp:effectExtent l="0" t="0" r="9525" b="9525"/>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772275" cy="2695575"/>
                    </a:xfrm>
                    <a:prstGeom prst="rect">
                      <a:avLst/>
                    </a:prstGeom>
                  </pic:spPr>
                </pic:pic>
              </a:graphicData>
            </a:graphic>
          </wp:anchor>
        </w:drawing>
      </w:r>
    </w:p>
    <w:p w14:paraId="287294C6" w14:textId="6CEC0487" w:rsidR="00FA262E" w:rsidRDefault="00FA262E" w:rsidP="008F6E51">
      <w:pPr>
        <w:pStyle w:val="Text"/>
      </w:pPr>
    </w:p>
    <w:p w14:paraId="7228AFC1" w14:textId="60AAD8A7" w:rsidR="00FA262E" w:rsidRDefault="00FA262E" w:rsidP="008F6E51">
      <w:pPr>
        <w:pStyle w:val="Text"/>
        <w:rPr>
          <w:rFonts w:eastAsiaTheme="minorEastAsia"/>
        </w:rPr>
      </w:pPr>
      <w:r>
        <w:rPr>
          <w:rFonts w:eastAsiaTheme="minorEastAsia"/>
        </w:rPr>
        <w:t>We altered the code the count the steps in each iteration, counting the significant steps only (the steps done in loops) and returning them to plot the curve against the asymptotic upper bound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Pr>
          <w:rFonts w:eastAsiaTheme="minorEastAsia"/>
        </w:rPr>
        <w:t>), The details of plotting are explained thoroughly in section 1</w:t>
      </w:r>
      <w:r w:rsidR="00393E2A">
        <w:rPr>
          <w:rFonts w:eastAsiaTheme="minorEastAsia"/>
        </w:rPr>
        <w:t>1</w:t>
      </w:r>
      <w:r>
        <w:rPr>
          <w:rFonts w:eastAsiaTheme="minorEastAsia"/>
        </w:rPr>
        <w:t xml:space="preserve"> GUI.</w:t>
      </w:r>
    </w:p>
    <w:p w14:paraId="1282518B" w14:textId="77777777" w:rsidR="009613FF" w:rsidRDefault="009613FF" w:rsidP="00443128">
      <w:pPr>
        <w:pStyle w:val="Text"/>
      </w:pPr>
    </w:p>
    <w:p w14:paraId="1C667331" w14:textId="77777777" w:rsidR="009613FF" w:rsidRDefault="009613FF" w:rsidP="00443128">
      <w:pPr>
        <w:pStyle w:val="Text"/>
      </w:pPr>
    </w:p>
    <w:p w14:paraId="2C29E7FC" w14:textId="77777777" w:rsidR="009613FF" w:rsidRDefault="009613FF" w:rsidP="00443128">
      <w:pPr>
        <w:pStyle w:val="Text"/>
      </w:pPr>
    </w:p>
    <w:p w14:paraId="74B135F9" w14:textId="77777777" w:rsidR="009613FF" w:rsidRDefault="009613FF" w:rsidP="00443128">
      <w:pPr>
        <w:pStyle w:val="Text"/>
      </w:pPr>
    </w:p>
    <w:p w14:paraId="6E43E398" w14:textId="77777777" w:rsidR="009613FF" w:rsidRDefault="009613FF" w:rsidP="00443128">
      <w:pPr>
        <w:pStyle w:val="Text"/>
      </w:pPr>
    </w:p>
    <w:p w14:paraId="564B1E64" w14:textId="77777777" w:rsidR="009613FF" w:rsidRDefault="009613FF" w:rsidP="00443128">
      <w:pPr>
        <w:pStyle w:val="Text"/>
      </w:pPr>
    </w:p>
    <w:p w14:paraId="2EF7A514" w14:textId="77777777" w:rsidR="009613FF" w:rsidRDefault="009613FF" w:rsidP="00443128">
      <w:pPr>
        <w:pStyle w:val="Text"/>
      </w:pPr>
    </w:p>
    <w:p w14:paraId="176D4076" w14:textId="77777777" w:rsidR="009613FF" w:rsidRDefault="009613FF" w:rsidP="00443128">
      <w:pPr>
        <w:pStyle w:val="Text"/>
      </w:pPr>
    </w:p>
    <w:p w14:paraId="46EA424B" w14:textId="77777777" w:rsidR="009613FF" w:rsidRDefault="009613FF" w:rsidP="00443128">
      <w:pPr>
        <w:pStyle w:val="Text"/>
      </w:pPr>
    </w:p>
    <w:p w14:paraId="64808F0F" w14:textId="77777777" w:rsidR="009613FF" w:rsidRDefault="009613FF" w:rsidP="00443128">
      <w:pPr>
        <w:pStyle w:val="Text"/>
      </w:pPr>
    </w:p>
    <w:p w14:paraId="347C1A23" w14:textId="77777777" w:rsidR="009613FF" w:rsidRDefault="009613FF" w:rsidP="00443128">
      <w:pPr>
        <w:pStyle w:val="Text"/>
      </w:pPr>
    </w:p>
    <w:p w14:paraId="597D0B8D" w14:textId="77777777" w:rsidR="009613FF" w:rsidRDefault="009613FF" w:rsidP="00443128">
      <w:pPr>
        <w:pStyle w:val="Text"/>
      </w:pPr>
    </w:p>
    <w:p w14:paraId="35768F8D" w14:textId="1803811E" w:rsidR="00FA262E" w:rsidRDefault="009613FF" w:rsidP="00443128">
      <w:pPr>
        <w:pStyle w:val="Text"/>
      </w:pPr>
      <w:r>
        <w:rPr>
          <w:noProof/>
        </w:rPr>
        <w:lastRenderedPageBreak/>
        <mc:AlternateContent>
          <mc:Choice Requires="wps">
            <w:drawing>
              <wp:anchor distT="0" distB="0" distL="114300" distR="114300" simplePos="0" relativeHeight="251688960" behindDoc="1" locked="0" layoutInCell="1" allowOverlap="1" wp14:anchorId="6789BD91" wp14:editId="0D61571F">
                <wp:simplePos x="0" y="0"/>
                <wp:positionH relativeFrom="margin">
                  <wp:align>right</wp:align>
                </wp:positionH>
                <wp:positionV relativeFrom="paragraph">
                  <wp:posOffset>107950</wp:posOffset>
                </wp:positionV>
                <wp:extent cx="6858000" cy="4572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68389C5B" w14:textId="538BC11C" w:rsidR="005D45D6" w:rsidRPr="00703BFF" w:rsidRDefault="005C4C4E" w:rsidP="005D45D6">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51" w:name="_Toc91715486"/>
                            <w:bookmarkStart w:id="52" w:name="_Toc91715672"/>
                            <w:bookmarkStart w:id="53" w:name="_Toc91768929"/>
                            <w:r w:rsidR="00C736E9">
                              <w:rPr>
                                <w:noProof/>
                              </w:rPr>
                              <w:t>8</w:t>
                            </w:r>
                            <w:r>
                              <w:rPr>
                                <w:noProof/>
                              </w:rPr>
                              <w:fldChar w:fldCharType="end"/>
                            </w:r>
                            <w:r w:rsidR="005D45D6">
                              <w:t xml:space="preserve"> Selection sort graph</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89BD91" id="Text Box 22" o:spid="_x0000_s1034" type="#_x0000_t202" style="position:absolute;left:0;text-align:left;margin-left:488.8pt;margin-top:8.5pt;width:540pt;height:36pt;z-index:-251627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" stroked="f">
                <v:textbox inset="0,0,0,0">
                  <w:txbxContent>
                    <w:p w14:paraId="68389C5B" w14:textId="538BC11C" w:rsidR="005D45D6" w:rsidRPr="00703BFF" w:rsidRDefault="005C4C4E" w:rsidP="005D45D6">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54" w:name="_Toc91715486"/>
                      <w:bookmarkStart w:id="55" w:name="_Toc91715672"/>
                      <w:bookmarkStart w:id="56" w:name="_Toc91768929"/>
                      <w:r w:rsidR="00C736E9">
                        <w:rPr>
                          <w:noProof/>
                        </w:rPr>
                        <w:t>8</w:t>
                      </w:r>
                      <w:r>
                        <w:rPr>
                          <w:noProof/>
                        </w:rPr>
                        <w:fldChar w:fldCharType="end"/>
                      </w:r>
                      <w:r w:rsidR="005D45D6">
                        <w:t xml:space="preserve"> Selection sort graph</w:t>
                      </w:r>
                      <w:bookmarkEnd w:id="54"/>
                      <w:bookmarkEnd w:id="55"/>
                      <w:bookmarkEnd w:id="56"/>
                    </w:p>
                  </w:txbxContent>
                </v:textbox>
                <w10:wrap anchorx="margin"/>
              </v:shape>
            </w:pict>
          </mc:Fallback>
        </mc:AlternateContent>
      </w:r>
    </w:p>
    <w:p w14:paraId="6F8BA23A" w14:textId="64783771" w:rsidR="008F6E51" w:rsidRDefault="008F6E51" w:rsidP="00443128">
      <w:pPr>
        <w:pStyle w:val="Text"/>
      </w:pPr>
    </w:p>
    <w:p w14:paraId="2B2D1190" w14:textId="23B2834B" w:rsidR="008F6E51" w:rsidRDefault="009613FF" w:rsidP="00443128">
      <w:pPr>
        <w:pStyle w:val="Text"/>
      </w:pPr>
      <w:r>
        <w:rPr>
          <w:noProof/>
        </w:rPr>
        <w:drawing>
          <wp:anchor distT="0" distB="0" distL="114300" distR="114300" simplePos="0" relativeHeight="251686912" behindDoc="1" locked="0" layoutInCell="1" allowOverlap="1" wp14:anchorId="6EBBA757" wp14:editId="2D6E6EAD">
            <wp:simplePos x="0" y="0"/>
            <wp:positionH relativeFrom="column">
              <wp:posOffset>-180975</wp:posOffset>
            </wp:positionH>
            <wp:positionV relativeFrom="paragraph">
              <wp:posOffset>128270</wp:posOffset>
            </wp:positionV>
            <wp:extent cx="6858000" cy="3705225"/>
            <wp:effectExtent l="0" t="0" r="0" b="9525"/>
            <wp:wrapNone/>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rotWithShape="1">
                    <a:blip r:embed="rId70">
                      <a:extLst>
                        <a:ext uri="{28A0092B-C50C-407E-A947-70E740481C1C}">
                          <a14:useLocalDpi xmlns:a14="http://schemas.microsoft.com/office/drawing/2010/main" val="0"/>
                        </a:ext>
                      </a:extLst>
                    </a:blip>
                    <a:srcRect t="3951"/>
                    <a:stretch/>
                  </pic:blipFill>
                  <pic:spPr bwMode="auto">
                    <a:xfrm>
                      <a:off x="0" y="0"/>
                      <a:ext cx="6858000" cy="3705225"/>
                    </a:xfrm>
                    <a:prstGeom prst="rect">
                      <a:avLst/>
                    </a:prstGeom>
                    <a:ln>
                      <a:noFill/>
                    </a:ln>
                    <a:extLst>
                      <a:ext uri="{53640926-AAD7-44D8-BBD7-CCE9431645EC}">
                        <a14:shadowObscured xmlns:a14="http://schemas.microsoft.com/office/drawing/2010/main"/>
                      </a:ext>
                    </a:extLst>
                  </pic:spPr>
                </pic:pic>
              </a:graphicData>
            </a:graphic>
          </wp:anchor>
        </w:drawing>
      </w:r>
    </w:p>
    <w:p w14:paraId="699F2977" w14:textId="18F5DC1D" w:rsidR="008F6E51" w:rsidRDefault="008F6E51" w:rsidP="00443128">
      <w:pPr>
        <w:pStyle w:val="Text"/>
      </w:pPr>
    </w:p>
    <w:p w14:paraId="0B9EAEDE" w14:textId="48D09BE0" w:rsidR="008F6E51" w:rsidRDefault="008F6E51" w:rsidP="00443128">
      <w:pPr>
        <w:pStyle w:val="Text"/>
      </w:pPr>
    </w:p>
    <w:p w14:paraId="653F97B1" w14:textId="2B995C90" w:rsidR="008F6E51" w:rsidRDefault="008F6E51" w:rsidP="00443128">
      <w:pPr>
        <w:pStyle w:val="Text"/>
      </w:pPr>
    </w:p>
    <w:p w14:paraId="6EB77B54" w14:textId="704C051B" w:rsidR="008F6E51" w:rsidRDefault="008F6E51" w:rsidP="00443128">
      <w:pPr>
        <w:pStyle w:val="Text"/>
      </w:pPr>
    </w:p>
    <w:p w14:paraId="672C45E2" w14:textId="60FF5A60" w:rsidR="008F6E51" w:rsidRDefault="008F6E51" w:rsidP="00443128">
      <w:pPr>
        <w:pStyle w:val="Text"/>
      </w:pPr>
    </w:p>
    <w:p w14:paraId="1A14488A" w14:textId="172F91A1" w:rsidR="008F6E51" w:rsidRDefault="008F6E51" w:rsidP="00443128">
      <w:pPr>
        <w:pStyle w:val="Text"/>
      </w:pPr>
    </w:p>
    <w:p w14:paraId="16F28982" w14:textId="77777777" w:rsidR="008F6E51" w:rsidRDefault="008F6E51" w:rsidP="00443128">
      <w:pPr>
        <w:pStyle w:val="Text"/>
      </w:pPr>
    </w:p>
    <w:p w14:paraId="0B1870A8" w14:textId="1A468EAD" w:rsidR="005D45D6" w:rsidRDefault="005D45D6" w:rsidP="00443128">
      <w:pPr>
        <w:pStyle w:val="Text"/>
        <w:rPr>
          <w:noProof/>
        </w:rPr>
      </w:pPr>
    </w:p>
    <w:p w14:paraId="4C1E3EE5" w14:textId="12CB7E21" w:rsidR="005D45D6" w:rsidRDefault="005D45D6" w:rsidP="00443128">
      <w:pPr>
        <w:pStyle w:val="Text"/>
      </w:pPr>
    </w:p>
    <w:p w14:paraId="13A0B1A4" w14:textId="158F0FF3" w:rsidR="005D45D6" w:rsidRPr="005D45D6" w:rsidRDefault="005D45D6" w:rsidP="005D45D6"/>
    <w:p w14:paraId="2C63A8BB" w14:textId="064CE468" w:rsidR="005D45D6" w:rsidRPr="005D45D6" w:rsidRDefault="005D45D6" w:rsidP="005D45D6"/>
    <w:p w14:paraId="4EE30E6C" w14:textId="77AD1840" w:rsidR="005D45D6" w:rsidRPr="005D45D6" w:rsidRDefault="005D45D6" w:rsidP="005D45D6"/>
    <w:p w14:paraId="46885958" w14:textId="77D855D0" w:rsidR="005D45D6" w:rsidRPr="005D45D6" w:rsidRDefault="005D45D6" w:rsidP="005D45D6"/>
    <w:p w14:paraId="41610C64" w14:textId="43252DAC" w:rsidR="005D45D6" w:rsidRPr="005D45D6" w:rsidRDefault="005D45D6" w:rsidP="005D45D6"/>
    <w:p w14:paraId="0455F50E" w14:textId="70A6DE31" w:rsidR="005D45D6" w:rsidRPr="005D45D6" w:rsidRDefault="005D45D6" w:rsidP="005D45D6"/>
    <w:p w14:paraId="4CA70246" w14:textId="3E0F16AA" w:rsidR="005D45D6" w:rsidRPr="005D45D6" w:rsidRDefault="005D45D6" w:rsidP="005D45D6"/>
    <w:p w14:paraId="63E54C6D" w14:textId="6EB1D52D" w:rsidR="005D45D6" w:rsidRPr="005D45D6" w:rsidRDefault="005D45D6" w:rsidP="005D45D6"/>
    <w:p w14:paraId="374C088C" w14:textId="7AF0BD98" w:rsidR="005D45D6" w:rsidRPr="005D45D6" w:rsidRDefault="005D45D6" w:rsidP="005D45D6"/>
    <w:p w14:paraId="00A66F27" w14:textId="0C02D342" w:rsidR="005D45D6" w:rsidRPr="005D45D6" w:rsidRDefault="005D45D6" w:rsidP="005D45D6"/>
    <w:p w14:paraId="636F4545" w14:textId="3EC1598C" w:rsidR="005D45D6" w:rsidRPr="005D45D6" w:rsidRDefault="005D45D6" w:rsidP="005D45D6"/>
    <w:p w14:paraId="1A951A31" w14:textId="651A8478" w:rsidR="005D45D6" w:rsidRPr="005D45D6" w:rsidRDefault="005D45D6" w:rsidP="005D45D6"/>
    <w:p w14:paraId="4558D20D" w14:textId="7B7F0A1F" w:rsidR="005D45D6" w:rsidRPr="005D45D6" w:rsidRDefault="005D45D6" w:rsidP="005D45D6"/>
    <w:p w14:paraId="28271F98" w14:textId="7FF3E46E" w:rsidR="005D45D6" w:rsidRDefault="005D45D6" w:rsidP="005D45D6">
      <w:pPr>
        <w:jc w:val="right"/>
      </w:pPr>
    </w:p>
    <w:p w14:paraId="4A8F4479" w14:textId="7542C12D" w:rsidR="005D45D6" w:rsidRDefault="005D45D6" w:rsidP="005D45D6">
      <w:pPr>
        <w:jc w:val="right"/>
      </w:pPr>
    </w:p>
    <w:p w14:paraId="1CF9D8C8" w14:textId="719206A8" w:rsidR="005D45D6" w:rsidRDefault="005D45D6" w:rsidP="008F6E51">
      <w:pPr>
        <w:pStyle w:val="Text"/>
        <w:rPr>
          <w:noProof/>
        </w:rPr>
      </w:pPr>
      <w:r w:rsidRPr="0039596E">
        <w:rPr>
          <w:noProof/>
        </w:rPr>
        <w:t xml:space="preserve">values of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Pr="0039596E">
        <w:rPr>
          <w:noProof/>
        </w:rPr>
        <w:t xml:space="preserve"> have been scaled down to allow the appearance of both graphs near eachother for better comparisons .</w:t>
      </w:r>
    </w:p>
    <w:p w14:paraId="0A165159" w14:textId="153B6F9E" w:rsidR="008F6E51" w:rsidRDefault="008F6E51" w:rsidP="008F6E51">
      <w:pPr>
        <w:pStyle w:val="Text"/>
        <w:rPr>
          <w:noProof/>
        </w:rPr>
      </w:pPr>
    </w:p>
    <w:p w14:paraId="2435C14A" w14:textId="3D44F2E6" w:rsidR="008F6E51" w:rsidRDefault="008F6E51" w:rsidP="005D45D6">
      <w:pPr>
        <w:rPr>
          <w:noProof/>
        </w:rPr>
      </w:pPr>
    </w:p>
    <w:p w14:paraId="1927322E" w14:textId="0FBCD346" w:rsidR="008F6E51" w:rsidRDefault="008F6E51" w:rsidP="005D45D6">
      <w:pPr>
        <w:rPr>
          <w:noProof/>
        </w:rPr>
      </w:pPr>
    </w:p>
    <w:p w14:paraId="5A01DF9F" w14:textId="14ECC3A3" w:rsidR="008F6E51" w:rsidRDefault="008F6E51" w:rsidP="005D45D6">
      <w:pPr>
        <w:rPr>
          <w:noProof/>
        </w:rPr>
      </w:pPr>
    </w:p>
    <w:p w14:paraId="5A19F4C4" w14:textId="30CFF805" w:rsidR="008F6E51" w:rsidRDefault="008F6E51" w:rsidP="005D45D6">
      <w:pPr>
        <w:rPr>
          <w:noProof/>
        </w:rPr>
      </w:pPr>
    </w:p>
    <w:p w14:paraId="356A921D" w14:textId="54742226" w:rsidR="008F6E51" w:rsidRDefault="008F6E51" w:rsidP="005D45D6">
      <w:pPr>
        <w:rPr>
          <w:noProof/>
        </w:rPr>
      </w:pPr>
    </w:p>
    <w:p w14:paraId="064EEDD1" w14:textId="1D060E85" w:rsidR="008F6E51" w:rsidRDefault="008F6E51" w:rsidP="005D45D6">
      <w:pPr>
        <w:rPr>
          <w:noProof/>
        </w:rPr>
      </w:pPr>
    </w:p>
    <w:p w14:paraId="0C67C283" w14:textId="039DC5EE" w:rsidR="008F6E51" w:rsidRDefault="008F6E51" w:rsidP="005D45D6">
      <w:pPr>
        <w:rPr>
          <w:noProof/>
        </w:rPr>
      </w:pPr>
    </w:p>
    <w:p w14:paraId="56BEE0A0" w14:textId="73BC378F" w:rsidR="008F6E51" w:rsidRDefault="008F6E51" w:rsidP="005D45D6">
      <w:pPr>
        <w:rPr>
          <w:noProof/>
        </w:rPr>
      </w:pPr>
    </w:p>
    <w:p w14:paraId="16AC5633" w14:textId="6C738FB5" w:rsidR="008F6E51" w:rsidRDefault="008F6E51" w:rsidP="005D45D6">
      <w:pPr>
        <w:rPr>
          <w:noProof/>
        </w:rPr>
      </w:pPr>
    </w:p>
    <w:p w14:paraId="285D00E6" w14:textId="12F851FF" w:rsidR="008F6E51" w:rsidRDefault="008F6E51" w:rsidP="005D45D6">
      <w:pPr>
        <w:rPr>
          <w:noProof/>
        </w:rPr>
      </w:pPr>
    </w:p>
    <w:p w14:paraId="416A6D13" w14:textId="2AE75B54" w:rsidR="008F6E51" w:rsidRDefault="008F6E51" w:rsidP="005D45D6">
      <w:pPr>
        <w:rPr>
          <w:noProof/>
        </w:rPr>
      </w:pPr>
    </w:p>
    <w:p w14:paraId="08A76ECD" w14:textId="1A525450" w:rsidR="008F6E51" w:rsidRDefault="008F6E51" w:rsidP="005D45D6">
      <w:pPr>
        <w:rPr>
          <w:noProof/>
        </w:rPr>
      </w:pPr>
    </w:p>
    <w:p w14:paraId="6379507C" w14:textId="40119391" w:rsidR="008F6E51" w:rsidRDefault="008F6E51" w:rsidP="005D45D6">
      <w:pPr>
        <w:rPr>
          <w:noProof/>
        </w:rPr>
      </w:pPr>
    </w:p>
    <w:p w14:paraId="7D56F870" w14:textId="0C85EDEE" w:rsidR="008F6E51" w:rsidRDefault="008F6E51" w:rsidP="005D45D6">
      <w:pPr>
        <w:rPr>
          <w:noProof/>
        </w:rPr>
      </w:pPr>
    </w:p>
    <w:p w14:paraId="09058613" w14:textId="33F54CBD" w:rsidR="008F6E51" w:rsidRDefault="008F6E51" w:rsidP="005D45D6">
      <w:pPr>
        <w:rPr>
          <w:noProof/>
        </w:rPr>
      </w:pPr>
    </w:p>
    <w:p w14:paraId="648DAD39" w14:textId="2A3B5740" w:rsidR="008F6E51" w:rsidRDefault="008F6E51" w:rsidP="005D45D6">
      <w:pPr>
        <w:rPr>
          <w:noProof/>
        </w:rPr>
      </w:pPr>
    </w:p>
    <w:p w14:paraId="418EE92C" w14:textId="77777777" w:rsidR="008F6E51" w:rsidRDefault="008F6E51" w:rsidP="005D45D6">
      <w:pPr>
        <w:rPr>
          <w:noProof/>
        </w:rPr>
      </w:pPr>
    </w:p>
    <w:p w14:paraId="0BA0E540" w14:textId="36877D13" w:rsidR="005D45D6" w:rsidRDefault="005D45D6" w:rsidP="005D45D6">
      <w:pPr>
        <w:rPr>
          <w:noProof/>
        </w:rPr>
      </w:pPr>
    </w:p>
    <w:p w14:paraId="06D61DEB" w14:textId="01F58605" w:rsidR="005D45D6" w:rsidRDefault="005D45D6" w:rsidP="009613FF">
      <w:pPr>
        <w:pStyle w:val="Heading1"/>
      </w:pPr>
      <w:bookmarkStart w:id="57" w:name="_Toc91769006"/>
      <w:r>
        <w:lastRenderedPageBreak/>
        <w:t>Merge sort</w:t>
      </w:r>
      <w:bookmarkEnd w:id="57"/>
    </w:p>
    <w:p w14:paraId="4323189A" w14:textId="34739AEC" w:rsidR="005D45D6" w:rsidRDefault="005D45D6" w:rsidP="005D45D6"/>
    <w:p w14:paraId="520B2B72" w14:textId="2BF038D5" w:rsidR="005D45D6" w:rsidRDefault="005D45D6" w:rsidP="009613FF">
      <w:pPr>
        <w:pStyle w:val="Heading2"/>
      </w:pPr>
      <w:bookmarkStart w:id="58" w:name="_Toc91769007"/>
      <w:r>
        <w:t>Code</w:t>
      </w:r>
      <w:bookmarkEnd w:id="58"/>
    </w:p>
    <w:p w14:paraId="17C3DB1F" w14:textId="39C1023F" w:rsidR="005D45D6" w:rsidRDefault="005D45D6" w:rsidP="005D45D6"/>
    <w:p w14:paraId="6CFCFEB9" w14:textId="77777777" w:rsidR="002846DF" w:rsidRPr="002846DF" w:rsidRDefault="005D45D6" w:rsidP="008F6E51">
      <w:pPr>
        <w:pStyle w:val="Text"/>
      </w:pPr>
      <w:r w:rsidRPr="005D45D6">
        <w:t>Merge Sort is a </w:t>
      </w:r>
      <w:hyperlink r:id="rId71" w:history="1">
        <w:r w:rsidRPr="005D45D6">
          <w:rPr>
            <w:rStyle w:val="Hyperlink"/>
            <w:color w:val="000000"/>
            <w:u w:val="none"/>
          </w:rPr>
          <w:t>Divide and Conquer</w:t>
        </w:r>
      </w:hyperlink>
      <w:r w:rsidRPr="005D45D6">
        <w:t> algorithm. It divides the input array into two halves,</w:t>
      </w:r>
      <w:r w:rsidR="002846DF">
        <w:t xml:space="preserve"> </w:t>
      </w:r>
    </w:p>
    <w:p w14:paraId="2FA48D78" w14:textId="737FF2D2" w:rsidR="002846DF" w:rsidRDefault="002846DF" w:rsidP="008F6E51">
      <w:pPr>
        <w:pStyle w:val="Text"/>
      </w:pPr>
      <w:r>
        <w:t>c</w:t>
      </w:r>
      <w:r w:rsidRPr="002846DF">
        <w:t>onquer</w:t>
      </w:r>
      <w:r>
        <w:t>s</w:t>
      </w:r>
      <w:r w:rsidRPr="002846DF">
        <w:t xml:space="preserve"> by recursively sorting the two subarrays </w:t>
      </w:r>
      <w:r w:rsidR="005D45D6" w:rsidRPr="005D45D6">
        <w:t xml:space="preserve">and then merges the two sorted halves. </w:t>
      </w:r>
      <w:r w:rsidRPr="002846DF">
        <w:t>The recursion bottoms out when the subarray has just 1 element, so that it’s trivially sorted.</w:t>
      </w:r>
    </w:p>
    <w:p w14:paraId="0E936950" w14:textId="3E70C58B" w:rsidR="002846DF" w:rsidRDefault="002846DF" w:rsidP="008F6E51">
      <w:pPr>
        <w:pStyle w:val="Text"/>
      </w:pPr>
    </w:p>
    <w:p w14:paraId="3C534B99" w14:textId="0615B16D" w:rsidR="002846DF" w:rsidRPr="002846DF" w:rsidRDefault="002846DF" w:rsidP="002846DF">
      <w:pPr>
        <w:pStyle w:val="Default"/>
      </w:pPr>
      <w:r>
        <w:rPr>
          <w:noProof/>
        </w:rPr>
        <mc:AlternateContent>
          <mc:Choice Requires="wps">
            <w:drawing>
              <wp:anchor distT="0" distB="0" distL="114300" distR="114300" simplePos="0" relativeHeight="251694080" behindDoc="1" locked="0" layoutInCell="1" allowOverlap="1" wp14:anchorId="04303B35" wp14:editId="09445301">
                <wp:simplePos x="0" y="0"/>
                <wp:positionH relativeFrom="margin">
                  <wp:align>left</wp:align>
                </wp:positionH>
                <wp:positionV relativeFrom="paragraph">
                  <wp:posOffset>126637</wp:posOffset>
                </wp:positionV>
                <wp:extent cx="5667375" cy="45720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5667375" cy="457200"/>
                        </a:xfrm>
                        <a:prstGeom prst="rect">
                          <a:avLst/>
                        </a:prstGeom>
                        <a:solidFill>
                          <a:prstClr val="white"/>
                        </a:solidFill>
                        <a:ln>
                          <a:noFill/>
                        </a:ln>
                      </wps:spPr>
                      <wps:txbx>
                        <w:txbxContent>
                          <w:p w14:paraId="6881DBC5" w14:textId="375F5FD4" w:rsidR="002846DF" w:rsidRPr="00FD5ABB" w:rsidRDefault="005C4C4E" w:rsidP="002846DF">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59" w:name="_Toc91715487"/>
                            <w:bookmarkStart w:id="60" w:name="_Toc91715673"/>
                            <w:bookmarkStart w:id="61" w:name="_Toc91768930"/>
                            <w:r w:rsidR="00C736E9">
                              <w:rPr>
                                <w:noProof/>
                              </w:rPr>
                              <w:t>9</w:t>
                            </w:r>
                            <w:r>
                              <w:rPr>
                                <w:noProof/>
                              </w:rPr>
                              <w:fldChar w:fldCharType="end"/>
                            </w:r>
                            <w:r w:rsidR="002846DF">
                              <w:t xml:space="preserve"> merge sort function</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4303B35" id="Text Box 25" o:spid="_x0000_s1035" type="#_x0000_t202" style="position:absolute;margin-left:0;margin-top:9.95pt;width:446.25pt;height:36pt;z-index:-251622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" stroked="f">
                <v:textbox inset="0,0,0,0">
                  <w:txbxContent>
                    <w:p w14:paraId="6881DBC5" w14:textId="375F5FD4" w:rsidR="002846DF" w:rsidRPr="00FD5ABB" w:rsidRDefault="005C4C4E" w:rsidP="002846DF">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62" w:name="_Toc91715487"/>
                      <w:bookmarkStart w:id="63" w:name="_Toc91715673"/>
                      <w:bookmarkStart w:id="64" w:name="_Toc91768930"/>
                      <w:r w:rsidR="00C736E9">
                        <w:rPr>
                          <w:noProof/>
                        </w:rPr>
                        <w:t>9</w:t>
                      </w:r>
                      <w:r>
                        <w:rPr>
                          <w:noProof/>
                        </w:rPr>
                        <w:fldChar w:fldCharType="end"/>
                      </w:r>
                      <w:r w:rsidR="002846DF">
                        <w:t xml:space="preserve"> merge sort function</w:t>
                      </w:r>
                      <w:bookmarkEnd w:id="62"/>
                      <w:bookmarkEnd w:id="63"/>
                      <w:bookmarkEnd w:id="64"/>
                    </w:p>
                  </w:txbxContent>
                </v:textbox>
                <w10:wrap anchorx="margin"/>
              </v:shape>
            </w:pict>
          </mc:Fallback>
        </mc:AlternateContent>
      </w:r>
    </w:p>
    <w:p w14:paraId="3C7FED93" w14:textId="05D48641" w:rsidR="005D45D6" w:rsidRDefault="002846DF" w:rsidP="002846DF">
      <w:pPr>
        <w:pStyle w:val="Text"/>
      </w:pPr>
      <w:r>
        <w:rPr>
          <w:noProof/>
        </w:rPr>
        <w:drawing>
          <wp:anchor distT="0" distB="0" distL="114300" distR="114300" simplePos="0" relativeHeight="251692032" behindDoc="1" locked="0" layoutInCell="1" allowOverlap="1" wp14:anchorId="015C8708" wp14:editId="083ABCC0">
            <wp:simplePos x="0" y="0"/>
            <wp:positionH relativeFrom="margin">
              <wp:align>left</wp:align>
            </wp:positionH>
            <wp:positionV relativeFrom="paragraph">
              <wp:posOffset>160020</wp:posOffset>
            </wp:positionV>
            <wp:extent cx="5667375" cy="2924175"/>
            <wp:effectExtent l="0" t="0" r="9525" b="9525"/>
            <wp:wrapTight wrapText="bothSides">
              <wp:wrapPolygon edited="0">
                <wp:start x="0" y="0"/>
                <wp:lineTo x="0" y="21530"/>
                <wp:lineTo x="21564" y="21530"/>
                <wp:lineTo x="21564"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67375" cy="2924175"/>
                    </a:xfrm>
                    <a:prstGeom prst="rect">
                      <a:avLst/>
                    </a:prstGeom>
                  </pic:spPr>
                </pic:pic>
              </a:graphicData>
            </a:graphic>
          </wp:anchor>
        </w:drawing>
      </w:r>
    </w:p>
    <w:p w14:paraId="452F2682" w14:textId="3CE51A39" w:rsidR="002846DF" w:rsidRPr="002846DF" w:rsidRDefault="002846DF" w:rsidP="002846DF"/>
    <w:p w14:paraId="3C2BE41C" w14:textId="7ADAD31F" w:rsidR="002846DF" w:rsidRPr="002846DF" w:rsidRDefault="002846DF" w:rsidP="002846DF"/>
    <w:p w14:paraId="37E23B02" w14:textId="7CFE812F" w:rsidR="002846DF" w:rsidRPr="002846DF" w:rsidRDefault="002846DF" w:rsidP="002846DF"/>
    <w:p w14:paraId="4AAED086" w14:textId="2F82869D" w:rsidR="002846DF" w:rsidRPr="002846DF" w:rsidRDefault="002846DF" w:rsidP="002846DF"/>
    <w:p w14:paraId="3D72F806" w14:textId="7EA1C07D" w:rsidR="002846DF" w:rsidRPr="002846DF" w:rsidRDefault="002846DF" w:rsidP="002846DF"/>
    <w:p w14:paraId="1E627219" w14:textId="41BFF822" w:rsidR="002846DF" w:rsidRPr="002846DF" w:rsidRDefault="002846DF" w:rsidP="002846DF"/>
    <w:p w14:paraId="7C9EFC07" w14:textId="7A3783E9" w:rsidR="002846DF" w:rsidRPr="002846DF" w:rsidRDefault="002846DF" w:rsidP="002846DF"/>
    <w:p w14:paraId="3ECC8D16" w14:textId="484D602E" w:rsidR="002846DF" w:rsidRPr="002846DF" w:rsidRDefault="002846DF" w:rsidP="002846DF"/>
    <w:p w14:paraId="5B6FA0B9" w14:textId="6475B524" w:rsidR="002846DF" w:rsidRPr="002846DF" w:rsidRDefault="002846DF" w:rsidP="002846DF"/>
    <w:p w14:paraId="12B3216A" w14:textId="7D15923B" w:rsidR="002846DF" w:rsidRPr="002846DF" w:rsidRDefault="002846DF" w:rsidP="002846DF"/>
    <w:p w14:paraId="3F97E083" w14:textId="408CDDD4" w:rsidR="002846DF" w:rsidRPr="002846DF" w:rsidRDefault="002846DF" w:rsidP="002846DF"/>
    <w:p w14:paraId="7726D87E" w14:textId="284C48BE" w:rsidR="002846DF" w:rsidRPr="002846DF" w:rsidRDefault="002846DF" w:rsidP="002846DF"/>
    <w:p w14:paraId="118F7B51" w14:textId="487A812E" w:rsidR="002846DF" w:rsidRPr="002846DF" w:rsidRDefault="002846DF" w:rsidP="002846DF"/>
    <w:p w14:paraId="1EBAA8BD" w14:textId="79E82B21" w:rsidR="002846DF" w:rsidRPr="002846DF" w:rsidRDefault="002846DF" w:rsidP="002846DF"/>
    <w:p w14:paraId="5ACB9456" w14:textId="4F06911E" w:rsidR="002846DF" w:rsidRPr="002846DF" w:rsidRDefault="002846DF" w:rsidP="002846DF"/>
    <w:p w14:paraId="49F9F8A0" w14:textId="15C3EBF8" w:rsidR="002846DF" w:rsidRDefault="002846DF" w:rsidP="002846DF">
      <w:pPr>
        <w:rPr>
          <w:sz w:val="28"/>
          <w:szCs w:val="28"/>
        </w:rPr>
      </w:pPr>
    </w:p>
    <w:p w14:paraId="18403468" w14:textId="5B985459" w:rsidR="002846DF" w:rsidRDefault="002846DF" w:rsidP="002846DF">
      <w:pPr>
        <w:rPr>
          <w:sz w:val="28"/>
          <w:szCs w:val="28"/>
        </w:rPr>
      </w:pPr>
    </w:p>
    <w:p w14:paraId="7DE8CCAB" w14:textId="6700C35D" w:rsidR="002846DF" w:rsidRDefault="002846DF" w:rsidP="002846DF">
      <w:pPr>
        <w:rPr>
          <w:sz w:val="28"/>
          <w:szCs w:val="28"/>
        </w:rPr>
      </w:pPr>
    </w:p>
    <w:p w14:paraId="2353C1BF" w14:textId="34307FF9" w:rsidR="002846DF" w:rsidRDefault="002846DF" w:rsidP="002846DF">
      <w:pPr>
        <w:rPr>
          <w:sz w:val="28"/>
          <w:szCs w:val="28"/>
        </w:rPr>
      </w:pPr>
      <w:r>
        <w:rPr>
          <w:noProof/>
        </w:rPr>
        <w:lastRenderedPageBreak/>
        <w:drawing>
          <wp:anchor distT="0" distB="0" distL="114300" distR="114300" simplePos="0" relativeHeight="251695104" behindDoc="1" locked="0" layoutInCell="1" allowOverlap="1" wp14:anchorId="7816D399" wp14:editId="43AA304D">
            <wp:simplePos x="0" y="0"/>
            <wp:positionH relativeFrom="margin">
              <wp:align>right</wp:align>
            </wp:positionH>
            <wp:positionV relativeFrom="paragraph">
              <wp:posOffset>195943</wp:posOffset>
            </wp:positionV>
            <wp:extent cx="6858000" cy="5561330"/>
            <wp:effectExtent l="0" t="0" r="0" b="1270"/>
            <wp:wrapTight wrapText="bothSides">
              <wp:wrapPolygon edited="0">
                <wp:start x="0" y="0"/>
                <wp:lineTo x="0" y="21531"/>
                <wp:lineTo x="21540" y="21531"/>
                <wp:lineTo x="21540"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858000" cy="5561330"/>
                    </a:xfrm>
                    <a:prstGeom prst="rect">
                      <a:avLst/>
                    </a:prstGeom>
                  </pic:spPr>
                </pic:pic>
              </a:graphicData>
            </a:graphic>
          </wp:anchor>
        </w:drawing>
      </w:r>
      <w:r>
        <w:rPr>
          <w:noProof/>
        </w:rPr>
        <mc:AlternateContent>
          <mc:Choice Requires="wps">
            <w:drawing>
              <wp:anchor distT="0" distB="0" distL="114300" distR="114300" simplePos="0" relativeHeight="251697152" behindDoc="1" locked="0" layoutInCell="1" allowOverlap="1" wp14:anchorId="7CAE5C14" wp14:editId="71E7C13F">
                <wp:simplePos x="0" y="0"/>
                <wp:positionH relativeFrom="column">
                  <wp:posOffset>0</wp:posOffset>
                </wp:positionH>
                <wp:positionV relativeFrom="paragraph">
                  <wp:posOffset>0</wp:posOffset>
                </wp:positionV>
                <wp:extent cx="6858000" cy="4572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407B4267" w14:textId="0A32670A" w:rsidR="002846DF" w:rsidRPr="00C5253A" w:rsidRDefault="005C4C4E" w:rsidP="002846DF">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65" w:name="_Toc91715488"/>
                            <w:bookmarkStart w:id="66" w:name="_Toc91715674"/>
                            <w:bookmarkStart w:id="67" w:name="_Toc91768931"/>
                            <w:r w:rsidR="00C736E9">
                              <w:rPr>
                                <w:noProof/>
                              </w:rPr>
                              <w:t>10</w:t>
                            </w:r>
                            <w:r>
                              <w:rPr>
                                <w:noProof/>
                              </w:rPr>
                              <w:fldChar w:fldCharType="end"/>
                            </w:r>
                            <w:r w:rsidR="002846DF">
                              <w:t xml:space="preserve"> merge function code</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AE5C14" id="Text Box 27" o:spid="_x0000_s1036" type="#_x0000_t202" style="position:absolute;margin-left:0;margin-top:0;width:540pt;height:36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" stroked="f">
                <v:textbox inset="0,0,0,0">
                  <w:txbxContent>
                    <w:p w14:paraId="407B4267" w14:textId="0A32670A" w:rsidR="002846DF" w:rsidRPr="00C5253A" w:rsidRDefault="005C4C4E" w:rsidP="002846DF">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68" w:name="_Toc91715488"/>
                      <w:bookmarkStart w:id="69" w:name="_Toc91715674"/>
                      <w:bookmarkStart w:id="70" w:name="_Toc91768931"/>
                      <w:r w:rsidR="00C736E9">
                        <w:rPr>
                          <w:noProof/>
                        </w:rPr>
                        <w:t>10</w:t>
                      </w:r>
                      <w:r>
                        <w:rPr>
                          <w:noProof/>
                        </w:rPr>
                        <w:fldChar w:fldCharType="end"/>
                      </w:r>
                      <w:r w:rsidR="002846DF">
                        <w:t xml:space="preserve"> merge function code</w:t>
                      </w:r>
                      <w:bookmarkEnd w:id="68"/>
                      <w:bookmarkEnd w:id="69"/>
                      <w:bookmarkEnd w:id="70"/>
                    </w:p>
                  </w:txbxContent>
                </v:textbox>
              </v:shape>
            </w:pict>
          </mc:Fallback>
        </mc:AlternateContent>
      </w:r>
    </w:p>
    <w:p w14:paraId="63EECF6C" w14:textId="554E212B" w:rsidR="002846DF" w:rsidRDefault="002846DF" w:rsidP="009613FF">
      <w:pPr>
        <w:pStyle w:val="Heading2"/>
      </w:pPr>
      <w:bookmarkStart w:id="71" w:name="_Toc91769008"/>
      <w:r>
        <w:t>Correctness</w:t>
      </w:r>
      <w:bookmarkEnd w:id="71"/>
      <w:r>
        <w:t xml:space="preserve"> </w:t>
      </w:r>
    </w:p>
    <w:p w14:paraId="315B4564" w14:textId="1581CDD8" w:rsidR="002846DF" w:rsidRDefault="002846DF" w:rsidP="002846DF"/>
    <w:p w14:paraId="4451C255" w14:textId="2022475F" w:rsidR="0048605E" w:rsidRPr="0048605E" w:rsidRDefault="0048605E" w:rsidP="0048605E">
      <w:pPr>
        <w:pStyle w:val="Text"/>
      </w:pPr>
      <w:r w:rsidRPr="0048605E">
        <w:t>the loop invariant:</w:t>
      </w:r>
    </w:p>
    <w:p w14:paraId="0F990D93" w14:textId="7F660ACB" w:rsidR="0048605E" w:rsidRPr="0048605E" w:rsidRDefault="0048605E" w:rsidP="0048605E">
      <w:pPr>
        <w:pStyle w:val="Text"/>
      </w:pPr>
      <w:r w:rsidRPr="0048605E">
        <w:rPr>
          <w:color w:val="0000FF"/>
        </w:rPr>
        <w:t>–</w:t>
      </w:r>
      <w:r w:rsidRPr="0048605E">
        <w:t>At the start of each iteration of the for</w:t>
      </w:r>
      <w:r>
        <w:t xml:space="preserve"> </w:t>
      </w:r>
      <w:r w:rsidRPr="0048605E">
        <w:t xml:space="preserve">loop, the subarray </w:t>
      </w:r>
      <w:r>
        <w:t>array</w:t>
      </w:r>
      <w:r w:rsidRPr="0048605E">
        <w:t>[</w:t>
      </w:r>
      <w:proofErr w:type="spellStart"/>
      <w:r>
        <w:t>left_index</w:t>
      </w:r>
      <w:proofErr w:type="spellEnd"/>
      <w:r>
        <w:t>.</w:t>
      </w:r>
      <w:r w:rsidRPr="0048605E">
        <w:t>..k-1] contains the k-</w:t>
      </w:r>
      <w:proofErr w:type="spellStart"/>
      <w:r>
        <w:t>left_index</w:t>
      </w:r>
      <w:proofErr w:type="spellEnd"/>
      <w:r w:rsidRPr="0048605E">
        <w:t xml:space="preserve"> smallest elements of </w:t>
      </w:r>
      <w:proofErr w:type="spellStart"/>
      <w:r w:rsidRPr="0048605E">
        <w:t>L</w:t>
      </w:r>
      <w:r>
        <w:t>_copy</w:t>
      </w:r>
      <w:proofErr w:type="spellEnd"/>
      <w:r w:rsidRPr="0048605E">
        <w:t xml:space="preserve">[1..n1+1] and </w:t>
      </w:r>
      <w:proofErr w:type="spellStart"/>
      <w:r w:rsidRPr="0048605E">
        <w:t>R</w:t>
      </w:r>
      <w:r>
        <w:t>ight_copy</w:t>
      </w:r>
      <w:proofErr w:type="spellEnd"/>
      <w:r w:rsidRPr="0048605E">
        <w:t>[1..n2+1], in sorted order.</w:t>
      </w:r>
    </w:p>
    <w:p w14:paraId="6BA16DF3" w14:textId="77777777" w:rsidR="0006717F" w:rsidRDefault="0048605E" w:rsidP="0048605E">
      <w:pPr>
        <w:pStyle w:val="Text"/>
      </w:pPr>
      <w:r w:rsidRPr="0048605E">
        <w:rPr>
          <w:color w:val="0000FF"/>
        </w:rPr>
        <w:t>–</w:t>
      </w:r>
      <w:r w:rsidRPr="0048605E">
        <w:t xml:space="preserve">Moreover, </w:t>
      </w:r>
      <w:proofErr w:type="spellStart"/>
      <w:r w:rsidRPr="0048605E">
        <w:t>L</w:t>
      </w:r>
      <w:r>
        <w:t>eft_copy</w:t>
      </w:r>
      <w:proofErr w:type="spellEnd"/>
      <w:r w:rsidRPr="0048605E">
        <w:t>[</w:t>
      </w:r>
      <w:proofErr w:type="spellStart"/>
      <w:r w:rsidRPr="0048605E">
        <w:t>i</w:t>
      </w:r>
      <w:proofErr w:type="spellEnd"/>
      <w:r w:rsidRPr="0048605E">
        <w:t xml:space="preserve">] and </w:t>
      </w:r>
      <w:proofErr w:type="spellStart"/>
      <w:r w:rsidRPr="0048605E">
        <w:t>R</w:t>
      </w:r>
      <w:r>
        <w:t>ight_copy</w:t>
      </w:r>
      <w:proofErr w:type="spellEnd"/>
      <w:r w:rsidRPr="0048605E">
        <w:t>[j] are the smallest elements of their arrays that have not been copied back into A.</w:t>
      </w:r>
      <w:r>
        <w:t xml:space="preserve"> </w:t>
      </w:r>
    </w:p>
    <w:p w14:paraId="28613FF5" w14:textId="4FF5C63F" w:rsidR="0048605E" w:rsidRPr="0048605E" w:rsidRDefault="0006717F" w:rsidP="0048605E">
      <w:pPr>
        <w:pStyle w:val="Text"/>
      </w:pPr>
      <w:r>
        <w:t>I</w:t>
      </w:r>
      <w:r w:rsidR="0048605E">
        <w:t>nitialization: p</w:t>
      </w:r>
      <w:r w:rsidR="0048605E" w:rsidRPr="0048605E">
        <w:t>rior to the first iteration of the loop, we have k=</w:t>
      </w:r>
      <w:proofErr w:type="spellStart"/>
      <w:r>
        <w:t>left_index</w:t>
      </w:r>
      <w:proofErr w:type="spellEnd"/>
      <w:r w:rsidR="0048605E" w:rsidRPr="0048605E">
        <w:t xml:space="preserve">, so that the subarray </w:t>
      </w:r>
      <w:r>
        <w:t>array</w:t>
      </w:r>
      <w:r w:rsidR="0048605E" w:rsidRPr="0048605E">
        <w:t>[</w:t>
      </w:r>
      <w:r>
        <w:t>left_inndex</w:t>
      </w:r>
      <w:r w:rsidR="0048605E" w:rsidRPr="0048605E">
        <w:t>..k-1]is empty. This empty subarray contains the k-</w:t>
      </w:r>
      <w:proofErr w:type="spellStart"/>
      <w:r>
        <w:t>left_index</w:t>
      </w:r>
      <w:proofErr w:type="spellEnd"/>
      <w:r w:rsidR="0048605E" w:rsidRPr="0048605E">
        <w:t xml:space="preserve">=0 smallest elements of </w:t>
      </w:r>
      <w:proofErr w:type="spellStart"/>
      <w:r w:rsidR="0048605E" w:rsidRPr="0048605E">
        <w:t>L</w:t>
      </w:r>
      <w:r>
        <w:t>eft_copy</w:t>
      </w:r>
      <w:proofErr w:type="spellEnd"/>
      <w:r w:rsidR="0048605E" w:rsidRPr="0048605E">
        <w:t xml:space="preserve"> and </w:t>
      </w:r>
      <w:proofErr w:type="spellStart"/>
      <w:r w:rsidR="0048605E" w:rsidRPr="0048605E">
        <w:t>R</w:t>
      </w:r>
      <w:r>
        <w:t>ight_copy</w:t>
      </w:r>
      <w:proofErr w:type="spellEnd"/>
      <w:r w:rsidR="0048605E" w:rsidRPr="0048605E">
        <w:t xml:space="preserve">, </w:t>
      </w:r>
    </w:p>
    <w:p w14:paraId="3C64CB87" w14:textId="79571F1E" w:rsidR="0048605E" w:rsidRPr="0006717F" w:rsidRDefault="0048605E" w:rsidP="0006717F">
      <w:pPr>
        <w:pStyle w:val="Text"/>
      </w:pPr>
      <w:r w:rsidRPr="0006717F">
        <w:t xml:space="preserve">and since </w:t>
      </w:r>
      <w:proofErr w:type="spellStart"/>
      <w:r w:rsidRPr="0006717F">
        <w:t>i</w:t>
      </w:r>
      <w:proofErr w:type="spellEnd"/>
      <w:r w:rsidRPr="0006717F">
        <w:t xml:space="preserve">=j=1, both </w:t>
      </w:r>
      <w:proofErr w:type="spellStart"/>
      <w:r w:rsidRPr="0006717F">
        <w:t>L</w:t>
      </w:r>
      <w:r w:rsidR="0006717F" w:rsidRPr="0006717F">
        <w:t>eft_copy</w:t>
      </w:r>
      <w:proofErr w:type="spellEnd"/>
      <w:r w:rsidRPr="0006717F">
        <w:t>[</w:t>
      </w:r>
      <w:proofErr w:type="spellStart"/>
      <w:r w:rsidRPr="0006717F">
        <w:t>i</w:t>
      </w:r>
      <w:proofErr w:type="spellEnd"/>
      <w:r w:rsidRPr="0006717F">
        <w:t xml:space="preserve">] and </w:t>
      </w:r>
      <w:proofErr w:type="spellStart"/>
      <w:r w:rsidRPr="0006717F">
        <w:t>R</w:t>
      </w:r>
      <w:r w:rsidR="0006717F" w:rsidRPr="0006717F">
        <w:t>ight_copy</w:t>
      </w:r>
      <w:proofErr w:type="spellEnd"/>
      <w:r w:rsidRPr="0006717F">
        <w:t xml:space="preserve">[j] are the smallest elements of their arrays that have not been copied back into </w:t>
      </w:r>
      <w:r w:rsidR="0006717F" w:rsidRPr="0006717F">
        <w:t>array</w:t>
      </w:r>
      <w:r w:rsidRPr="0006717F">
        <w:t>.</w:t>
      </w:r>
    </w:p>
    <w:p w14:paraId="36B7657E" w14:textId="41761525" w:rsidR="0006717F" w:rsidRDefault="0006717F" w:rsidP="0006717F">
      <w:pPr>
        <w:pStyle w:val="Text"/>
      </w:pPr>
      <w:r w:rsidRPr="0006717F">
        <w:lastRenderedPageBreak/>
        <w:t xml:space="preserve">Maintenance: Let us suppose that </w:t>
      </w:r>
      <w:proofErr w:type="spellStart"/>
      <w:r w:rsidRPr="0006717F">
        <w:t>Left_copy</w:t>
      </w:r>
      <w:proofErr w:type="spellEnd"/>
      <w:r w:rsidRPr="0006717F">
        <w:t>[</w:t>
      </w:r>
      <w:proofErr w:type="spellStart"/>
      <w:r w:rsidRPr="0006717F">
        <w:t>i</w:t>
      </w:r>
      <w:proofErr w:type="spellEnd"/>
      <w:r w:rsidRPr="0006717F">
        <w:t>]≤</w:t>
      </w:r>
      <w:proofErr w:type="spellStart"/>
      <w:r w:rsidRPr="0006717F">
        <w:t>Right_copy</w:t>
      </w:r>
      <w:proofErr w:type="spellEnd"/>
      <w:r w:rsidRPr="0006717F">
        <w:t xml:space="preserve">[j]. Then </w:t>
      </w:r>
      <w:proofErr w:type="spellStart"/>
      <w:r w:rsidRPr="0006717F">
        <w:t>Left_copy</w:t>
      </w:r>
      <w:proofErr w:type="spellEnd"/>
      <w:r w:rsidRPr="0006717F">
        <w:t>[</w:t>
      </w:r>
      <w:proofErr w:type="spellStart"/>
      <w:r w:rsidRPr="0006717F">
        <w:t>i</w:t>
      </w:r>
      <w:proofErr w:type="spellEnd"/>
      <w:r w:rsidRPr="0006717F">
        <w:t>]is the smallest element not yet copied back into array. Because array[left_index..k-1]contains the k-</w:t>
      </w:r>
      <w:proofErr w:type="spellStart"/>
      <w:r w:rsidRPr="0006717F">
        <w:t>left_index</w:t>
      </w:r>
      <w:proofErr w:type="spellEnd"/>
      <w:r w:rsidRPr="0006717F">
        <w:t xml:space="preserve"> smallest elements, after the loop copies </w:t>
      </w:r>
      <w:proofErr w:type="spellStart"/>
      <w:r w:rsidRPr="0006717F">
        <w:t>Left_copy</w:t>
      </w:r>
      <w:proofErr w:type="spellEnd"/>
      <w:r w:rsidRPr="0006717F">
        <w:t>[</w:t>
      </w:r>
      <w:proofErr w:type="spellStart"/>
      <w:r w:rsidRPr="0006717F">
        <w:t>i</w:t>
      </w:r>
      <w:proofErr w:type="spellEnd"/>
      <w:r w:rsidRPr="0006717F">
        <w:t>]into array[k], the subarray array[</w:t>
      </w:r>
      <w:proofErr w:type="spellStart"/>
      <w:r w:rsidRPr="0006717F">
        <w:t>left_index..k</w:t>
      </w:r>
      <w:proofErr w:type="spellEnd"/>
      <w:r w:rsidRPr="0006717F">
        <w:t xml:space="preserve">] contain the k-left_index-1 smallest elements. Incrementing k and </w:t>
      </w:r>
      <w:proofErr w:type="spellStart"/>
      <w:r w:rsidRPr="0006717F">
        <w:t>i</w:t>
      </w:r>
      <w:proofErr w:type="spellEnd"/>
      <w:r w:rsidRPr="0006717F">
        <w:t xml:space="preserve"> re-establishes the loop invariant for the next iteration.</w:t>
      </w:r>
    </w:p>
    <w:p w14:paraId="6511F11A" w14:textId="5B30B42A" w:rsidR="0006717F" w:rsidRDefault="0006717F" w:rsidP="0006717F">
      <w:pPr>
        <w:pStyle w:val="Text"/>
      </w:pPr>
      <w:r>
        <w:t xml:space="preserve">Termination : </w:t>
      </w:r>
      <w:r w:rsidR="00853763" w:rsidRPr="00853763">
        <w:t>At termination, k=</w:t>
      </w:r>
      <w:r w:rsidR="00853763">
        <w:t>middle</w:t>
      </w:r>
      <w:r w:rsidR="00853763" w:rsidRPr="00853763">
        <w:t xml:space="preserve">+1. The subarray </w:t>
      </w:r>
      <w:r w:rsidR="00853763">
        <w:t>array</w:t>
      </w:r>
      <w:r w:rsidR="00853763" w:rsidRPr="00853763">
        <w:t>[</w:t>
      </w:r>
      <w:proofErr w:type="spellStart"/>
      <w:r w:rsidR="00853763">
        <w:t>left_index</w:t>
      </w:r>
      <w:proofErr w:type="spellEnd"/>
      <w:r w:rsidR="00853763">
        <w:t>.</w:t>
      </w:r>
      <w:r w:rsidR="00853763" w:rsidRPr="00853763">
        <w:t xml:space="preserve">..k-1]which is </w:t>
      </w:r>
      <w:r w:rsidR="00853763">
        <w:t>array</w:t>
      </w:r>
      <w:r w:rsidR="00853763" w:rsidRPr="00853763">
        <w:t>[</w:t>
      </w:r>
      <w:proofErr w:type="spellStart"/>
      <w:r w:rsidR="00853763">
        <w:t>left_index</w:t>
      </w:r>
      <w:r w:rsidR="00853763" w:rsidRPr="00853763">
        <w:t>..</w:t>
      </w:r>
      <w:r w:rsidR="00853763">
        <w:t>middle</w:t>
      </w:r>
      <w:proofErr w:type="spellEnd"/>
      <w:r w:rsidR="00853763" w:rsidRPr="00853763">
        <w:t>], contains</w:t>
      </w:r>
      <w:r w:rsidR="00853763">
        <w:t xml:space="preserve"> </w:t>
      </w:r>
      <w:r w:rsidR="00853763" w:rsidRPr="00853763">
        <w:t>k-</w:t>
      </w:r>
      <w:proofErr w:type="spellStart"/>
      <w:r w:rsidR="00853763">
        <w:t>left_index</w:t>
      </w:r>
      <w:proofErr w:type="spellEnd"/>
      <w:r w:rsidR="00853763" w:rsidRPr="00853763">
        <w:t>=</w:t>
      </w:r>
      <w:r w:rsidR="00853763">
        <w:t>middle</w:t>
      </w:r>
      <w:r w:rsidR="00853763" w:rsidRPr="00853763">
        <w:t>-</w:t>
      </w:r>
      <w:r w:rsidR="00853763">
        <w:t>left_index</w:t>
      </w:r>
      <w:r w:rsidR="00853763" w:rsidRPr="00853763">
        <w:t xml:space="preserve">+1 smallest elements of </w:t>
      </w:r>
      <w:proofErr w:type="spellStart"/>
      <w:r w:rsidR="00853763" w:rsidRPr="00853763">
        <w:t>L</w:t>
      </w:r>
      <w:r w:rsidR="00853763">
        <w:t>eft_copy</w:t>
      </w:r>
      <w:proofErr w:type="spellEnd"/>
      <w:r w:rsidR="00853763" w:rsidRPr="00853763">
        <w:t xml:space="preserve">[1..n1+1] and </w:t>
      </w:r>
      <w:proofErr w:type="spellStart"/>
      <w:r w:rsidR="00853763" w:rsidRPr="00853763">
        <w:t>R</w:t>
      </w:r>
      <w:r w:rsidR="00853763">
        <w:t>ight_copy</w:t>
      </w:r>
      <w:proofErr w:type="spellEnd"/>
      <w:r w:rsidR="00853763" w:rsidRPr="00853763">
        <w:t>[1..n2+1]in sorted order.</w:t>
      </w:r>
    </w:p>
    <w:p w14:paraId="767C92E9" w14:textId="08A2C951" w:rsidR="00853763" w:rsidRDefault="00853763" w:rsidP="0006717F">
      <w:pPr>
        <w:pStyle w:val="Text"/>
      </w:pPr>
    </w:p>
    <w:p w14:paraId="0382D642" w14:textId="6D28EE8C" w:rsidR="00853763" w:rsidRDefault="00853763" w:rsidP="009613FF">
      <w:pPr>
        <w:pStyle w:val="Heading2"/>
      </w:pPr>
      <w:bookmarkStart w:id="72" w:name="_Toc91769009"/>
      <w:r>
        <w:t>Running time</w:t>
      </w:r>
      <w:bookmarkEnd w:id="72"/>
    </w:p>
    <w:p w14:paraId="56545E67" w14:textId="7DB684D5" w:rsidR="00853763" w:rsidRDefault="00853763" w:rsidP="00853763"/>
    <w:p w14:paraId="1E2B10F4" w14:textId="0CBA8A65" w:rsidR="00853763" w:rsidRDefault="00853763" w:rsidP="008F6E51">
      <w:pPr>
        <w:pStyle w:val="Text"/>
      </w:pPr>
      <w:r>
        <w:t xml:space="preserve">The Best-case running time of the merge sort is same as the worst-case Ω(n) = O(n) = </w:t>
      </w:r>
      <m:oMath>
        <m:r>
          <w:rPr>
            <w:rFonts w:ascii="Cambria Math" w:hAnsi="Cambria Math"/>
          </w:rPr>
          <m:t>nlogn</m:t>
        </m:r>
      </m:oMath>
    </w:p>
    <w:p w14:paraId="5E12E367" w14:textId="6523B038" w:rsidR="00853763" w:rsidRPr="00853763" w:rsidRDefault="002B7098" w:rsidP="00853763">
      <w:pPr>
        <w:pStyle w:val="Text"/>
      </w:pPr>
      <w:r>
        <w:rPr>
          <w:noProof/>
        </w:rPr>
        <mc:AlternateContent>
          <mc:Choice Requires="wps">
            <w:drawing>
              <wp:anchor distT="0" distB="0" distL="114300" distR="114300" simplePos="0" relativeHeight="251700224" behindDoc="1" locked="0" layoutInCell="1" allowOverlap="1" wp14:anchorId="7162447C" wp14:editId="2F753EE3">
                <wp:simplePos x="0" y="0"/>
                <wp:positionH relativeFrom="margin">
                  <wp:align>right</wp:align>
                </wp:positionH>
                <wp:positionV relativeFrom="paragraph">
                  <wp:posOffset>124823</wp:posOffset>
                </wp:positionV>
                <wp:extent cx="6858000" cy="4572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16650FA5" w14:textId="7F27AC73" w:rsidR="00853763" w:rsidRPr="001E3DF7" w:rsidRDefault="005C4C4E" w:rsidP="0085376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73" w:name="_Toc91715489"/>
                            <w:bookmarkStart w:id="74" w:name="_Toc91715675"/>
                            <w:bookmarkStart w:id="75" w:name="_Toc91768932"/>
                            <w:r w:rsidR="00C736E9">
                              <w:rPr>
                                <w:noProof/>
                              </w:rPr>
                              <w:t>11</w:t>
                            </w:r>
                            <w:r>
                              <w:rPr>
                                <w:noProof/>
                              </w:rPr>
                              <w:fldChar w:fldCharType="end"/>
                            </w:r>
                            <w:r w:rsidR="00853763">
                              <w:t xml:space="preserve"> merge function with step counter</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62447C" id="Text Box 29" o:spid="_x0000_s1037" type="#_x0000_t202" style="position:absolute;left:0;text-align:left;margin-left:488.8pt;margin-top:9.85pt;width:540pt;height:36pt;z-index:-251616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" stroked="f">
                <v:textbox inset="0,0,0,0">
                  <w:txbxContent>
                    <w:p w14:paraId="16650FA5" w14:textId="7F27AC73" w:rsidR="00853763" w:rsidRPr="001E3DF7" w:rsidRDefault="005C4C4E" w:rsidP="0085376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76" w:name="_Toc91715489"/>
                      <w:bookmarkStart w:id="77" w:name="_Toc91715675"/>
                      <w:bookmarkStart w:id="78" w:name="_Toc91768932"/>
                      <w:r w:rsidR="00C736E9">
                        <w:rPr>
                          <w:noProof/>
                        </w:rPr>
                        <w:t>11</w:t>
                      </w:r>
                      <w:r>
                        <w:rPr>
                          <w:noProof/>
                        </w:rPr>
                        <w:fldChar w:fldCharType="end"/>
                      </w:r>
                      <w:r w:rsidR="00853763">
                        <w:t xml:space="preserve"> merge function with step counter</w:t>
                      </w:r>
                      <w:bookmarkEnd w:id="76"/>
                      <w:bookmarkEnd w:id="77"/>
                      <w:bookmarkEnd w:id="78"/>
                    </w:p>
                  </w:txbxContent>
                </v:textbox>
                <w10:wrap anchorx="margin"/>
              </v:shape>
            </w:pict>
          </mc:Fallback>
        </mc:AlternateContent>
      </w:r>
      <w:r w:rsidR="00853763">
        <w:rPr>
          <w:noProof/>
        </w:rPr>
        <w:drawing>
          <wp:anchor distT="0" distB="0" distL="114300" distR="114300" simplePos="0" relativeHeight="251698176" behindDoc="1" locked="0" layoutInCell="1" allowOverlap="1" wp14:anchorId="7DF4A482" wp14:editId="7A03AB11">
            <wp:simplePos x="0" y="0"/>
            <wp:positionH relativeFrom="margin">
              <wp:align>right</wp:align>
            </wp:positionH>
            <wp:positionV relativeFrom="paragraph">
              <wp:posOffset>342810</wp:posOffset>
            </wp:positionV>
            <wp:extent cx="6858000" cy="4896485"/>
            <wp:effectExtent l="0" t="0" r="0" b="0"/>
            <wp:wrapTight wrapText="bothSides">
              <wp:wrapPolygon edited="0">
                <wp:start x="0" y="0"/>
                <wp:lineTo x="0" y="21513"/>
                <wp:lineTo x="21540" y="21513"/>
                <wp:lineTo x="21540"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858000" cy="4896485"/>
                    </a:xfrm>
                    <a:prstGeom prst="rect">
                      <a:avLst/>
                    </a:prstGeom>
                  </pic:spPr>
                </pic:pic>
              </a:graphicData>
            </a:graphic>
          </wp:anchor>
        </w:drawing>
      </w:r>
    </w:p>
    <w:p w14:paraId="0ED3F461" w14:textId="5E904293" w:rsidR="0006717F" w:rsidRDefault="0006717F" w:rsidP="0006717F">
      <w:pPr>
        <w:pStyle w:val="Text"/>
        <w:spacing w:line="240" w:lineRule="exact"/>
      </w:pPr>
    </w:p>
    <w:p w14:paraId="5F56DC10" w14:textId="65FC5A6A" w:rsidR="002B7098" w:rsidRDefault="002B7098" w:rsidP="0006717F">
      <w:pPr>
        <w:pStyle w:val="Text"/>
        <w:spacing w:line="240" w:lineRule="exact"/>
      </w:pPr>
    </w:p>
    <w:p w14:paraId="1BC19D3B" w14:textId="43123CB3" w:rsidR="002B7098" w:rsidRDefault="002B7098" w:rsidP="0006717F">
      <w:pPr>
        <w:pStyle w:val="Text"/>
        <w:spacing w:line="240" w:lineRule="exact"/>
      </w:pPr>
      <w:r>
        <w:rPr>
          <w:noProof/>
        </w:rPr>
        <w:lastRenderedPageBreak/>
        <mc:AlternateContent>
          <mc:Choice Requires="wps">
            <w:drawing>
              <wp:anchor distT="0" distB="0" distL="114300" distR="114300" simplePos="0" relativeHeight="251703296" behindDoc="1" locked="0" layoutInCell="1" allowOverlap="1" wp14:anchorId="43EE6593" wp14:editId="16E0A478">
                <wp:simplePos x="0" y="0"/>
                <wp:positionH relativeFrom="column">
                  <wp:posOffset>0</wp:posOffset>
                </wp:positionH>
                <wp:positionV relativeFrom="paragraph">
                  <wp:posOffset>0</wp:posOffset>
                </wp:positionV>
                <wp:extent cx="5305425" cy="4572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5305425" cy="457200"/>
                        </a:xfrm>
                        <a:prstGeom prst="rect">
                          <a:avLst/>
                        </a:prstGeom>
                        <a:solidFill>
                          <a:prstClr val="white"/>
                        </a:solidFill>
                        <a:ln>
                          <a:noFill/>
                        </a:ln>
                      </wps:spPr>
                      <wps:txbx>
                        <w:txbxContent>
                          <w:p w14:paraId="26184FBD" w14:textId="5DED82EE" w:rsidR="002B7098" w:rsidRPr="00934475" w:rsidRDefault="005C4C4E" w:rsidP="002B7098">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79" w:name="_Toc91715490"/>
                            <w:bookmarkStart w:id="80" w:name="_Toc91715676"/>
                            <w:bookmarkStart w:id="81" w:name="_Toc91768933"/>
                            <w:r w:rsidR="00C736E9">
                              <w:rPr>
                                <w:noProof/>
                              </w:rPr>
                              <w:t>12</w:t>
                            </w:r>
                            <w:r>
                              <w:rPr>
                                <w:noProof/>
                              </w:rPr>
                              <w:fldChar w:fldCharType="end"/>
                            </w:r>
                            <w:r w:rsidR="002B7098">
                              <w:t xml:space="preserve"> merge sort function with step counter</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3EE6593" id="Text Box 31" o:spid="_x0000_s1038" type="#_x0000_t202" style="position:absolute;left:0;text-align:left;margin-left:0;margin-top:0;width:417.75pt;height:36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" stroked="f">
                <v:textbox inset="0,0,0,0">
                  <w:txbxContent>
                    <w:p w14:paraId="26184FBD" w14:textId="5DED82EE" w:rsidR="002B7098" w:rsidRPr="00934475" w:rsidRDefault="005C4C4E" w:rsidP="002B7098">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82" w:name="_Toc91715490"/>
                      <w:bookmarkStart w:id="83" w:name="_Toc91715676"/>
                      <w:bookmarkStart w:id="84" w:name="_Toc91768933"/>
                      <w:r w:rsidR="00C736E9">
                        <w:rPr>
                          <w:noProof/>
                        </w:rPr>
                        <w:t>12</w:t>
                      </w:r>
                      <w:r>
                        <w:rPr>
                          <w:noProof/>
                        </w:rPr>
                        <w:fldChar w:fldCharType="end"/>
                      </w:r>
                      <w:r w:rsidR="002B7098">
                        <w:t xml:space="preserve"> merge sort function with step counter</w:t>
                      </w:r>
                      <w:bookmarkEnd w:id="82"/>
                      <w:bookmarkEnd w:id="83"/>
                      <w:bookmarkEnd w:id="84"/>
                    </w:p>
                  </w:txbxContent>
                </v:textbox>
              </v:shape>
            </w:pict>
          </mc:Fallback>
        </mc:AlternateContent>
      </w:r>
      <w:r>
        <w:rPr>
          <w:noProof/>
        </w:rPr>
        <w:drawing>
          <wp:anchor distT="0" distB="0" distL="114300" distR="114300" simplePos="0" relativeHeight="251701248" behindDoc="1" locked="0" layoutInCell="1" allowOverlap="1" wp14:anchorId="6E3E5BAC" wp14:editId="2D87ECFC">
            <wp:simplePos x="0" y="0"/>
            <wp:positionH relativeFrom="margin">
              <wp:align>left</wp:align>
            </wp:positionH>
            <wp:positionV relativeFrom="paragraph">
              <wp:posOffset>151765</wp:posOffset>
            </wp:positionV>
            <wp:extent cx="5305425" cy="2895600"/>
            <wp:effectExtent l="0" t="0" r="9525" b="0"/>
            <wp:wrapTight wrapText="bothSides">
              <wp:wrapPolygon edited="0">
                <wp:start x="0" y="0"/>
                <wp:lineTo x="0" y="21458"/>
                <wp:lineTo x="21561" y="21458"/>
                <wp:lineTo x="21561" y="0"/>
                <wp:lineTo x="0" y="0"/>
              </wp:wrapPolygon>
            </wp:wrapTight>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305425" cy="2895600"/>
                    </a:xfrm>
                    <a:prstGeom prst="rect">
                      <a:avLst/>
                    </a:prstGeom>
                  </pic:spPr>
                </pic:pic>
              </a:graphicData>
            </a:graphic>
          </wp:anchor>
        </w:drawing>
      </w:r>
    </w:p>
    <w:p w14:paraId="2DAF8634" w14:textId="6196279D" w:rsidR="002B7098" w:rsidRPr="002B7098" w:rsidRDefault="002B7098" w:rsidP="002B7098"/>
    <w:p w14:paraId="587AA559" w14:textId="74263613" w:rsidR="002B7098" w:rsidRPr="002B7098" w:rsidRDefault="002B7098" w:rsidP="002B7098"/>
    <w:p w14:paraId="78F56292" w14:textId="78D37BFD" w:rsidR="002B7098" w:rsidRPr="002B7098" w:rsidRDefault="002B7098" w:rsidP="002B7098"/>
    <w:p w14:paraId="644889FA" w14:textId="4DE21968" w:rsidR="002B7098" w:rsidRPr="002B7098" w:rsidRDefault="002B7098" w:rsidP="002B7098"/>
    <w:p w14:paraId="75F57F99" w14:textId="662D0219" w:rsidR="002B7098" w:rsidRPr="002B7098" w:rsidRDefault="002B7098" w:rsidP="002B7098"/>
    <w:p w14:paraId="67B65A1D" w14:textId="59ABECFD" w:rsidR="002B7098" w:rsidRPr="002B7098" w:rsidRDefault="002B7098" w:rsidP="002B7098"/>
    <w:p w14:paraId="33AF99AD" w14:textId="72A74DAC" w:rsidR="002B7098" w:rsidRPr="002B7098" w:rsidRDefault="002B7098" w:rsidP="002B7098"/>
    <w:p w14:paraId="175BB8CC" w14:textId="34CD2095" w:rsidR="002B7098" w:rsidRPr="002B7098" w:rsidRDefault="002B7098" w:rsidP="002B7098"/>
    <w:p w14:paraId="3C67CFFE" w14:textId="75A31145" w:rsidR="002B7098" w:rsidRPr="002B7098" w:rsidRDefault="002B7098" w:rsidP="002B7098"/>
    <w:p w14:paraId="0BDA87A5" w14:textId="599276EB" w:rsidR="002B7098" w:rsidRPr="002B7098" w:rsidRDefault="002B7098" w:rsidP="002B7098"/>
    <w:p w14:paraId="62E8F521" w14:textId="1E10D213" w:rsidR="002B7098" w:rsidRPr="002B7098" w:rsidRDefault="002B7098" w:rsidP="002B7098"/>
    <w:p w14:paraId="0657E9A3" w14:textId="75AAD7AC" w:rsidR="002B7098" w:rsidRPr="002B7098" w:rsidRDefault="002B7098" w:rsidP="002B7098"/>
    <w:p w14:paraId="3620C9EF" w14:textId="22EFB7C2" w:rsidR="002B7098" w:rsidRPr="002B7098" w:rsidRDefault="002B7098" w:rsidP="002B7098"/>
    <w:p w14:paraId="61695076" w14:textId="2040A78B" w:rsidR="002B7098" w:rsidRPr="002B7098" w:rsidRDefault="002B7098" w:rsidP="002B7098"/>
    <w:p w14:paraId="6B684FD1" w14:textId="1BCAFA57" w:rsidR="002B7098" w:rsidRDefault="002B7098" w:rsidP="002B7098">
      <w:pPr>
        <w:rPr>
          <w:sz w:val="28"/>
          <w:szCs w:val="28"/>
        </w:rPr>
      </w:pPr>
    </w:p>
    <w:p w14:paraId="54F2A75B" w14:textId="7C0B4065" w:rsidR="002B7098" w:rsidRDefault="002B7098" w:rsidP="002B7098">
      <w:pPr>
        <w:rPr>
          <w:sz w:val="28"/>
          <w:szCs w:val="28"/>
        </w:rPr>
      </w:pPr>
    </w:p>
    <w:p w14:paraId="56B269F0" w14:textId="1596F0C9" w:rsidR="002B7098" w:rsidRDefault="002B7098" w:rsidP="002B7098">
      <w:pPr>
        <w:ind w:firstLine="720"/>
      </w:pPr>
    </w:p>
    <w:p w14:paraId="1C6841E2" w14:textId="266D4582" w:rsidR="002B7098" w:rsidRDefault="002B7098" w:rsidP="008F6E51">
      <w:pPr>
        <w:pStyle w:val="Text"/>
      </w:pPr>
      <w:r>
        <w:t>We altered the code the count the steps in each iteration, counting the significant steps only (the steps done in loops) and returning them to plot the curve against the asymptotic upper bound (</w:t>
      </w:r>
      <w:proofErr w:type="spellStart"/>
      <w:r>
        <w:t>nlogn</w:t>
      </w:r>
      <w:proofErr w:type="spellEnd"/>
      <w:r>
        <w:t>), The details of plotting are explained thoroughly in section 1</w:t>
      </w:r>
      <w:r w:rsidR="00393E2A">
        <w:t>1</w:t>
      </w:r>
      <w:r>
        <w:t xml:space="preserve"> GUI.</w:t>
      </w:r>
    </w:p>
    <w:p w14:paraId="2B02EE3A" w14:textId="7727D905" w:rsidR="002B7098" w:rsidRDefault="002B7098" w:rsidP="002B7098">
      <w:pPr>
        <w:tabs>
          <w:tab w:val="left" w:pos="9280"/>
        </w:tabs>
        <w:rPr>
          <w:rFonts w:eastAsiaTheme="minorEastAsia"/>
          <w:noProof/>
        </w:rPr>
      </w:pPr>
      <w:r>
        <w:rPr>
          <w:rFonts w:eastAsiaTheme="minorEastAsia"/>
          <w:noProof/>
        </w:rPr>
        <w:drawing>
          <wp:anchor distT="0" distB="0" distL="114300" distR="114300" simplePos="0" relativeHeight="251704320" behindDoc="1" locked="0" layoutInCell="1" allowOverlap="1" wp14:anchorId="4D9D175B" wp14:editId="4EBD8AD4">
            <wp:simplePos x="0" y="0"/>
            <wp:positionH relativeFrom="margin">
              <wp:align>right</wp:align>
            </wp:positionH>
            <wp:positionV relativeFrom="paragraph">
              <wp:posOffset>482963</wp:posOffset>
            </wp:positionV>
            <wp:extent cx="6858000" cy="3672205"/>
            <wp:effectExtent l="0" t="0" r="0" b="4445"/>
            <wp:wrapTight wrapText="bothSides">
              <wp:wrapPolygon edited="0">
                <wp:start x="0" y="0"/>
                <wp:lineTo x="0" y="21514"/>
                <wp:lineTo x="21540" y="21514"/>
                <wp:lineTo x="21540" y="0"/>
                <wp:lineTo x="0" y="0"/>
              </wp:wrapPolygon>
            </wp:wrapTight>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rotWithShape="1">
                    <a:blip r:embed="rId76">
                      <a:extLst>
                        <a:ext uri="{28A0092B-C50C-407E-A947-70E740481C1C}">
                          <a14:useLocalDpi xmlns:a14="http://schemas.microsoft.com/office/drawing/2010/main" val="0"/>
                        </a:ext>
                      </a:extLst>
                    </a:blip>
                    <a:srcRect t="4797"/>
                    <a:stretch/>
                  </pic:blipFill>
                  <pic:spPr bwMode="auto">
                    <a:xfrm>
                      <a:off x="0" y="0"/>
                      <a:ext cx="6858000" cy="36722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06368" behindDoc="1" locked="0" layoutInCell="1" allowOverlap="1" wp14:anchorId="6486A67B" wp14:editId="45DDB756">
                <wp:simplePos x="0" y="0"/>
                <wp:positionH relativeFrom="margin">
                  <wp:align>right</wp:align>
                </wp:positionH>
                <wp:positionV relativeFrom="paragraph">
                  <wp:posOffset>276225</wp:posOffset>
                </wp:positionV>
                <wp:extent cx="6858000" cy="457200"/>
                <wp:effectExtent l="0" t="0" r="0" b="0"/>
                <wp:wrapTight wrapText="bothSides">
                  <wp:wrapPolygon edited="0">
                    <wp:start x="0" y="0"/>
                    <wp:lineTo x="0" y="20700"/>
                    <wp:lineTo x="21540" y="20700"/>
                    <wp:lineTo x="21540"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060C14C4" w14:textId="076E2453" w:rsidR="002B7098" w:rsidRPr="00DE1EAE" w:rsidRDefault="005C4C4E" w:rsidP="002B7098">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85" w:name="_Toc91715491"/>
                            <w:bookmarkStart w:id="86" w:name="_Toc91715677"/>
                            <w:bookmarkStart w:id="87" w:name="_Toc91768934"/>
                            <w:r w:rsidR="00C736E9">
                              <w:rPr>
                                <w:noProof/>
                              </w:rPr>
                              <w:t>13</w:t>
                            </w:r>
                            <w:r>
                              <w:rPr>
                                <w:noProof/>
                              </w:rPr>
                              <w:fldChar w:fldCharType="end"/>
                            </w:r>
                            <w:r w:rsidR="002B7098">
                              <w:t xml:space="preserve"> merge sort graph</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486A67B" id="Text Box 33" o:spid="_x0000_s1039" type="#_x0000_t202" style="position:absolute;margin-left:488.8pt;margin-top:21.75pt;width:540pt;height:36pt;z-index:-251610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" stroked="f">
                <v:textbox inset="0,0,0,0">
                  <w:txbxContent>
                    <w:p w14:paraId="060C14C4" w14:textId="076E2453" w:rsidR="002B7098" w:rsidRPr="00DE1EAE" w:rsidRDefault="005C4C4E" w:rsidP="002B7098">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88" w:name="_Toc91715491"/>
                      <w:bookmarkStart w:id="89" w:name="_Toc91715677"/>
                      <w:bookmarkStart w:id="90" w:name="_Toc91768934"/>
                      <w:r w:rsidR="00C736E9">
                        <w:rPr>
                          <w:noProof/>
                        </w:rPr>
                        <w:t>13</w:t>
                      </w:r>
                      <w:r>
                        <w:rPr>
                          <w:noProof/>
                        </w:rPr>
                        <w:fldChar w:fldCharType="end"/>
                      </w:r>
                      <w:r w:rsidR="002B7098">
                        <w:t xml:space="preserve"> merge sort graph</w:t>
                      </w:r>
                      <w:bookmarkEnd w:id="88"/>
                      <w:bookmarkEnd w:id="89"/>
                      <w:bookmarkEnd w:id="90"/>
                    </w:p>
                  </w:txbxContent>
                </v:textbox>
                <w10:wrap type="tight" anchorx="margin"/>
              </v:shape>
            </w:pict>
          </mc:Fallback>
        </mc:AlternateContent>
      </w:r>
    </w:p>
    <w:p w14:paraId="458AEDEA" w14:textId="440461C7" w:rsidR="002B7098" w:rsidRDefault="002B7098" w:rsidP="008F6E51">
      <w:pPr>
        <w:pStyle w:val="Text"/>
      </w:pPr>
    </w:p>
    <w:p w14:paraId="341C1658" w14:textId="58895728" w:rsidR="002B7098" w:rsidRDefault="002B7098" w:rsidP="008F6E51">
      <w:pPr>
        <w:pStyle w:val="Text"/>
        <w:rPr>
          <w:noProof/>
        </w:rPr>
      </w:pPr>
      <w:r w:rsidRPr="0039596E">
        <w:rPr>
          <w:noProof/>
        </w:rPr>
        <w:t xml:space="preserve">values of </w:t>
      </w:r>
      <w:r>
        <w:rPr>
          <w:noProof/>
        </w:rPr>
        <w:t xml:space="preserve"> nlogn</w:t>
      </w:r>
      <w:r w:rsidRPr="0039596E">
        <w:rPr>
          <w:noProof/>
        </w:rPr>
        <w:t xml:space="preserve"> have been scaled down to allow the appearance of both graphs near eachother for better comparisons .</w:t>
      </w:r>
    </w:p>
    <w:p w14:paraId="5AA00544" w14:textId="2549A356" w:rsidR="002B7098" w:rsidRDefault="002B7098" w:rsidP="009613FF"/>
    <w:p w14:paraId="150BE70C" w14:textId="04AB71CF" w:rsidR="005C4C4E" w:rsidRDefault="005C4C4E" w:rsidP="002B7098">
      <w:pPr>
        <w:ind w:firstLine="720"/>
      </w:pPr>
    </w:p>
    <w:p w14:paraId="3DCEB48F" w14:textId="77777777" w:rsidR="00C52EF7" w:rsidRDefault="00C52EF7" w:rsidP="009613FF">
      <w:pPr>
        <w:pStyle w:val="Heading1"/>
        <w:rPr>
          <w:rFonts w:eastAsiaTheme="minorHAnsi"/>
          <w:noProof/>
        </w:rPr>
      </w:pPr>
      <w:bookmarkStart w:id="91" w:name="_Toc91769010"/>
      <w:r>
        <w:rPr>
          <w:rFonts w:eastAsiaTheme="minorHAnsi"/>
          <w:noProof/>
        </w:rPr>
        <w:t>Counting Sort</w:t>
      </w:r>
      <w:bookmarkEnd w:id="91"/>
      <w:r>
        <w:rPr>
          <w:rFonts w:eastAsiaTheme="minorHAnsi"/>
          <w:noProof/>
        </w:rPr>
        <w:t xml:space="preserve"> </w:t>
      </w:r>
    </w:p>
    <w:p w14:paraId="3DF1A50C" w14:textId="77777777" w:rsidR="00C52EF7" w:rsidRDefault="00C52EF7" w:rsidP="009613FF">
      <w:pPr>
        <w:pStyle w:val="Heading2"/>
        <w:rPr>
          <w:b/>
        </w:rPr>
      </w:pPr>
      <w:bookmarkStart w:id="92" w:name="_Toc91769011"/>
      <w:r>
        <w:t>Code</w:t>
      </w:r>
      <w:bookmarkEnd w:id="92"/>
      <w:r>
        <w:t xml:space="preserve"> </w:t>
      </w:r>
    </w:p>
    <w:p w14:paraId="7A5581B1" w14:textId="77777777" w:rsidR="00C52EF7" w:rsidRPr="00C52EF7" w:rsidRDefault="009C027F" w:rsidP="00C52EF7">
      <w:pPr>
        <w:pStyle w:val="Text"/>
      </w:pPr>
      <w:hyperlink r:id="rId77" w:tgtFrame="_blank" w:history="1">
        <w:r w:rsidR="00C52EF7" w:rsidRPr="00C52EF7">
          <w:rPr>
            <w:rStyle w:val="Hyperlink"/>
            <w:color w:val="auto"/>
            <w:u w:val="none"/>
          </w:rPr>
          <w:t>Counting sort</w:t>
        </w:r>
      </w:hyperlink>
      <w:r w:rsidR="00C52EF7" w:rsidRPr="00C52EF7">
        <w:t> is a sorting technique based on keys between a specific range. It works by counting the number of objects having distinct key values (kind of hashing). Then doing some arithmetic to calculate the position of each object in the output sequence</w:t>
      </w:r>
    </w:p>
    <w:p w14:paraId="3D5D5651" w14:textId="77777777" w:rsidR="00C52EF7" w:rsidRPr="00C52EF7" w:rsidRDefault="00C52EF7" w:rsidP="00C52EF7">
      <w:pPr>
        <w:pStyle w:val="Text"/>
      </w:pPr>
    </w:p>
    <w:p w14:paraId="37DF3B53" w14:textId="13051ABA" w:rsidR="00C52EF7" w:rsidRPr="009613FF" w:rsidRDefault="009C027F" w:rsidP="009613FF">
      <w:pPr>
        <w:pStyle w:val="Caption"/>
        <w:keepNext/>
      </w:pPr>
      <w:r>
        <w:fldChar w:fldCharType="begin"/>
      </w:r>
      <w:r>
        <w:instrText xml:space="preserve"> SEQ Figure \* ARABIC </w:instrText>
      </w:r>
      <w:r>
        <w:fldChar w:fldCharType="separate"/>
      </w:r>
      <w:bookmarkStart w:id="93" w:name="_Toc91715678"/>
      <w:bookmarkStart w:id="94" w:name="_Toc91768935"/>
      <w:r w:rsidR="00C736E9">
        <w:rPr>
          <w:noProof/>
        </w:rPr>
        <w:t>14</w:t>
      </w:r>
      <w:r>
        <w:rPr>
          <w:noProof/>
        </w:rPr>
        <w:fldChar w:fldCharType="end"/>
      </w:r>
      <w:r w:rsidR="00C52EF7">
        <w:t xml:space="preserve"> Counting Sort Code</w:t>
      </w:r>
      <w:r w:rsidR="00C52EF7">
        <w:rPr>
          <w:noProof/>
        </w:rPr>
        <w:drawing>
          <wp:anchor distT="0" distB="0" distL="114300" distR="114300" simplePos="0" relativeHeight="251754496" behindDoc="0" locked="0" layoutInCell="1" allowOverlap="1" wp14:anchorId="74BD5AAC" wp14:editId="0F397D66">
            <wp:simplePos x="0" y="0"/>
            <wp:positionH relativeFrom="column">
              <wp:posOffset>0</wp:posOffset>
            </wp:positionH>
            <wp:positionV relativeFrom="paragraph">
              <wp:posOffset>22225</wp:posOffset>
            </wp:positionV>
            <wp:extent cx="3291840" cy="2996565"/>
            <wp:effectExtent l="0" t="0" r="381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1840" cy="2996565"/>
                    </a:xfrm>
                    <a:prstGeom prst="rect">
                      <a:avLst/>
                    </a:prstGeom>
                    <a:noFill/>
                  </pic:spPr>
                </pic:pic>
              </a:graphicData>
            </a:graphic>
            <wp14:sizeRelH relativeFrom="page">
              <wp14:pctWidth>0</wp14:pctWidth>
            </wp14:sizeRelH>
            <wp14:sizeRelV relativeFrom="page">
              <wp14:pctHeight>0</wp14:pctHeight>
            </wp14:sizeRelV>
          </wp:anchor>
        </w:drawing>
      </w:r>
      <w:bookmarkEnd w:id="93"/>
      <w:bookmarkEnd w:id="94"/>
    </w:p>
    <w:p w14:paraId="09F3B147" w14:textId="77777777" w:rsidR="00C52EF7" w:rsidRDefault="00C52EF7" w:rsidP="009613FF">
      <w:pPr>
        <w:pStyle w:val="Heading2"/>
        <w:rPr>
          <w:b/>
          <w:sz w:val="28"/>
          <w:szCs w:val="28"/>
        </w:rPr>
      </w:pPr>
      <w:bookmarkStart w:id="95" w:name="_Toc91769012"/>
      <w:r>
        <w:t>Correctness</w:t>
      </w:r>
      <w:bookmarkEnd w:id="95"/>
    </w:p>
    <w:p w14:paraId="64E4A744" w14:textId="77777777" w:rsidR="00C52EF7" w:rsidRDefault="00C52EF7" w:rsidP="00C52EF7"/>
    <w:p w14:paraId="32F1B791" w14:textId="77777777" w:rsidR="00C52EF7" w:rsidRDefault="00C52EF7" w:rsidP="00C52EF7">
      <w:pPr>
        <w:pStyle w:val="Text"/>
      </w:pPr>
      <w:r>
        <w:t>Because the algorithm uses only simple for loops, without recursion or subroutine calls, it is straightforward to analyze. The initialization of the count array, and the second for loop which performs a prefix sum on the count array, each iterate at most </w:t>
      </w:r>
      <w:r>
        <w:rPr>
          <w:rStyle w:val="texhtml"/>
          <w:i/>
          <w:iCs/>
          <w:color w:val="202122"/>
          <w:sz w:val="25"/>
          <w:szCs w:val="25"/>
        </w:rPr>
        <w:t>k</w:t>
      </w:r>
      <w:r>
        <w:rPr>
          <w:rStyle w:val="texhtml"/>
          <w:color w:val="202122"/>
          <w:sz w:val="25"/>
          <w:szCs w:val="25"/>
        </w:rPr>
        <w:t> + 1</w:t>
      </w:r>
      <w:r>
        <w:t> times and therefore take </w:t>
      </w:r>
      <w:r>
        <w:rPr>
          <w:rStyle w:val="texhtml"/>
          <w:i/>
          <w:iCs/>
          <w:color w:val="202122"/>
          <w:sz w:val="25"/>
          <w:szCs w:val="25"/>
        </w:rPr>
        <w:t>O</w:t>
      </w:r>
      <w:r>
        <w:rPr>
          <w:rStyle w:val="texhtml"/>
          <w:color w:val="202122"/>
          <w:sz w:val="25"/>
          <w:szCs w:val="25"/>
        </w:rPr>
        <w:t>(</w:t>
      </w:r>
      <w:r>
        <w:rPr>
          <w:rStyle w:val="texhtml"/>
          <w:i/>
          <w:iCs/>
          <w:color w:val="202122"/>
          <w:sz w:val="25"/>
          <w:szCs w:val="25"/>
        </w:rPr>
        <w:t>k</w:t>
      </w:r>
      <w:r>
        <w:rPr>
          <w:rStyle w:val="texhtml"/>
          <w:color w:val="202122"/>
          <w:sz w:val="25"/>
          <w:szCs w:val="25"/>
        </w:rPr>
        <w:t>)</w:t>
      </w:r>
      <w:r>
        <w:t> time. The other two for loops, and the initialization of the output array, each take </w:t>
      </w:r>
      <w:r>
        <w:rPr>
          <w:rStyle w:val="texhtml"/>
          <w:i/>
          <w:iCs/>
          <w:color w:val="202122"/>
          <w:sz w:val="25"/>
          <w:szCs w:val="25"/>
        </w:rPr>
        <w:t>O</w:t>
      </w:r>
      <w:r>
        <w:rPr>
          <w:rStyle w:val="texhtml"/>
          <w:color w:val="202122"/>
          <w:sz w:val="25"/>
          <w:szCs w:val="25"/>
        </w:rPr>
        <w:t>(</w:t>
      </w:r>
      <w:r>
        <w:rPr>
          <w:rStyle w:val="texhtml"/>
          <w:i/>
          <w:iCs/>
          <w:color w:val="202122"/>
          <w:sz w:val="25"/>
          <w:szCs w:val="25"/>
        </w:rPr>
        <w:t>n</w:t>
      </w:r>
      <w:r>
        <w:rPr>
          <w:rStyle w:val="texhtml"/>
          <w:color w:val="202122"/>
          <w:sz w:val="25"/>
          <w:szCs w:val="25"/>
        </w:rPr>
        <w:t>)</w:t>
      </w:r>
      <w:r>
        <w:t> time. Therefore, the time for the whole algorithm is the sum of the times for these steps, </w:t>
      </w:r>
      <w:r>
        <w:rPr>
          <w:rStyle w:val="texhtml"/>
          <w:i/>
          <w:iCs/>
          <w:color w:val="202122"/>
          <w:sz w:val="25"/>
          <w:szCs w:val="25"/>
        </w:rPr>
        <w:t>O</w:t>
      </w:r>
      <w:r>
        <w:rPr>
          <w:rStyle w:val="texhtml"/>
          <w:color w:val="202122"/>
          <w:sz w:val="25"/>
          <w:szCs w:val="25"/>
        </w:rPr>
        <w:t>(</w:t>
      </w:r>
      <w:r>
        <w:rPr>
          <w:rStyle w:val="texhtml"/>
          <w:i/>
          <w:iCs/>
          <w:color w:val="202122"/>
          <w:sz w:val="25"/>
          <w:szCs w:val="25"/>
        </w:rPr>
        <w:t>n</w:t>
      </w:r>
      <w:r>
        <w:rPr>
          <w:rStyle w:val="texhtml"/>
          <w:color w:val="202122"/>
          <w:sz w:val="25"/>
          <w:szCs w:val="25"/>
        </w:rPr>
        <w:t> + </w:t>
      </w:r>
      <w:r>
        <w:rPr>
          <w:rStyle w:val="texhtml"/>
          <w:i/>
          <w:iCs/>
          <w:color w:val="202122"/>
          <w:sz w:val="25"/>
          <w:szCs w:val="25"/>
        </w:rPr>
        <w:t>k</w:t>
      </w:r>
      <w:r>
        <w:rPr>
          <w:rStyle w:val="texhtml"/>
          <w:color w:val="202122"/>
          <w:sz w:val="25"/>
          <w:szCs w:val="25"/>
        </w:rPr>
        <w:t>)</w:t>
      </w:r>
      <w:r>
        <w:t xml:space="preserve">. </w:t>
      </w:r>
    </w:p>
    <w:p w14:paraId="7E1C03AC" w14:textId="77777777" w:rsidR="00C52EF7" w:rsidRDefault="00C52EF7" w:rsidP="00C52EF7">
      <w:pPr>
        <w:pStyle w:val="Text"/>
      </w:pPr>
    </w:p>
    <w:p w14:paraId="13C5E110" w14:textId="77777777" w:rsidR="00C52EF7" w:rsidRDefault="00C52EF7" w:rsidP="00C52EF7">
      <w:pPr>
        <w:pStyle w:val="Text"/>
      </w:pPr>
      <w:r>
        <w:t>Because it uses arrays of length </w:t>
      </w:r>
      <w:r>
        <w:rPr>
          <w:rStyle w:val="texhtml"/>
          <w:i/>
          <w:iCs/>
          <w:color w:val="202122"/>
          <w:sz w:val="25"/>
          <w:szCs w:val="25"/>
        </w:rPr>
        <w:t>k</w:t>
      </w:r>
      <w:r>
        <w:rPr>
          <w:rStyle w:val="texhtml"/>
          <w:color w:val="202122"/>
          <w:sz w:val="25"/>
          <w:szCs w:val="25"/>
        </w:rPr>
        <w:t> + 1</w:t>
      </w:r>
      <w:r>
        <w:t> and </w:t>
      </w:r>
      <w:r>
        <w:rPr>
          <w:rStyle w:val="texhtml"/>
          <w:i/>
          <w:iCs/>
          <w:color w:val="202122"/>
          <w:sz w:val="25"/>
          <w:szCs w:val="25"/>
        </w:rPr>
        <w:t>n</w:t>
      </w:r>
      <w:r>
        <w:t>, the total space usage of the algorithm is also </w:t>
      </w:r>
      <w:r>
        <w:rPr>
          <w:rStyle w:val="texhtml"/>
          <w:i/>
          <w:iCs/>
          <w:color w:val="202122"/>
          <w:sz w:val="25"/>
          <w:szCs w:val="25"/>
        </w:rPr>
        <w:t>O</w:t>
      </w:r>
      <w:r>
        <w:rPr>
          <w:rStyle w:val="texhtml"/>
          <w:color w:val="202122"/>
          <w:sz w:val="25"/>
          <w:szCs w:val="25"/>
        </w:rPr>
        <w:t>(</w:t>
      </w:r>
      <w:r>
        <w:rPr>
          <w:rStyle w:val="texhtml"/>
          <w:i/>
          <w:iCs/>
          <w:color w:val="202122"/>
          <w:sz w:val="25"/>
          <w:szCs w:val="25"/>
        </w:rPr>
        <w:t>n</w:t>
      </w:r>
      <w:r>
        <w:rPr>
          <w:rStyle w:val="texhtml"/>
          <w:color w:val="202122"/>
          <w:sz w:val="25"/>
          <w:szCs w:val="25"/>
        </w:rPr>
        <w:t> + </w:t>
      </w:r>
      <w:r>
        <w:rPr>
          <w:rStyle w:val="texhtml"/>
          <w:i/>
          <w:iCs/>
          <w:color w:val="202122"/>
          <w:sz w:val="25"/>
          <w:szCs w:val="25"/>
        </w:rPr>
        <w:t>k</w:t>
      </w:r>
      <w:r>
        <w:rPr>
          <w:rStyle w:val="texhtml"/>
          <w:color w:val="202122"/>
          <w:sz w:val="25"/>
          <w:szCs w:val="25"/>
        </w:rPr>
        <w:t>)</w:t>
      </w:r>
      <w:r>
        <w:t>. For problem instances in which the maximum key value is significantly smaller than the number of items, counting sort can be highly space-efficient, as the only storage it uses other than its input and output arrays is the Count array which uses space </w:t>
      </w:r>
      <w:r>
        <w:rPr>
          <w:rStyle w:val="texhtml"/>
          <w:i/>
          <w:iCs/>
          <w:color w:val="202122"/>
          <w:sz w:val="25"/>
          <w:szCs w:val="25"/>
        </w:rPr>
        <w:t>O</w:t>
      </w:r>
      <w:r>
        <w:rPr>
          <w:rStyle w:val="texhtml"/>
          <w:color w:val="202122"/>
          <w:sz w:val="25"/>
          <w:szCs w:val="25"/>
        </w:rPr>
        <w:t>(</w:t>
      </w:r>
      <w:r>
        <w:rPr>
          <w:rStyle w:val="texhtml"/>
          <w:i/>
          <w:iCs/>
          <w:color w:val="202122"/>
          <w:sz w:val="25"/>
          <w:szCs w:val="25"/>
        </w:rPr>
        <w:t>k</w:t>
      </w:r>
      <w:r>
        <w:rPr>
          <w:rStyle w:val="texhtml"/>
          <w:color w:val="202122"/>
          <w:sz w:val="25"/>
          <w:szCs w:val="25"/>
        </w:rPr>
        <w:t>)</w:t>
      </w:r>
      <w:r>
        <w:t xml:space="preserve">. </w:t>
      </w:r>
    </w:p>
    <w:p w14:paraId="2957D4CB" w14:textId="77777777" w:rsidR="00C52EF7" w:rsidRDefault="00C52EF7" w:rsidP="00C52EF7">
      <w:pPr>
        <w:pStyle w:val="Text"/>
      </w:pPr>
    </w:p>
    <w:p w14:paraId="298B2925" w14:textId="77777777" w:rsidR="00C52EF7" w:rsidRDefault="00C52EF7" w:rsidP="00C52EF7">
      <w:pPr>
        <w:pStyle w:val="Text"/>
      </w:pPr>
    </w:p>
    <w:p w14:paraId="5AB62929" w14:textId="77777777" w:rsidR="00C52EF7" w:rsidRDefault="00C52EF7" w:rsidP="009613FF">
      <w:pPr>
        <w:pStyle w:val="Heading2"/>
      </w:pPr>
      <w:bookmarkStart w:id="96" w:name="_Toc91769013"/>
      <w:r>
        <w:t>Running Time</w:t>
      </w:r>
      <w:bookmarkEnd w:id="96"/>
      <w:r>
        <w:t xml:space="preserve"> </w:t>
      </w:r>
    </w:p>
    <w:p w14:paraId="1955F6FE" w14:textId="77777777" w:rsidR="00C52EF7" w:rsidRDefault="00C52EF7" w:rsidP="00C52EF7">
      <w:pPr>
        <w:pStyle w:val="Text"/>
      </w:pPr>
      <w:r>
        <w:t>The Best-case and the worst case running time of the Counting sort is  n + k</w:t>
      </w:r>
    </w:p>
    <w:p w14:paraId="11F133BC" w14:textId="77777777" w:rsidR="00C52EF7" w:rsidRDefault="00C52EF7" w:rsidP="00C52EF7">
      <w:pPr>
        <w:tabs>
          <w:tab w:val="left" w:pos="9280"/>
        </w:tabs>
        <w:rPr>
          <w:rFonts w:eastAsiaTheme="minorEastAsia"/>
        </w:rPr>
      </w:pPr>
    </w:p>
    <w:p w14:paraId="6D5A7562" w14:textId="6DED6546" w:rsidR="00C52EF7" w:rsidRDefault="009C027F" w:rsidP="00C52EF7">
      <w:pPr>
        <w:pStyle w:val="Caption"/>
        <w:keepNext/>
      </w:pPr>
      <w:r>
        <w:lastRenderedPageBreak/>
        <w:fldChar w:fldCharType="begin"/>
      </w:r>
      <w:r>
        <w:instrText xml:space="preserve"> SEQ Figure \* ARABIC </w:instrText>
      </w:r>
      <w:r>
        <w:fldChar w:fldCharType="separate"/>
      </w:r>
      <w:bookmarkStart w:id="97" w:name="_Toc91715679"/>
      <w:bookmarkStart w:id="98" w:name="_Toc91768936"/>
      <w:r w:rsidR="00C736E9">
        <w:rPr>
          <w:noProof/>
        </w:rPr>
        <w:t>15</w:t>
      </w:r>
      <w:r>
        <w:rPr>
          <w:noProof/>
        </w:rPr>
        <w:fldChar w:fldCharType="end"/>
      </w:r>
      <w:r w:rsidR="00C52EF7">
        <w:t xml:space="preserve"> Counting Sort with Step function</w:t>
      </w:r>
      <w:bookmarkEnd w:id="97"/>
      <w:bookmarkEnd w:id="98"/>
    </w:p>
    <w:p w14:paraId="42561262" w14:textId="271E2DE0" w:rsidR="00C52EF7" w:rsidRDefault="00C52EF7" w:rsidP="00C52EF7">
      <w:pPr>
        <w:pStyle w:val="Text"/>
      </w:pPr>
      <w:r>
        <w:rPr>
          <w:noProof/>
        </w:rPr>
        <w:drawing>
          <wp:anchor distT="0" distB="0" distL="114300" distR="114300" simplePos="0" relativeHeight="251755520" behindDoc="0" locked="0" layoutInCell="1" allowOverlap="1" wp14:anchorId="1F4C6548" wp14:editId="10B91318">
            <wp:simplePos x="0" y="0"/>
            <wp:positionH relativeFrom="column">
              <wp:posOffset>0</wp:posOffset>
            </wp:positionH>
            <wp:positionV relativeFrom="paragraph">
              <wp:posOffset>1905</wp:posOffset>
            </wp:positionV>
            <wp:extent cx="3200400" cy="2958465"/>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0" cy="2958465"/>
                    </a:xfrm>
                    <a:prstGeom prst="rect">
                      <a:avLst/>
                    </a:prstGeom>
                    <a:noFill/>
                  </pic:spPr>
                </pic:pic>
              </a:graphicData>
            </a:graphic>
            <wp14:sizeRelH relativeFrom="page">
              <wp14:pctWidth>0</wp14:pctWidth>
            </wp14:sizeRelH>
            <wp14:sizeRelV relativeFrom="page">
              <wp14:pctHeight>0</wp14:pctHeight>
            </wp14:sizeRelV>
          </wp:anchor>
        </w:drawing>
      </w:r>
    </w:p>
    <w:p w14:paraId="7B0C1516" w14:textId="77777777" w:rsidR="00C52EF7" w:rsidRDefault="00C52EF7" w:rsidP="00C52EF7">
      <w:pPr>
        <w:pStyle w:val="Text"/>
      </w:pPr>
    </w:p>
    <w:p w14:paraId="1991E4E1" w14:textId="67F6DC9C" w:rsidR="00C52EF7" w:rsidRDefault="00C52EF7" w:rsidP="00C52EF7">
      <w:pPr>
        <w:pStyle w:val="Text"/>
      </w:pPr>
      <w:r>
        <w:t>We altered the code the count the steps in each iteration, counting the significant steps only (the steps done in loops) and returning them to plot the curve against the asymptotic upper bound (</w:t>
      </w:r>
      <w:proofErr w:type="spellStart"/>
      <w:r>
        <w:t>n+k</w:t>
      </w:r>
      <w:proofErr w:type="spellEnd"/>
      <w:r>
        <w:t>), The details of plotting are explained thoroughly in section 1</w:t>
      </w:r>
      <w:r w:rsidR="00393E2A">
        <w:t>1</w:t>
      </w:r>
      <w:r>
        <w:t xml:space="preserve"> GUI.</w:t>
      </w:r>
    </w:p>
    <w:p w14:paraId="0D065732" w14:textId="77777777" w:rsidR="00C52EF7" w:rsidRDefault="00C52EF7" w:rsidP="00C52EF7">
      <w:pPr>
        <w:rPr>
          <w:rFonts w:eastAsiaTheme="minorEastAsia"/>
        </w:rPr>
      </w:pPr>
    </w:p>
    <w:p w14:paraId="474BC945" w14:textId="6245B694" w:rsidR="00C52EF7" w:rsidRDefault="00C52EF7" w:rsidP="00C52EF7">
      <w:pPr>
        <w:pStyle w:val="Caption"/>
        <w:keepNext/>
      </w:pPr>
      <w:r>
        <w:t xml:space="preserve">                                                                                             </w:t>
      </w:r>
      <w:r w:rsidR="009C027F">
        <w:fldChar w:fldCharType="begin"/>
      </w:r>
      <w:r w:rsidR="009C027F">
        <w:instrText xml:space="preserve"> SEQ Figure \* ARABIC </w:instrText>
      </w:r>
      <w:r w:rsidR="009C027F">
        <w:fldChar w:fldCharType="separate"/>
      </w:r>
      <w:bookmarkStart w:id="99" w:name="_Toc91715680"/>
      <w:bookmarkStart w:id="100" w:name="_Toc91768937"/>
      <w:r w:rsidR="00C736E9">
        <w:rPr>
          <w:noProof/>
        </w:rPr>
        <w:t>16</w:t>
      </w:r>
      <w:r w:rsidR="009C027F">
        <w:rPr>
          <w:noProof/>
        </w:rPr>
        <w:fldChar w:fldCharType="end"/>
      </w:r>
      <w:r>
        <w:t xml:space="preserve"> Counting Sort Graph</w:t>
      </w:r>
      <w:bookmarkEnd w:id="99"/>
      <w:bookmarkEnd w:id="100"/>
    </w:p>
    <w:p w14:paraId="41752712" w14:textId="554D1303" w:rsidR="00C52EF7" w:rsidRDefault="00C52EF7" w:rsidP="00C52EF7">
      <w:r>
        <w:rPr>
          <w:noProof/>
        </w:rPr>
        <w:drawing>
          <wp:inline distT="0" distB="0" distL="0" distR="0" wp14:anchorId="6D9BA90F" wp14:editId="3B2D561B">
            <wp:extent cx="6858000" cy="3449955"/>
            <wp:effectExtent l="0" t="0" r="0" b="0"/>
            <wp:docPr id="34" name="Picture 3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low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3449955"/>
                    </a:xfrm>
                    <a:prstGeom prst="rect">
                      <a:avLst/>
                    </a:prstGeom>
                    <a:noFill/>
                    <a:ln>
                      <a:noFill/>
                    </a:ln>
                  </pic:spPr>
                </pic:pic>
              </a:graphicData>
            </a:graphic>
          </wp:inline>
        </w:drawing>
      </w:r>
    </w:p>
    <w:p w14:paraId="17A68297" w14:textId="28FEA5E0" w:rsidR="00C52EF7" w:rsidRDefault="00C52EF7" w:rsidP="009613FF">
      <w:pPr>
        <w:pStyle w:val="Text"/>
      </w:pPr>
      <w:r>
        <w:t xml:space="preserve"> </w:t>
      </w:r>
    </w:p>
    <w:p w14:paraId="363680DC" w14:textId="63FA386F" w:rsidR="00C52EF7" w:rsidRDefault="00C52EF7" w:rsidP="00C52EF7">
      <w:pPr>
        <w:pStyle w:val="Text"/>
      </w:pPr>
    </w:p>
    <w:p w14:paraId="1153E33A" w14:textId="77777777" w:rsidR="00C52EF7" w:rsidRDefault="00C52EF7" w:rsidP="00C52EF7">
      <w:pPr>
        <w:pStyle w:val="Text"/>
      </w:pPr>
    </w:p>
    <w:p w14:paraId="394A41AE" w14:textId="77777777" w:rsidR="00C52EF7" w:rsidRDefault="00C52EF7" w:rsidP="009613FF">
      <w:pPr>
        <w:pStyle w:val="Heading1"/>
        <w:rPr>
          <w:rFonts w:eastAsiaTheme="minorHAnsi"/>
        </w:rPr>
      </w:pPr>
      <w:bookmarkStart w:id="101" w:name="_Toc91769014"/>
      <w:r>
        <w:rPr>
          <w:rFonts w:eastAsiaTheme="minorHAnsi"/>
        </w:rPr>
        <w:lastRenderedPageBreak/>
        <w:t>Heap Sort</w:t>
      </w:r>
      <w:bookmarkEnd w:id="101"/>
      <w:r>
        <w:rPr>
          <w:rFonts w:eastAsiaTheme="minorHAnsi"/>
        </w:rPr>
        <w:t xml:space="preserve"> </w:t>
      </w:r>
    </w:p>
    <w:p w14:paraId="70C680FB" w14:textId="77777777" w:rsidR="00C52EF7" w:rsidRDefault="00C52EF7" w:rsidP="009613FF">
      <w:pPr>
        <w:pStyle w:val="Heading2"/>
        <w:rPr>
          <w:b/>
        </w:rPr>
      </w:pPr>
      <w:bookmarkStart w:id="102" w:name="_Toc91769015"/>
      <w:r>
        <w:t>Heap Data Structure</w:t>
      </w:r>
      <w:bookmarkEnd w:id="102"/>
    </w:p>
    <w:p w14:paraId="0A4F160C" w14:textId="77777777" w:rsidR="00C52EF7" w:rsidRDefault="00C52EF7" w:rsidP="00C52EF7">
      <w:pPr>
        <w:pStyle w:val="Text"/>
      </w:pPr>
    </w:p>
    <w:p w14:paraId="170D7D63" w14:textId="77777777" w:rsidR="00C52EF7" w:rsidRDefault="00C52EF7" w:rsidP="00C52EF7">
      <w:pPr>
        <w:pStyle w:val="Text"/>
      </w:pPr>
      <w:r>
        <w:t xml:space="preserve">The (binary) heap data structure is an array object. Each node of the tree corresponds to an element of the array.  The tree is completely filled on all levels except possibly the lowest, which is filled from the left up to a point.  The root of the tree is </w:t>
      </w:r>
      <w:r>
        <w:rPr>
          <w:rFonts w:ascii="Cambria Math" w:hAnsi="Cambria Math" w:cs="Cambria Math"/>
        </w:rPr>
        <w:t>𝐴</w:t>
      </w:r>
      <w:r>
        <w:t xml:space="preserve">[1] .  A node at </w:t>
      </w:r>
      <w:r>
        <w:rPr>
          <w:rFonts w:ascii="Cambria Math" w:hAnsi="Cambria Math" w:cs="Cambria Math"/>
        </w:rPr>
        <w:t>𝐴</w:t>
      </w:r>
      <w:r>
        <w:t xml:space="preserve"> [</w:t>
      </w:r>
      <w:r>
        <w:rPr>
          <w:rFonts w:ascii="Cambria Math" w:hAnsi="Cambria Math" w:cs="Cambria Math"/>
        </w:rPr>
        <w:t>𝑖]</w:t>
      </w:r>
      <w:r>
        <w:t xml:space="preserve"> (as a parent) has at most two children. The left child with index 2[</w:t>
      </w:r>
      <w:r>
        <w:rPr>
          <w:rFonts w:ascii="Cambria Math" w:hAnsi="Cambria Math" w:cs="Cambria Math"/>
        </w:rPr>
        <w:t>𝑖]</w:t>
      </w:r>
      <w:r>
        <w:t xml:space="preserve"> and the right child with index 2[</w:t>
      </w:r>
      <w:r>
        <w:rPr>
          <w:rFonts w:ascii="Cambria Math" w:hAnsi="Cambria Math" w:cs="Cambria Math"/>
        </w:rPr>
        <w:t>𝑖]</w:t>
      </w:r>
      <w:r>
        <w:t xml:space="preserve"> + 1.</w:t>
      </w:r>
    </w:p>
    <w:p w14:paraId="7B900D30" w14:textId="77777777" w:rsidR="00C52EF7" w:rsidRDefault="00C52EF7" w:rsidP="00C52EF7">
      <w:pPr>
        <w:pStyle w:val="Text"/>
      </w:pPr>
      <w:r>
        <w:t xml:space="preserve">There are two kinds of binary heaps: max-heaps and min-heaps. In both kinds, the values in each node must satisfy a heap property. Max-heap property: </w:t>
      </w:r>
      <w:r>
        <w:rPr>
          <w:rFonts w:ascii="Cambria Math" w:hAnsi="Cambria Math" w:cs="Cambria Math"/>
        </w:rPr>
        <w:t>𝐴</w:t>
      </w:r>
      <w:r>
        <w:t xml:space="preserve"> </w:t>
      </w:r>
      <w:r>
        <w:rPr>
          <w:rFonts w:ascii="Cambria Math" w:hAnsi="Cambria Math" w:cs="Cambria Math"/>
        </w:rPr>
        <w:t>𝑃𝑎𝑟𝑒𝑛𝑡</w:t>
      </w:r>
      <w:r>
        <w:t xml:space="preserve"> </w:t>
      </w:r>
      <w:r>
        <w:rPr>
          <w:rFonts w:ascii="Cambria Math" w:hAnsi="Cambria Math" w:cs="Cambria Math"/>
        </w:rPr>
        <w:t>𝑖</w:t>
      </w:r>
      <w:r>
        <w:t xml:space="preserve"> ≥ </w:t>
      </w:r>
      <w:r>
        <w:rPr>
          <w:rFonts w:ascii="Cambria Math" w:hAnsi="Cambria Math" w:cs="Cambria Math"/>
        </w:rPr>
        <w:t>𝐴</w:t>
      </w:r>
      <w:r>
        <w:t>(</w:t>
      </w:r>
      <w:r>
        <w:rPr>
          <w:rFonts w:ascii="Cambria Math" w:hAnsi="Cambria Math" w:cs="Cambria Math"/>
        </w:rPr>
        <w:t>𝑖</w:t>
      </w:r>
      <w:r>
        <w:t xml:space="preserve">) Min-heap property: </w:t>
      </w:r>
      <w:r>
        <w:rPr>
          <w:rFonts w:ascii="Cambria Math" w:hAnsi="Cambria Math" w:cs="Cambria Math"/>
        </w:rPr>
        <w:t>𝐴</w:t>
      </w:r>
      <w:r>
        <w:t xml:space="preserve"> </w:t>
      </w:r>
      <w:r>
        <w:rPr>
          <w:rFonts w:ascii="Cambria Math" w:hAnsi="Cambria Math" w:cs="Cambria Math"/>
        </w:rPr>
        <w:t>𝑃𝑎𝑟𝑒𝑛𝑡</w:t>
      </w:r>
      <w:r>
        <w:t xml:space="preserve"> </w:t>
      </w:r>
      <w:r>
        <w:rPr>
          <w:rFonts w:ascii="Cambria Math" w:hAnsi="Cambria Math" w:cs="Cambria Math"/>
        </w:rPr>
        <w:t>𝑖</w:t>
      </w:r>
      <w:r>
        <w:t xml:space="preserve"> ≤ </w:t>
      </w:r>
      <w:r>
        <w:rPr>
          <w:rFonts w:ascii="Cambria Math" w:hAnsi="Cambria Math" w:cs="Cambria Math"/>
        </w:rPr>
        <w:t>𝐴</w:t>
      </w:r>
      <w:r>
        <w:t>(</w:t>
      </w:r>
      <w:r>
        <w:rPr>
          <w:rFonts w:ascii="Cambria Math" w:hAnsi="Cambria Math" w:cs="Cambria Math"/>
        </w:rPr>
        <w:t>𝑖</w:t>
      </w:r>
      <w:r>
        <w:t xml:space="preserve">). The value at the root is the largest for max-heap, and the smallest for minheap. </w:t>
      </w:r>
    </w:p>
    <w:p w14:paraId="6056DC8D" w14:textId="77777777" w:rsidR="00C52EF7" w:rsidRDefault="00C52EF7" w:rsidP="009613FF">
      <w:pPr>
        <w:pStyle w:val="Heading2"/>
      </w:pPr>
      <w:bookmarkStart w:id="103" w:name="_Toc91769016"/>
      <w:r>
        <w:t>MAX-HEAPIFY</w:t>
      </w:r>
      <w:bookmarkEnd w:id="103"/>
      <w:r>
        <w:t xml:space="preserve"> </w:t>
      </w:r>
    </w:p>
    <w:p w14:paraId="7F57FFA2" w14:textId="77777777" w:rsidR="00C52EF7" w:rsidRDefault="00C52EF7" w:rsidP="00C52EF7"/>
    <w:p w14:paraId="6DF6F810" w14:textId="77777777" w:rsidR="00C52EF7" w:rsidRDefault="00C52EF7" w:rsidP="00C52EF7">
      <w:pPr>
        <w:pStyle w:val="Text"/>
      </w:pPr>
      <w:r>
        <w:t xml:space="preserve">The height of a node is defined as the number of edges on the longest simple downward path from the node to a leaf.  The height of an </w:t>
      </w:r>
      <w:r>
        <w:rPr>
          <w:rFonts w:ascii="Cambria Math" w:hAnsi="Cambria Math" w:cs="Cambria Math"/>
        </w:rPr>
        <w:t>𝑛</w:t>
      </w:r>
      <w:r>
        <w:t xml:space="preserve"> nodes heap </w:t>
      </w:r>
      <w:r>
        <w:rPr>
          <w:rFonts w:ascii="Times New Roman" w:hAnsi="Times New Roman" w:cs="Times New Roman"/>
        </w:rPr>
        <w:t>ℎ</w:t>
      </w:r>
      <w:r>
        <w:t xml:space="preserve"> is the height of its root = lg [</w:t>
      </w:r>
      <w:r>
        <w:rPr>
          <w:rFonts w:ascii="Cambria Math" w:hAnsi="Cambria Math" w:cs="Cambria Math"/>
        </w:rPr>
        <w:t>𝑛]</w:t>
      </w:r>
      <w:r>
        <w:t xml:space="preserve"> .  The heap-size property represents how many elements in the heap are stored within the array </w:t>
      </w:r>
      <w:r>
        <w:rPr>
          <w:rFonts w:ascii="Cambria Math" w:hAnsi="Cambria Math" w:cs="Cambria Math"/>
        </w:rPr>
        <w:t>𝐴</w:t>
      </w:r>
      <w:r>
        <w:t xml:space="preserve">. </w:t>
      </w:r>
    </w:p>
    <w:p w14:paraId="369774B9" w14:textId="77777777" w:rsidR="00C52EF7" w:rsidRDefault="00C52EF7" w:rsidP="00C52EF7">
      <w:pPr>
        <w:pStyle w:val="Text"/>
      </w:pPr>
    </w:p>
    <w:p w14:paraId="6B65C13C" w14:textId="77777777" w:rsidR="00C52EF7" w:rsidRDefault="00C52EF7" w:rsidP="00C52EF7">
      <w:pPr>
        <w:pStyle w:val="Text"/>
      </w:pPr>
      <w:r>
        <w:t xml:space="preserve"> The MAX-HEAPIFY procedure, which runs in </w:t>
      </w:r>
      <w:r>
        <w:rPr>
          <w:rFonts w:ascii="Cambria Math" w:hAnsi="Cambria Math" w:cs="Cambria Math"/>
        </w:rPr>
        <w:t>𝑂(</w:t>
      </w:r>
      <w:r>
        <w:t xml:space="preserve"> lg </w:t>
      </w:r>
      <w:r>
        <w:rPr>
          <w:rFonts w:ascii="Cambria Math" w:hAnsi="Cambria Math" w:cs="Cambria Math"/>
        </w:rPr>
        <w:t>𝑛)</w:t>
      </w:r>
      <w:r>
        <w:t xml:space="preserve"> time, is the key to maintaining the max-heap property. </w:t>
      </w:r>
    </w:p>
    <w:p w14:paraId="39B30772" w14:textId="77777777" w:rsidR="00C52EF7" w:rsidRDefault="00C52EF7" w:rsidP="00C52EF7">
      <w:pPr>
        <w:pStyle w:val="Text"/>
      </w:pPr>
      <w:r>
        <w:t>The largest (</w:t>
      </w:r>
      <w:proofErr w:type="spellStart"/>
      <w:r>
        <w:t>i</w:t>
      </w:r>
      <w:proofErr w:type="spellEnd"/>
      <w:r>
        <w:t xml:space="preserve">) procedure, returns the index of the parent node. </w:t>
      </w:r>
    </w:p>
    <w:p w14:paraId="24316294" w14:textId="77777777" w:rsidR="00C52EF7" w:rsidRDefault="00C52EF7" w:rsidP="00C52EF7">
      <w:pPr>
        <w:pStyle w:val="Text"/>
      </w:pPr>
      <w:r>
        <w:t>The l(</w:t>
      </w:r>
      <w:proofErr w:type="spellStart"/>
      <w:r>
        <w:t>i</w:t>
      </w:r>
      <w:proofErr w:type="spellEnd"/>
      <w:r>
        <w:t xml:space="preserve">) procedure, returns the index of the left child node. </w:t>
      </w:r>
    </w:p>
    <w:p w14:paraId="159F8A28" w14:textId="77777777" w:rsidR="00C52EF7" w:rsidRDefault="00C52EF7" w:rsidP="00C52EF7">
      <w:pPr>
        <w:pStyle w:val="Text"/>
      </w:pPr>
      <w:r>
        <w:t xml:space="preserve"> </w:t>
      </w:r>
      <w:r>
        <w:tab/>
        <w:t>The r(</w:t>
      </w:r>
      <w:proofErr w:type="spellStart"/>
      <w:r>
        <w:t>i</w:t>
      </w:r>
      <w:proofErr w:type="spellEnd"/>
      <w:r>
        <w:t>) procedure, returns the index of the right child node.</w:t>
      </w:r>
    </w:p>
    <w:p w14:paraId="2483D176" w14:textId="77777777" w:rsidR="00C52EF7" w:rsidRDefault="00C52EF7" w:rsidP="00C52EF7">
      <w:pPr>
        <w:pStyle w:val="Text"/>
      </w:pPr>
    </w:p>
    <w:p w14:paraId="700766CB" w14:textId="29B1C3D4" w:rsidR="00C52EF7" w:rsidRDefault="00C52EF7" w:rsidP="00C52EF7">
      <w:pPr>
        <w:pStyle w:val="Text"/>
      </w:pPr>
      <w:r>
        <w:t xml:space="preserve">MAX-HEAPIFY procedure is used to maintaining the max-heap property. It takes as parameters the array </w:t>
      </w:r>
      <w:r>
        <w:rPr>
          <w:rFonts w:ascii="Cambria Math" w:hAnsi="Cambria Math" w:cs="Cambria Math"/>
        </w:rPr>
        <w:t>𝐴</w:t>
      </w:r>
      <w:r>
        <w:t xml:space="preserve">, and an index </w:t>
      </w:r>
      <w:r>
        <w:rPr>
          <w:rFonts w:ascii="Cambria Math" w:hAnsi="Cambria Math" w:cs="Cambria Math"/>
        </w:rPr>
        <w:t xml:space="preserve">𝑖 and </w:t>
      </w:r>
      <w:r>
        <w:rPr>
          <w:rFonts w:ascii="Cambria Math" w:hAnsi="Cambria Math" w:cs="Cambria Math"/>
          <w:i/>
          <w:iCs/>
        </w:rPr>
        <w:t xml:space="preserve">n </w:t>
      </w:r>
      <w:r>
        <w:rPr>
          <w:rFonts w:ascii="Cambria Math" w:hAnsi="Cambria Math" w:cs="Cambria Math"/>
        </w:rPr>
        <w:t xml:space="preserve">for random generated numbers </w:t>
      </w:r>
      <w:r>
        <w:t>.  It assumes that the binary trees rooted at l(</w:t>
      </w:r>
      <w:r>
        <w:rPr>
          <w:rFonts w:ascii="Cambria Math" w:hAnsi="Cambria Math" w:cs="Cambria Math"/>
        </w:rPr>
        <w:t>𝑖</w:t>
      </w:r>
      <w:r>
        <w:t>) and r(</w:t>
      </w:r>
      <w:r>
        <w:rPr>
          <w:rFonts w:ascii="Cambria Math" w:hAnsi="Cambria Math" w:cs="Cambria Math"/>
        </w:rPr>
        <w:t>𝑖</w:t>
      </w:r>
      <w:r>
        <w:t xml:space="preserve">) are maxheaps, but that </w:t>
      </w:r>
      <w:r>
        <w:rPr>
          <w:rFonts w:ascii="Cambria Math" w:hAnsi="Cambria Math" w:cs="Cambria Math"/>
        </w:rPr>
        <w:t>𝐴</w:t>
      </w:r>
      <w:r>
        <w:t>(</w:t>
      </w:r>
      <w:r>
        <w:rPr>
          <w:rFonts w:ascii="Cambria Math" w:hAnsi="Cambria Math" w:cs="Cambria Math"/>
        </w:rPr>
        <w:t>𝑖</w:t>
      </w:r>
      <w:r>
        <w:t>) might be smaller than its children.</w:t>
      </w:r>
    </w:p>
    <w:p w14:paraId="66FF6C29" w14:textId="2C7B1832" w:rsidR="00C52EF7" w:rsidRDefault="00C52EF7" w:rsidP="00C52EF7"/>
    <w:p w14:paraId="6FE548D1" w14:textId="095BF123" w:rsidR="00C52EF7" w:rsidRDefault="00C52EF7" w:rsidP="00C52EF7">
      <w:r>
        <w:rPr>
          <w:noProof/>
        </w:rPr>
        <w:drawing>
          <wp:anchor distT="0" distB="0" distL="114300" distR="114300" simplePos="0" relativeHeight="251756544" behindDoc="1" locked="0" layoutInCell="1" allowOverlap="1" wp14:anchorId="480C1D61" wp14:editId="273E7D52">
            <wp:simplePos x="0" y="0"/>
            <wp:positionH relativeFrom="margin">
              <wp:align>left</wp:align>
            </wp:positionH>
            <wp:positionV relativeFrom="paragraph">
              <wp:posOffset>3810</wp:posOffset>
            </wp:positionV>
            <wp:extent cx="3291840" cy="2479675"/>
            <wp:effectExtent l="0" t="0" r="3810" b="0"/>
            <wp:wrapTight wrapText="bothSides">
              <wp:wrapPolygon edited="0">
                <wp:start x="0" y="0"/>
                <wp:lineTo x="0" y="21406"/>
                <wp:lineTo x="21500" y="21406"/>
                <wp:lineTo x="21500"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1840" cy="24796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7568" behindDoc="1" locked="0" layoutInCell="1" allowOverlap="1" wp14:anchorId="50D64B1B" wp14:editId="3F97B60F">
                <wp:simplePos x="0" y="0"/>
                <wp:positionH relativeFrom="column">
                  <wp:posOffset>0</wp:posOffset>
                </wp:positionH>
                <wp:positionV relativeFrom="paragraph">
                  <wp:posOffset>2533015</wp:posOffset>
                </wp:positionV>
                <wp:extent cx="3291840" cy="266700"/>
                <wp:effectExtent l="0" t="0" r="3810" b="9525"/>
                <wp:wrapTight wrapText="bothSides">
                  <wp:wrapPolygon edited="0">
                    <wp:start x="0" y="0"/>
                    <wp:lineTo x="0" y="20800"/>
                    <wp:lineTo x="21500" y="20800"/>
                    <wp:lineTo x="21500" y="0"/>
                    <wp:lineTo x="0" y="0"/>
                  </wp:wrapPolygon>
                </wp:wrapTight>
                <wp:docPr id="202" name="Text Box 202"/>
                <wp:cNvGraphicFramePr/>
                <a:graphic xmlns:a="http://schemas.openxmlformats.org/drawingml/2006/main">
                  <a:graphicData uri="http://schemas.microsoft.com/office/word/2010/wordprocessingShape">
                    <wps:wsp>
                      <wps:cNvSpPr txBox="1"/>
                      <wps:spPr>
                        <a:xfrm>
                          <a:off x="0" y="0"/>
                          <a:ext cx="3291840" cy="257175"/>
                        </a:xfrm>
                        <a:prstGeom prst="rect">
                          <a:avLst/>
                        </a:prstGeom>
                        <a:solidFill>
                          <a:prstClr val="white"/>
                        </a:solidFill>
                        <a:ln>
                          <a:noFill/>
                        </a:ln>
                      </wps:spPr>
                      <wps:txbx>
                        <w:txbxContent>
                          <w:bookmarkStart w:id="104" w:name="_Toc91715495"/>
                          <w:p w14:paraId="07B1A22F" w14:textId="225B3F05" w:rsidR="00C52EF7" w:rsidRDefault="00C52EF7" w:rsidP="00C52EF7">
                            <w:pPr>
                              <w:pStyle w:val="Caption"/>
                              <w:rPr>
                                <w:noProof/>
                                <w:sz w:val="24"/>
                                <w:szCs w:val="24"/>
                              </w:rPr>
                            </w:pPr>
                            <w:r>
                              <w:fldChar w:fldCharType="begin"/>
                            </w:r>
                            <w:r>
                              <w:instrText xml:space="preserve"> SEQ Figure \* ARABIC </w:instrText>
                            </w:r>
                            <w:r>
                              <w:fldChar w:fldCharType="separate"/>
                            </w:r>
                            <w:bookmarkStart w:id="105" w:name="_Toc91715681"/>
                            <w:bookmarkStart w:id="106" w:name="_Toc91768938"/>
                            <w:r w:rsidR="00C736E9">
                              <w:rPr>
                                <w:noProof/>
                              </w:rPr>
                              <w:t>17</w:t>
                            </w:r>
                            <w:r>
                              <w:rPr>
                                <w:noProof/>
                              </w:rPr>
                              <w:fldChar w:fldCharType="end"/>
                            </w:r>
                            <w:r>
                              <w:t xml:space="preserve"> Max </w:t>
                            </w:r>
                            <w:proofErr w:type="spellStart"/>
                            <w:r>
                              <w:t>Heapify</w:t>
                            </w:r>
                            <w:proofErr w:type="spellEnd"/>
                            <w:r>
                              <w:t xml:space="preserve"> Code</w:t>
                            </w:r>
                            <w:bookmarkEnd w:id="104"/>
                            <w:bookmarkEnd w:id="105"/>
                            <w:bookmarkEnd w:id="106"/>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D64B1B" id="Text Box 202" o:spid="_x0000_s1040" type="#_x0000_t202" style="position:absolute;margin-left:0;margin-top:199.45pt;width:259.2pt;height:2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" stroked="f">
                <v:textbox style="mso-fit-shape-to-text:t" inset="0,0,0,0">
                  <w:txbxContent>
                    <w:bookmarkStart w:id="107" w:name="_Toc91715495"/>
                    <w:p w14:paraId="07B1A22F" w14:textId="225B3F05" w:rsidR="00C52EF7" w:rsidRDefault="00C52EF7" w:rsidP="00C52EF7">
                      <w:pPr>
                        <w:pStyle w:val="Caption"/>
                        <w:rPr>
                          <w:noProof/>
                          <w:sz w:val="24"/>
                          <w:szCs w:val="24"/>
                        </w:rPr>
                      </w:pPr>
                      <w:r>
                        <w:fldChar w:fldCharType="begin"/>
                      </w:r>
                      <w:r>
                        <w:instrText xml:space="preserve"> SEQ Figure \* ARABIC </w:instrText>
                      </w:r>
                      <w:r>
                        <w:fldChar w:fldCharType="separate"/>
                      </w:r>
                      <w:bookmarkStart w:id="108" w:name="_Toc91715681"/>
                      <w:bookmarkStart w:id="109" w:name="_Toc91768938"/>
                      <w:r w:rsidR="00C736E9">
                        <w:rPr>
                          <w:noProof/>
                        </w:rPr>
                        <w:t>17</w:t>
                      </w:r>
                      <w:r>
                        <w:rPr>
                          <w:noProof/>
                        </w:rPr>
                        <w:fldChar w:fldCharType="end"/>
                      </w:r>
                      <w:r>
                        <w:t xml:space="preserve"> Max </w:t>
                      </w:r>
                      <w:proofErr w:type="spellStart"/>
                      <w:r>
                        <w:t>Heapify</w:t>
                      </w:r>
                      <w:proofErr w:type="spellEnd"/>
                      <w:r>
                        <w:t xml:space="preserve"> Code</w:t>
                      </w:r>
                      <w:bookmarkEnd w:id="107"/>
                      <w:bookmarkEnd w:id="108"/>
                      <w:bookmarkEnd w:id="109"/>
                    </w:p>
                  </w:txbxContent>
                </v:textbox>
                <w10:wrap type="tight"/>
              </v:shape>
            </w:pict>
          </mc:Fallback>
        </mc:AlternateContent>
      </w:r>
    </w:p>
    <w:p w14:paraId="4A2777A8" w14:textId="5B79912E" w:rsidR="00C52EF7" w:rsidRDefault="00C52EF7" w:rsidP="00C52EF7">
      <w:pPr>
        <w:rPr>
          <w:noProof/>
        </w:rPr>
      </w:pPr>
    </w:p>
    <w:p w14:paraId="67263A13" w14:textId="7DE17227" w:rsidR="00C52EF7" w:rsidRDefault="00C52EF7" w:rsidP="00C52EF7">
      <w:pPr>
        <w:rPr>
          <w:noProof/>
        </w:rPr>
      </w:pPr>
    </w:p>
    <w:p w14:paraId="408EE722" w14:textId="77777777" w:rsidR="00C52EF7" w:rsidRDefault="00C52EF7" w:rsidP="00C52EF7">
      <w:pPr>
        <w:rPr>
          <w:noProof/>
        </w:rPr>
      </w:pPr>
    </w:p>
    <w:p w14:paraId="4545E356" w14:textId="77777777" w:rsidR="00C52EF7" w:rsidRDefault="00C52EF7" w:rsidP="00C52EF7">
      <w:pPr>
        <w:rPr>
          <w:noProof/>
        </w:rPr>
      </w:pPr>
    </w:p>
    <w:p w14:paraId="252F27DF" w14:textId="77777777" w:rsidR="00C52EF7" w:rsidRDefault="00C52EF7" w:rsidP="00C52EF7">
      <w:pPr>
        <w:rPr>
          <w:noProof/>
        </w:rPr>
      </w:pPr>
    </w:p>
    <w:p w14:paraId="1D195062" w14:textId="324E66CE" w:rsidR="00C52EF7" w:rsidRDefault="00C52EF7" w:rsidP="00C52EF7">
      <w:pPr>
        <w:rPr>
          <w:noProof/>
        </w:rPr>
      </w:pPr>
    </w:p>
    <w:p w14:paraId="6F2D862E" w14:textId="3BBAECD5" w:rsidR="00C52EF7" w:rsidRDefault="00C52EF7" w:rsidP="00C52EF7">
      <w:pPr>
        <w:rPr>
          <w:noProof/>
        </w:rPr>
      </w:pPr>
    </w:p>
    <w:p w14:paraId="408196F6" w14:textId="129D8CDE" w:rsidR="00C52EF7" w:rsidRDefault="00C52EF7" w:rsidP="00C52EF7">
      <w:pPr>
        <w:rPr>
          <w:noProof/>
        </w:rPr>
      </w:pPr>
    </w:p>
    <w:p w14:paraId="468925C5" w14:textId="69641904" w:rsidR="00C52EF7" w:rsidRDefault="00C52EF7" w:rsidP="00C52EF7">
      <w:pPr>
        <w:rPr>
          <w:noProof/>
        </w:rPr>
      </w:pPr>
    </w:p>
    <w:p w14:paraId="167ADE92" w14:textId="77777777" w:rsidR="00C52EF7" w:rsidRDefault="00C52EF7" w:rsidP="00C52EF7">
      <w:pPr>
        <w:rPr>
          <w:noProof/>
        </w:rPr>
      </w:pPr>
    </w:p>
    <w:p w14:paraId="02B93F04" w14:textId="056CB5DC" w:rsidR="00C52EF7" w:rsidRDefault="00C52EF7" w:rsidP="00C52EF7">
      <w:pPr>
        <w:rPr>
          <w:noProof/>
        </w:rPr>
      </w:pPr>
    </w:p>
    <w:p w14:paraId="17B323DE" w14:textId="77777777" w:rsidR="00C52EF7" w:rsidRDefault="00C52EF7" w:rsidP="00C52EF7">
      <w:pPr>
        <w:rPr>
          <w:noProof/>
        </w:rPr>
      </w:pPr>
    </w:p>
    <w:p w14:paraId="4E73C3F5" w14:textId="2EE92C77" w:rsidR="00C52EF7" w:rsidRDefault="00C52EF7" w:rsidP="00C52EF7">
      <w:pPr>
        <w:rPr>
          <w:noProof/>
        </w:rPr>
      </w:pPr>
    </w:p>
    <w:p w14:paraId="425BAD51" w14:textId="5214DF55" w:rsidR="00C52EF7" w:rsidRDefault="00C52EF7" w:rsidP="00C52EF7">
      <w:pPr>
        <w:rPr>
          <w:noProof/>
        </w:rPr>
      </w:pPr>
    </w:p>
    <w:p w14:paraId="05C890BB" w14:textId="77777777" w:rsidR="00C52EF7" w:rsidRDefault="00C52EF7" w:rsidP="00C52EF7">
      <w:pPr>
        <w:rPr>
          <w:noProof/>
        </w:rPr>
      </w:pPr>
    </w:p>
    <w:p w14:paraId="11187377" w14:textId="77777777" w:rsidR="00C52EF7" w:rsidRDefault="00C52EF7" w:rsidP="00C52EF7">
      <w:pPr>
        <w:pStyle w:val="Heading5"/>
      </w:pPr>
    </w:p>
    <w:p w14:paraId="4A316359" w14:textId="7A650908" w:rsidR="00C52EF7" w:rsidRDefault="00C52EF7" w:rsidP="009613FF">
      <w:pPr>
        <w:pStyle w:val="Heading2"/>
      </w:pPr>
      <w:bookmarkStart w:id="110" w:name="_Toc91769017"/>
      <w:r>
        <w:t>Build Max Heap</w:t>
      </w:r>
      <w:bookmarkEnd w:id="110"/>
      <w:r>
        <w:t xml:space="preserve"> </w:t>
      </w:r>
    </w:p>
    <w:p w14:paraId="63BD22E6" w14:textId="4091CE5B" w:rsidR="00C52EF7" w:rsidRDefault="00C52EF7" w:rsidP="00C52EF7">
      <w:pPr>
        <w:pStyle w:val="Text"/>
      </w:pPr>
      <w:r>
        <w:t>BUILD-MAX-HEAP procedure, which runs in linear time, produces a maxheap from an unordered input array.</w:t>
      </w:r>
    </w:p>
    <w:p w14:paraId="69F0BC07" w14:textId="4A3A2510" w:rsidR="00C52EF7" w:rsidRDefault="00C52EF7" w:rsidP="00C52EF7">
      <w:pPr>
        <w:pStyle w:val="Text"/>
      </w:pPr>
      <w:r>
        <w:t xml:space="preserve">The BUILD-MAX-HEAP procedure is used to convert an array to a maxheap. The elements of the subarray </w:t>
      </w:r>
      <w:r>
        <w:rPr>
          <w:rFonts w:ascii="Cambria Math" w:hAnsi="Cambria Math" w:cs="Cambria Math"/>
        </w:rPr>
        <w:t>𝐴</w:t>
      </w:r>
      <w:r>
        <w:t xml:space="preserve"> [{(</w:t>
      </w:r>
      <w:r>
        <w:rPr>
          <w:rFonts w:ascii="Cambria Math" w:hAnsi="Cambria Math" w:cs="Cambria Math"/>
        </w:rPr>
        <w:t>𝑛</w:t>
      </w:r>
      <w:r>
        <w:t xml:space="preserve">/2) + 1, </w:t>
      </w:r>
      <w:r>
        <w:rPr>
          <w:rFonts w:ascii="Cambria Math" w:hAnsi="Cambria Math" w:cs="Cambria Math"/>
        </w:rPr>
        <w:t>⋯</w:t>
      </w:r>
      <w:r>
        <w:t xml:space="preserve">, </w:t>
      </w:r>
      <w:r>
        <w:rPr>
          <w:rFonts w:ascii="Cambria Math" w:hAnsi="Cambria Math" w:cs="Cambria Math"/>
        </w:rPr>
        <w:t>𝑛}]</w:t>
      </w:r>
      <w:r>
        <w:t xml:space="preserve"> are all leaves of the heap tree, and so each is a 1-element heap to start with.  </w:t>
      </w:r>
    </w:p>
    <w:p w14:paraId="536A36A7" w14:textId="3175BABE" w:rsidR="00C52EF7" w:rsidRDefault="00C52EF7" w:rsidP="00C52EF7">
      <w:pPr>
        <w:pStyle w:val="Text"/>
      </w:pPr>
      <w:r>
        <w:rPr>
          <w:noProof/>
        </w:rPr>
        <mc:AlternateContent>
          <mc:Choice Requires="wps">
            <w:drawing>
              <wp:anchor distT="0" distB="0" distL="114300" distR="114300" simplePos="0" relativeHeight="251743232" behindDoc="0" locked="0" layoutInCell="1" allowOverlap="1" wp14:anchorId="13CFF286" wp14:editId="21B05D5D">
                <wp:simplePos x="0" y="0"/>
                <wp:positionH relativeFrom="margin">
                  <wp:align>left</wp:align>
                </wp:positionH>
                <wp:positionV relativeFrom="paragraph">
                  <wp:posOffset>848995</wp:posOffset>
                </wp:positionV>
                <wp:extent cx="3291840" cy="243840"/>
                <wp:effectExtent l="0" t="0" r="3810" b="3810"/>
                <wp:wrapSquare wrapText="bothSides"/>
                <wp:docPr id="200" name="Text Box 200"/>
                <wp:cNvGraphicFramePr/>
                <a:graphic xmlns:a="http://schemas.openxmlformats.org/drawingml/2006/main">
                  <a:graphicData uri="http://schemas.microsoft.com/office/word/2010/wordprocessingShape">
                    <wps:wsp>
                      <wps:cNvSpPr txBox="1"/>
                      <wps:spPr>
                        <a:xfrm>
                          <a:off x="0" y="0"/>
                          <a:ext cx="3291840" cy="243840"/>
                        </a:xfrm>
                        <a:prstGeom prst="rect">
                          <a:avLst/>
                        </a:prstGeom>
                        <a:solidFill>
                          <a:prstClr val="white"/>
                        </a:solidFill>
                        <a:ln>
                          <a:noFill/>
                        </a:ln>
                      </wps:spPr>
                      <wps:txbx>
                        <w:txbxContent>
                          <w:bookmarkStart w:id="111" w:name="_Toc91715496"/>
                          <w:p w14:paraId="6B693858" w14:textId="33539D05" w:rsidR="00C52EF7" w:rsidRDefault="00C52EF7" w:rsidP="00C52EF7">
                            <w:pPr>
                              <w:pStyle w:val="Caption"/>
                              <w:rPr>
                                <w:sz w:val="24"/>
                                <w:szCs w:val="24"/>
                              </w:rPr>
                            </w:pPr>
                            <w:r>
                              <w:fldChar w:fldCharType="begin"/>
                            </w:r>
                            <w:r>
                              <w:instrText xml:space="preserve"> SEQ Figure \* ARABIC </w:instrText>
                            </w:r>
                            <w:r>
                              <w:fldChar w:fldCharType="separate"/>
                            </w:r>
                            <w:bookmarkStart w:id="112" w:name="_Toc91715682"/>
                            <w:bookmarkStart w:id="113" w:name="_Toc91768939"/>
                            <w:r w:rsidR="00C736E9">
                              <w:rPr>
                                <w:noProof/>
                              </w:rPr>
                              <w:t>18</w:t>
                            </w:r>
                            <w:r>
                              <w:rPr>
                                <w:noProof/>
                              </w:rPr>
                              <w:fldChar w:fldCharType="end"/>
                            </w:r>
                            <w:r>
                              <w:t xml:space="preserve"> </w:t>
                            </w:r>
                            <w:proofErr w:type="spellStart"/>
                            <w:r>
                              <w:t>buildmaxheap</w:t>
                            </w:r>
                            <w:proofErr w:type="spellEnd"/>
                            <w:r>
                              <w:t xml:space="preserve"> code</w:t>
                            </w:r>
                            <w:bookmarkEnd w:id="111"/>
                            <w:bookmarkEnd w:id="112"/>
                            <w:bookmarkEnd w:id="113"/>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3CFF286" id="Text Box 200" o:spid="_x0000_s1041" type="#_x0000_t202" style="position:absolute;left:0;text-align:left;margin-left:0;margin-top:66.85pt;width:259.2pt;height:19.2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" stroked="f">
                <v:textbox inset="0,0,0,0">
                  <w:txbxContent>
                    <w:bookmarkStart w:id="114" w:name="_Toc91715496"/>
                    <w:p w14:paraId="6B693858" w14:textId="33539D05" w:rsidR="00C52EF7" w:rsidRDefault="00C52EF7" w:rsidP="00C52EF7">
                      <w:pPr>
                        <w:pStyle w:val="Caption"/>
                        <w:rPr>
                          <w:sz w:val="24"/>
                          <w:szCs w:val="24"/>
                        </w:rPr>
                      </w:pPr>
                      <w:r>
                        <w:fldChar w:fldCharType="begin"/>
                      </w:r>
                      <w:r>
                        <w:instrText xml:space="preserve"> SEQ Figure \* ARABIC </w:instrText>
                      </w:r>
                      <w:r>
                        <w:fldChar w:fldCharType="separate"/>
                      </w:r>
                      <w:bookmarkStart w:id="115" w:name="_Toc91715682"/>
                      <w:bookmarkStart w:id="116" w:name="_Toc91768939"/>
                      <w:r w:rsidR="00C736E9">
                        <w:rPr>
                          <w:noProof/>
                        </w:rPr>
                        <w:t>18</w:t>
                      </w:r>
                      <w:r>
                        <w:rPr>
                          <w:noProof/>
                        </w:rPr>
                        <w:fldChar w:fldCharType="end"/>
                      </w:r>
                      <w:r>
                        <w:t xml:space="preserve"> </w:t>
                      </w:r>
                      <w:proofErr w:type="spellStart"/>
                      <w:r>
                        <w:t>buildmaxheap</w:t>
                      </w:r>
                      <w:proofErr w:type="spellEnd"/>
                      <w:r>
                        <w:t xml:space="preserve"> code</w:t>
                      </w:r>
                      <w:bookmarkEnd w:id="114"/>
                      <w:bookmarkEnd w:id="115"/>
                      <w:bookmarkEnd w:id="116"/>
                    </w:p>
                  </w:txbxContent>
                </v:textbox>
                <w10:wrap type="square" anchorx="margin"/>
              </v:shape>
            </w:pict>
          </mc:Fallback>
        </mc:AlternateContent>
      </w:r>
      <w:r>
        <w:t>The procedure MAX-HEAPIFY is used in a bottom-up manner to convert the array into a max-heap.  It goes through the remaining nodes of the tree and runs MAXHEAPIFY on each one</w:t>
      </w:r>
    </w:p>
    <w:p w14:paraId="2CBF83E7" w14:textId="5B91850A" w:rsidR="00C52EF7" w:rsidRDefault="00C52EF7" w:rsidP="00C52EF7"/>
    <w:p w14:paraId="4A340996" w14:textId="77777777" w:rsidR="00C52EF7" w:rsidRDefault="00C52EF7" w:rsidP="00C52EF7"/>
    <w:p w14:paraId="4960A312" w14:textId="7736F985" w:rsidR="00C52EF7" w:rsidRDefault="00C52EF7" w:rsidP="00C52EF7"/>
    <w:p w14:paraId="1B5CD2BE" w14:textId="6B1E5B79" w:rsidR="00C52EF7" w:rsidRDefault="00C52EF7" w:rsidP="00C52EF7"/>
    <w:p w14:paraId="530D7766" w14:textId="138DC455" w:rsidR="00C52EF7" w:rsidRDefault="00C52EF7" w:rsidP="00C52EF7">
      <w:r>
        <w:rPr>
          <w:noProof/>
        </w:rPr>
        <w:drawing>
          <wp:anchor distT="0" distB="0" distL="114300" distR="114300" simplePos="0" relativeHeight="251745280" behindDoc="1" locked="0" layoutInCell="1" allowOverlap="1" wp14:anchorId="2B97C1D1" wp14:editId="40B19A77">
            <wp:simplePos x="0" y="0"/>
            <wp:positionH relativeFrom="margin">
              <wp:align>left</wp:align>
            </wp:positionH>
            <wp:positionV relativeFrom="margin">
              <wp:posOffset>2842260</wp:posOffset>
            </wp:positionV>
            <wp:extent cx="3291840" cy="984885"/>
            <wp:effectExtent l="0" t="0" r="3810" b="5715"/>
            <wp:wrapTight wrapText="bothSides">
              <wp:wrapPolygon edited="0">
                <wp:start x="0" y="0"/>
                <wp:lineTo x="0" y="21308"/>
                <wp:lineTo x="21500" y="21308"/>
                <wp:lineTo x="21500" y="0"/>
                <wp:lineTo x="0" y="0"/>
              </wp:wrapPolygon>
            </wp:wrapTight>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91840" cy="984885"/>
                    </a:xfrm>
                    <a:prstGeom prst="rect">
                      <a:avLst/>
                    </a:prstGeom>
                    <a:noFill/>
                  </pic:spPr>
                </pic:pic>
              </a:graphicData>
            </a:graphic>
            <wp14:sizeRelH relativeFrom="page">
              <wp14:pctWidth>0</wp14:pctWidth>
            </wp14:sizeRelH>
            <wp14:sizeRelV relativeFrom="page">
              <wp14:pctHeight>0</wp14:pctHeight>
            </wp14:sizeRelV>
          </wp:anchor>
        </w:drawing>
      </w:r>
    </w:p>
    <w:p w14:paraId="46AA5C9F" w14:textId="1AF9765E" w:rsidR="00C52EF7" w:rsidRDefault="00C52EF7" w:rsidP="00C52EF7"/>
    <w:p w14:paraId="10B00E11" w14:textId="6354FCAF" w:rsidR="00C52EF7" w:rsidRDefault="00C52EF7" w:rsidP="00C52EF7"/>
    <w:p w14:paraId="4D184E88" w14:textId="0D9A161F" w:rsidR="00C52EF7" w:rsidRDefault="00C52EF7" w:rsidP="00C52EF7"/>
    <w:p w14:paraId="3889A5A0" w14:textId="067E809B" w:rsidR="00C52EF7" w:rsidRDefault="00C52EF7" w:rsidP="00C52EF7"/>
    <w:p w14:paraId="13A3CC63" w14:textId="183D6BD0" w:rsidR="00C52EF7" w:rsidRDefault="00C52EF7" w:rsidP="00C52EF7">
      <w:pPr>
        <w:rPr>
          <w:sz w:val="28"/>
          <w:szCs w:val="28"/>
        </w:rPr>
      </w:pPr>
    </w:p>
    <w:p w14:paraId="075DCA1B" w14:textId="77777777" w:rsidR="00C52EF7" w:rsidRDefault="00C52EF7" w:rsidP="00C52EF7">
      <w:pPr>
        <w:rPr>
          <w:sz w:val="28"/>
          <w:szCs w:val="28"/>
        </w:rPr>
      </w:pPr>
    </w:p>
    <w:p w14:paraId="0DE49C9A" w14:textId="77777777" w:rsidR="00C52EF7" w:rsidRDefault="00C52EF7" w:rsidP="009613FF">
      <w:pPr>
        <w:pStyle w:val="Heading2"/>
        <w:rPr>
          <w:sz w:val="28"/>
          <w:szCs w:val="28"/>
        </w:rPr>
      </w:pPr>
      <w:bookmarkStart w:id="117" w:name="_Toc91769018"/>
      <w:r>
        <w:t>Heap Sort Code</w:t>
      </w:r>
      <w:bookmarkEnd w:id="117"/>
    </w:p>
    <w:p w14:paraId="165880FC" w14:textId="70BCBC39" w:rsidR="00C52EF7" w:rsidRDefault="00C52EF7" w:rsidP="00C52EF7">
      <w:pPr>
        <w:pStyle w:val="Text"/>
      </w:pPr>
      <w:r>
        <w:t xml:space="preserve">The heapsort algorithm starts by using BUILD-MAX-HEAP to build a max-heap on the input array </w:t>
      </w:r>
      <w:r>
        <w:rPr>
          <w:rFonts w:ascii="Cambria Math" w:hAnsi="Cambria Math" w:cs="Cambria Math"/>
        </w:rPr>
        <w:t xml:space="preserve">𝐴 </w:t>
      </w:r>
      <w:r>
        <w:t xml:space="preserve">[1 </w:t>
      </w:r>
      <w:r>
        <w:rPr>
          <w:rFonts w:ascii="Cambria Math" w:hAnsi="Cambria Math" w:cs="Cambria Math"/>
        </w:rPr>
        <w:t>⋯</w:t>
      </w:r>
      <w:r>
        <w:t xml:space="preserve"> </w:t>
      </w:r>
      <w:r>
        <w:rPr>
          <w:rFonts w:ascii="Cambria Math" w:hAnsi="Cambria Math" w:cs="Cambria Math"/>
        </w:rPr>
        <w:t>𝑛</w:t>
      </w:r>
      <w:r>
        <w:t xml:space="preserve">] where </w:t>
      </w:r>
      <w:r>
        <w:rPr>
          <w:rFonts w:ascii="Cambria Math" w:hAnsi="Cambria Math" w:cs="Cambria Math"/>
        </w:rPr>
        <w:t>𝑛</w:t>
      </w:r>
      <w:r>
        <w:t xml:space="preserve"> = </w:t>
      </w:r>
      <w:r>
        <w:rPr>
          <w:rFonts w:ascii="Cambria Math" w:hAnsi="Cambria Math" w:cs="Cambria Math"/>
        </w:rPr>
        <w:t>𝐴</w:t>
      </w:r>
      <w:r>
        <w:t xml:space="preserve">. </w:t>
      </w:r>
      <w:r>
        <w:rPr>
          <w:rFonts w:ascii="Cambria Math" w:hAnsi="Cambria Math" w:cs="Cambria Math"/>
        </w:rPr>
        <w:t>𝑙𝑒𝑛𝑔𝑡</w:t>
      </w:r>
      <w:r>
        <w:rPr>
          <w:rFonts w:ascii="Times New Roman" w:hAnsi="Times New Roman" w:cs="Times New Roman"/>
        </w:rPr>
        <w:t>ℎ</w:t>
      </w:r>
      <w:r>
        <w:t xml:space="preserve">. Since the maximum element of the array is stored at the root </w:t>
      </w:r>
      <w:r>
        <w:rPr>
          <w:rFonts w:ascii="Cambria Math" w:hAnsi="Cambria Math" w:cs="Cambria Math"/>
        </w:rPr>
        <w:t>𝐴</w:t>
      </w:r>
      <w:r>
        <w:t xml:space="preserve">[1] we can put it into its correct final position by exchanging it with </w:t>
      </w:r>
      <w:r>
        <w:rPr>
          <w:rFonts w:ascii="Cambria Math" w:hAnsi="Cambria Math" w:cs="Cambria Math"/>
        </w:rPr>
        <w:t>𝐴</w:t>
      </w:r>
      <w:r>
        <w:t>[</w:t>
      </w:r>
      <w:r>
        <w:rPr>
          <w:rFonts w:ascii="Cambria Math" w:hAnsi="Cambria Math" w:cs="Cambria Math"/>
        </w:rPr>
        <w:t>𝑛</w:t>
      </w:r>
      <w:r>
        <w:t>]. •Decrement the heap size to eliminate the last element from the heap. Restore the heap property by calling MAX-HEAPIFY (</w:t>
      </w:r>
      <w:r>
        <w:rPr>
          <w:rFonts w:ascii="Cambria Math" w:hAnsi="Cambria Math" w:cs="Cambria Math"/>
        </w:rPr>
        <w:t>𝐴</w:t>
      </w:r>
      <w:r>
        <w:t>, 1). Repeat this operation down to a heap size of 2.</w:t>
      </w:r>
    </w:p>
    <w:p w14:paraId="5C59107F" w14:textId="77777777" w:rsidR="00C52EF7" w:rsidRDefault="00C52EF7" w:rsidP="00C52EF7">
      <w:pPr>
        <w:pStyle w:val="Text"/>
      </w:pPr>
    </w:p>
    <w:p w14:paraId="5FDAC6E1" w14:textId="7A0B8B71" w:rsidR="00C52EF7" w:rsidRDefault="00C52EF7" w:rsidP="00C52EF7">
      <w:pPr>
        <w:pStyle w:val="Caption"/>
        <w:keepNext/>
      </w:pPr>
      <w:r>
        <w:rPr>
          <w:noProof/>
        </w:rPr>
        <w:drawing>
          <wp:anchor distT="0" distB="0" distL="114300" distR="114300" simplePos="0" relativeHeight="251758592" behindDoc="0" locked="0" layoutInCell="1" allowOverlap="1" wp14:anchorId="77F33F2C" wp14:editId="086E9B6D">
            <wp:simplePos x="0" y="0"/>
            <wp:positionH relativeFrom="column">
              <wp:posOffset>60960</wp:posOffset>
            </wp:positionH>
            <wp:positionV relativeFrom="paragraph">
              <wp:posOffset>311150</wp:posOffset>
            </wp:positionV>
            <wp:extent cx="4010660" cy="2009775"/>
            <wp:effectExtent l="0" t="0" r="8890" b="9525"/>
            <wp:wrapTopAndBottom/>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660" cy="2009775"/>
                    </a:xfrm>
                    <a:prstGeom prst="rect">
                      <a:avLst/>
                    </a:prstGeom>
                    <a:noFill/>
                  </pic:spPr>
                </pic:pic>
              </a:graphicData>
            </a:graphic>
            <wp14:sizeRelH relativeFrom="page">
              <wp14:pctWidth>0</wp14:pctWidth>
            </wp14:sizeRelH>
            <wp14:sizeRelV relativeFrom="page">
              <wp14:pctHeight>0</wp14:pctHeight>
            </wp14:sizeRelV>
          </wp:anchor>
        </w:drawing>
      </w:r>
      <w:r>
        <w:t xml:space="preserve"> heap sort code</w:t>
      </w:r>
    </w:p>
    <w:p w14:paraId="670C9168" w14:textId="2DD462BC" w:rsidR="00C52EF7" w:rsidRDefault="00C52EF7" w:rsidP="00C52EF7">
      <w:pPr>
        <w:pStyle w:val="Text"/>
      </w:pPr>
    </w:p>
    <w:p w14:paraId="683343A8" w14:textId="77777777" w:rsidR="00C52EF7" w:rsidRDefault="00C52EF7" w:rsidP="00C52EF7">
      <w:pPr>
        <w:pStyle w:val="Text"/>
      </w:pPr>
    </w:p>
    <w:p w14:paraId="11B76E0F" w14:textId="77777777" w:rsidR="00C52EF7" w:rsidRDefault="00C52EF7" w:rsidP="00C52EF7">
      <w:pPr>
        <w:pStyle w:val="Text"/>
      </w:pPr>
    </w:p>
    <w:p w14:paraId="4505E9C0" w14:textId="77777777" w:rsidR="00C52EF7" w:rsidRDefault="00C52EF7" w:rsidP="009613FF">
      <w:pPr>
        <w:pStyle w:val="Heading2"/>
      </w:pPr>
      <w:bookmarkStart w:id="118" w:name="_Toc91769019"/>
      <w:r>
        <w:lastRenderedPageBreak/>
        <w:t>Correctness</w:t>
      </w:r>
      <w:bookmarkEnd w:id="118"/>
    </w:p>
    <w:p w14:paraId="0EE53C5A" w14:textId="77777777" w:rsidR="00C52EF7" w:rsidRDefault="00C52EF7" w:rsidP="00C52EF7">
      <w:pPr>
        <w:pStyle w:val="Text"/>
      </w:pPr>
      <w:r>
        <w:rPr>
          <w:b/>
          <w:bCs/>
        </w:rPr>
        <w:t>Initialization</w:t>
      </w:r>
      <w:r>
        <w:t>: Prior to the first iteration. Everything is a leaf so it is already a heap.</w:t>
      </w:r>
    </w:p>
    <w:p w14:paraId="0B48F4C2" w14:textId="77777777" w:rsidR="00C52EF7" w:rsidRDefault="00C52EF7" w:rsidP="00C52EF7">
      <w:pPr>
        <w:pStyle w:val="Text"/>
      </w:pPr>
    </w:p>
    <w:p w14:paraId="08E26277" w14:textId="77777777" w:rsidR="00C52EF7" w:rsidRDefault="00C52EF7" w:rsidP="00C52EF7">
      <w:pPr>
        <w:pStyle w:val="Text"/>
      </w:pPr>
      <w:r>
        <w:rPr>
          <w:b/>
          <w:bCs/>
        </w:rPr>
        <w:t>Maintenance</w:t>
      </w:r>
      <w:r>
        <w:t>: Let us assume that we have a working solution till now. The children of node (</w:t>
      </w:r>
      <w:proofErr w:type="spellStart"/>
      <w:r>
        <w:t>i</w:t>
      </w:r>
      <w:proofErr w:type="spellEnd"/>
      <w:r>
        <w:t>) are numbered higher than (</w:t>
      </w:r>
      <w:proofErr w:type="spellStart"/>
      <w:r>
        <w:t>i</w:t>
      </w:r>
      <w:proofErr w:type="spellEnd"/>
      <w:r>
        <w:t>) . MAX-HEAPIFY preserves the loop invariant as well. We maintain the invariance at each step.</w:t>
      </w:r>
    </w:p>
    <w:p w14:paraId="6FE8143E" w14:textId="77777777" w:rsidR="00C52EF7" w:rsidRDefault="00C52EF7" w:rsidP="00C52EF7">
      <w:pPr>
        <w:pStyle w:val="Text"/>
        <w:rPr>
          <w:b/>
          <w:bCs/>
        </w:rPr>
      </w:pPr>
    </w:p>
    <w:p w14:paraId="355D8463" w14:textId="77777777" w:rsidR="00C52EF7" w:rsidRDefault="00C52EF7" w:rsidP="00C52EF7">
      <w:pPr>
        <w:pStyle w:val="Text"/>
      </w:pPr>
      <w:r>
        <w:rPr>
          <w:b/>
          <w:bCs/>
        </w:rPr>
        <w:t>Termination</w:t>
      </w:r>
      <w:r>
        <w:t>: Terminates when the (</w:t>
      </w:r>
      <w:proofErr w:type="spellStart"/>
      <w:r>
        <w:t>i</w:t>
      </w:r>
      <w:proofErr w:type="spellEnd"/>
      <w:r>
        <w:t>) drops down to 0 and by the loop invariant, each node is the root of a max-heap.</w:t>
      </w:r>
    </w:p>
    <w:p w14:paraId="5FAC992A" w14:textId="77777777" w:rsidR="00C52EF7" w:rsidRDefault="00C52EF7" w:rsidP="009613FF">
      <w:pPr>
        <w:pStyle w:val="Heading2"/>
      </w:pPr>
      <w:bookmarkStart w:id="119" w:name="_Toc91769020"/>
      <w:r>
        <w:t>Running Time</w:t>
      </w:r>
      <w:bookmarkEnd w:id="119"/>
      <w:r>
        <w:t xml:space="preserve"> </w:t>
      </w:r>
    </w:p>
    <w:p w14:paraId="7B7CB9DE" w14:textId="77777777" w:rsidR="00C52EF7" w:rsidRDefault="00C52EF7" w:rsidP="00C52EF7">
      <w:pPr>
        <w:pStyle w:val="Text"/>
      </w:pPr>
      <w:r>
        <w:t>Heapsort has a running time of </w:t>
      </w:r>
      <w:r>
        <w:rPr>
          <w:rStyle w:val="katex-mathml"/>
          <w:color w:val="161616"/>
          <w:bdr w:val="none" w:sz="0" w:space="0" w:color="auto" w:frame="1"/>
        </w:rPr>
        <w:t>O (n log n)</w:t>
      </w:r>
      <w:r>
        <w:t>.</w:t>
      </w:r>
    </w:p>
    <w:p w14:paraId="7AF38323" w14:textId="4006084C" w:rsidR="00C52EF7" w:rsidRDefault="00C52EF7" w:rsidP="00C52EF7">
      <w:pPr>
        <w:pStyle w:val="Text"/>
      </w:pPr>
      <w:r>
        <w:t xml:space="preserve">Building the max-heap from the unsorted list requires </w:t>
      </w:r>
      <w:r>
        <w:rPr>
          <w:rStyle w:val="mord"/>
          <w:rFonts w:ascii="KaTeX_Math" w:hAnsi="KaTeX_Math"/>
          <w:i/>
          <w:iCs/>
          <w:color w:val="161616"/>
        </w:rPr>
        <w:t>O</w:t>
      </w:r>
      <w:r>
        <w:rPr>
          <w:rStyle w:val="mopen"/>
          <w:color w:val="161616"/>
        </w:rPr>
        <w:t>(</w:t>
      </w:r>
      <w:r>
        <w:rPr>
          <w:rStyle w:val="mord"/>
          <w:rFonts w:ascii="KaTeX_Math" w:hAnsi="KaTeX_Math"/>
          <w:i/>
          <w:iCs/>
          <w:color w:val="161616"/>
        </w:rPr>
        <w:t>n</w:t>
      </w:r>
      <w:r>
        <w:rPr>
          <w:rStyle w:val="mclose"/>
          <w:color w:val="161616"/>
        </w:rPr>
        <w:t>)</w:t>
      </w:r>
      <w:r>
        <w:t xml:space="preserve"> calls to the MAX-HEAPIFY function, each of which takes O </w:t>
      </w:r>
      <w:r>
        <w:rPr>
          <w:rStyle w:val="mopen"/>
          <w:color w:val="161616"/>
        </w:rPr>
        <w:t>(</w:t>
      </w:r>
      <w:r>
        <w:rPr>
          <w:rStyle w:val="mop"/>
          <w:color w:val="161616"/>
        </w:rPr>
        <w:t xml:space="preserve">log </w:t>
      </w:r>
      <w:r>
        <w:rPr>
          <w:rStyle w:val="mord"/>
          <w:rFonts w:ascii="KaTeX_Math" w:hAnsi="KaTeX_Math"/>
          <w:i/>
          <w:iCs/>
          <w:color w:val="161616"/>
        </w:rPr>
        <w:t>n</w:t>
      </w:r>
      <w:r>
        <w:rPr>
          <w:rStyle w:val="mclose"/>
          <w:color w:val="161616"/>
        </w:rPr>
        <w:t>)</w:t>
      </w:r>
      <w:r>
        <w:t> time. Thus, the running time of heap sort is</w:t>
      </w:r>
      <w:r>
        <w:rPr>
          <w:rStyle w:val="mord"/>
          <w:rFonts w:ascii="KaTeX_Math" w:hAnsi="KaTeX_Math"/>
          <w:i/>
          <w:iCs/>
          <w:color w:val="161616"/>
        </w:rPr>
        <w:t xml:space="preserve"> O </w:t>
      </w:r>
      <w:r>
        <w:rPr>
          <w:rStyle w:val="mopen"/>
          <w:color w:val="161616"/>
        </w:rPr>
        <w:t>(</w:t>
      </w:r>
      <w:r>
        <w:rPr>
          <w:rStyle w:val="mord"/>
          <w:rFonts w:ascii="KaTeX_Math" w:hAnsi="KaTeX_Math"/>
          <w:i/>
          <w:iCs/>
          <w:color w:val="161616"/>
        </w:rPr>
        <w:t xml:space="preserve">n </w:t>
      </w:r>
      <w:r>
        <w:rPr>
          <w:rStyle w:val="mop"/>
          <w:color w:val="161616"/>
        </w:rPr>
        <w:t xml:space="preserve">log </w:t>
      </w:r>
      <w:r>
        <w:rPr>
          <w:rStyle w:val="mord"/>
          <w:rFonts w:ascii="KaTeX_Math" w:hAnsi="KaTeX_Math"/>
          <w:i/>
          <w:iCs/>
          <w:color w:val="161616"/>
        </w:rPr>
        <w:t>n</w:t>
      </w:r>
      <w:r>
        <w:rPr>
          <w:rStyle w:val="mclose"/>
          <w:color w:val="161616"/>
        </w:rPr>
        <w:t>)</w:t>
      </w:r>
      <w:r>
        <w:t>.</w:t>
      </w:r>
    </w:p>
    <w:p w14:paraId="6AFAE1E7" w14:textId="7B4FA8DF" w:rsidR="00C52EF7" w:rsidRDefault="009613FF" w:rsidP="00C52EF7">
      <w:pPr>
        <w:pStyle w:val="Text"/>
      </w:pPr>
      <w:r>
        <w:rPr>
          <w:noProof/>
        </w:rPr>
        <w:drawing>
          <wp:anchor distT="0" distB="0" distL="114300" distR="114300" simplePos="0" relativeHeight="251759616" behindDoc="0" locked="0" layoutInCell="1" allowOverlap="1" wp14:anchorId="42306D37" wp14:editId="3A0E7E14">
            <wp:simplePos x="0" y="0"/>
            <wp:positionH relativeFrom="margin">
              <wp:align>left</wp:align>
            </wp:positionH>
            <wp:positionV relativeFrom="paragraph">
              <wp:posOffset>168275</wp:posOffset>
            </wp:positionV>
            <wp:extent cx="2834640" cy="3044825"/>
            <wp:effectExtent l="0" t="0" r="3810" b="317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4640" cy="3044825"/>
                    </a:xfrm>
                    <a:prstGeom prst="rect">
                      <a:avLst/>
                    </a:prstGeom>
                    <a:noFill/>
                  </pic:spPr>
                </pic:pic>
              </a:graphicData>
            </a:graphic>
            <wp14:sizeRelH relativeFrom="page">
              <wp14:pctWidth>0</wp14:pctWidth>
            </wp14:sizeRelH>
            <wp14:sizeRelV relativeFrom="page">
              <wp14:pctHeight>0</wp14:pctHeight>
            </wp14:sizeRelV>
          </wp:anchor>
        </w:drawing>
      </w:r>
      <w:r w:rsidR="005077AD">
        <w:rPr>
          <w:noProof/>
        </w:rPr>
        <mc:AlternateContent>
          <mc:Choice Requires="wps">
            <w:drawing>
              <wp:anchor distT="0" distB="0" distL="114300" distR="114300" simplePos="0" relativeHeight="251746304" behindDoc="0" locked="0" layoutInCell="1" allowOverlap="1" wp14:anchorId="49CB696E" wp14:editId="0687821A">
                <wp:simplePos x="0" y="0"/>
                <wp:positionH relativeFrom="column">
                  <wp:posOffset>3101340</wp:posOffset>
                </wp:positionH>
                <wp:positionV relativeFrom="paragraph">
                  <wp:posOffset>110490</wp:posOffset>
                </wp:positionV>
                <wp:extent cx="3291840" cy="259080"/>
                <wp:effectExtent l="0" t="0" r="3810" b="7620"/>
                <wp:wrapSquare wrapText="bothSides"/>
                <wp:docPr id="197" name="Text Box 197"/>
                <wp:cNvGraphicFramePr/>
                <a:graphic xmlns:a="http://schemas.openxmlformats.org/drawingml/2006/main">
                  <a:graphicData uri="http://schemas.microsoft.com/office/word/2010/wordprocessingShape">
                    <wps:wsp>
                      <wps:cNvSpPr txBox="1"/>
                      <wps:spPr>
                        <a:xfrm>
                          <a:off x="0" y="0"/>
                          <a:ext cx="3291840" cy="259080"/>
                        </a:xfrm>
                        <a:prstGeom prst="rect">
                          <a:avLst/>
                        </a:prstGeom>
                        <a:solidFill>
                          <a:prstClr val="white"/>
                        </a:solidFill>
                        <a:ln>
                          <a:noFill/>
                        </a:ln>
                      </wps:spPr>
                      <wps:txbx>
                        <w:txbxContent>
                          <w:bookmarkStart w:id="120" w:name="_Toc91715498"/>
                          <w:p w14:paraId="1DD7C958" w14:textId="26F0D927" w:rsidR="00C52EF7" w:rsidRDefault="00C52EF7" w:rsidP="00C52EF7">
                            <w:pPr>
                              <w:pStyle w:val="Caption"/>
                              <w:rPr>
                                <w:sz w:val="28"/>
                                <w:szCs w:val="28"/>
                              </w:rPr>
                            </w:pPr>
                            <w:r>
                              <w:fldChar w:fldCharType="begin"/>
                            </w:r>
                            <w:r>
                              <w:instrText xml:space="preserve"> SEQ Figure \* ARABIC </w:instrText>
                            </w:r>
                            <w:r>
                              <w:fldChar w:fldCharType="separate"/>
                            </w:r>
                            <w:bookmarkStart w:id="121" w:name="_Toc91715683"/>
                            <w:bookmarkStart w:id="122" w:name="_Toc91768940"/>
                            <w:r w:rsidR="00C736E9">
                              <w:rPr>
                                <w:noProof/>
                              </w:rPr>
                              <w:t>19</w:t>
                            </w:r>
                            <w:r>
                              <w:rPr>
                                <w:noProof/>
                              </w:rPr>
                              <w:fldChar w:fldCharType="end"/>
                            </w:r>
                            <w:r>
                              <w:t xml:space="preserve"> heap sort code with step count 2</w:t>
                            </w:r>
                            <w:bookmarkEnd w:id="120"/>
                            <w:bookmarkEnd w:id="121"/>
                            <w:bookmarkEnd w:id="122"/>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9CB696E" id="Text Box 197" o:spid="_x0000_s1042" type="#_x0000_t202" style="position:absolute;left:0;text-align:left;margin-left:244.2pt;margin-top:8.7pt;width:259.2pt;height:20.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" stroked="f">
                <v:textbox inset="0,0,0,0">
                  <w:txbxContent>
                    <w:bookmarkStart w:id="123" w:name="_Toc91715498"/>
                    <w:p w14:paraId="1DD7C958" w14:textId="26F0D927" w:rsidR="00C52EF7" w:rsidRDefault="00C52EF7" w:rsidP="00C52EF7">
                      <w:pPr>
                        <w:pStyle w:val="Caption"/>
                        <w:rPr>
                          <w:sz w:val="28"/>
                          <w:szCs w:val="28"/>
                        </w:rPr>
                      </w:pPr>
                      <w:r>
                        <w:fldChar w:fldCharType="begin"/>
                      </w:r>
                      <w:r>
                        <w:instrText xml:space="preserve"> SEQ Figure \* ARABIC </w:instrText>
                      </w:r>
                      <w:r>
                        <w:fldChar w:fldCharType="separate"/>
                      </w:r>
                      <w:bookmarkStart w:id="124" w:name="_Toc91715683"/>
                      <w:bookmarkStart w:id="125" w:name="_Toc91768940"/>
                      <w:r w:rsidR="00C736E9">
                        <w:rPr>
                          <w:noProof/>
                        </w:rPr>
                        <w:t>19</w:t>
                      </w:r>
                      <w:r>
                        <w:rPr>
                          <w:noProof/>
                        </w:rPr>
                        <w:fldChar w:fldCharType="end"/>
                      </w:r>
                      <w:r>
                        <w:t xml:space="preserve"> heap sort code with step count 2</w:t>
                      </w:r>
                      <w:bookmarkEnd w:id="123"/>
                      <w:bookmarkEnd w:id="124"/>
                      <w:bookmarkEnd w:id="125"/>
                    </w:p>
                  </w:txbxContent>
                </v:textbox>
                <w10:wrap type="square"/>
              </v:shape>
            </w:pict>
          </mc:Fallback>
        </mc:AlternateContent>
      </w:r>
    </w:p>
    <w:p w14:paraId="35B9556D" w14:textId="0B20A384" w:rsidR="00C52EF7" w:rsidRDefault="005077AD" w:rsidP="00C52EF7">
      <w:pPr>
        <w:pStyle w:val="Text"/>
      </w:pPr>
      <w:r>
        <w:rPr>
          <w:noProof/>
        </w:rPr>
        <w:drawing>
          <wp:anchor distT="0" distB="0" distL="114300" distR="114300" simplePos="0" relativeHeight="251744256" behindDoc="0" locked="0" layoutInCell="1" allowOverlap="1" wp14:anchorId="1B9870E9" wp14:editId="010D8BB1">
            <wp:simplePos x="0" y="0"/>
            <wp:positionH relativeFrom="margin">
              <wp:posOffset>3089910</wp:posOffset>
            </wp:positionH>
            <wp:positionV relativeFrom="margin">
              <wp:posOffset>3765550</wp:posOffset>
            </wp:positionV>
            <wp:extent cx="3291840" cy="1561465"/>
            <wp:effectExtent l="0" t="0" r="3810" b="635"/>
            <wp:wrapTopAndBottom/>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91840" cy="1561465"/>
                    </a:xfrm>
                    <a:prstGeom prst="rect">
                      <a:avLst/>
                    </a:prstGeom>
                    <a:noFill/>
                  </pic:spPr>
                </pic:pic>
              </a:graphicData>
            </a:graphic>
            <wp14:sizeRelH relativeFrom="page">
              <wp14:pctWidth>0</wp14:pctWidth>
            </wp14:sizeRelH>
            <wp14:sizeRelV relativeFrom="page">
              <wp14:pctHeight>0</wp14:pctHeight>
            </wp14:sizeRelV>
          </wp:anchor>
        </w:drawing>
      </w:r>
    </w:p>
    <w:p w14:paraId="220F0FD7" w14:textId="29362BBE" w:rsidR="00C52EF7" w:rsidRDefault="009C027F" w:rsidP="00C52EF7">
      <w:pPr>
        <w:pStyle w:val="Caption"/>
        <w:keepNext/>
      </w:pPr>
      <w:r>
        <w:fldChar w:fldCharType="begin"/>
      </w:r>
      <w:r>
        <w:instrText xml:space="preserve"> SEQ</w:instrText>
      </w:r>
      <w:r>
        <w:instrText xml:space="preserve"> Figure \* ARABIC </w:instrText>
      </w:r>
      <w:r>
        <w:fldChar w:fldCharType="separate"/>
      </w:r>
      <w:bookmarkStart w:id="126" w:name="_Toc91715684"/>
      <w:bookmarkStart w:id="127" w:name="_Toc91768941"/>
      <w:r w:rsidR="00C736E9">
        <w:rPr>
          <w:noProof/>
        </w:rPr>
        <w:t>20</w:t>
      </w:r>
      <w:r>
        <w:rPr>
          <w:noProof/>
        </w:rPr>
        <w:fldChar w:fldCharType="end"/>
      </w:r>
      <w:r w:rsidR="00C52EF7">
        <w:t xml:space="preserve"> heap sort code with step count 1</w:t>
      </w:r>
      <w:bookmarkEnd w:id="126"/>
      <w:bookmarkEnd w:id="127"/>
    </w:p>
    <w:p w14:paraId="36DF6B65" w14:textId="24678227" w:rsidR="00C52EF7" w:rsidRDefault="00C52EF7" w:rsidP="00C52EF7">
      <w:pPr>
        <w:pStyle w:val="Text"/>
      </w:pPr>
    </w:p>
    <w:p w14:paraId="3427D5B0" w14:textId="2DE1F9E4" w:rsidR="00C52EF7" w:rsidRDefault="00C52EF7" w:rsidP="00C52EF7"/>
    <w:p w14:paraId="773D8C2A" w14:textId="1F332979" w:rsidR="00C52EF7" w:rsidRDefault="00C52EF7" w:rsidP="00C52EF7">
      <w:pPr>
        <w:rPr>
          <w:rFonts w:eastAsiaTheme="minorEastAsia"/>
        </w:rPr>
      </w:pPr>
      <w:r>
        <w:rPr>
          <w:rFonts w:eastAsiaTheme="minorEastAsia"/>
        </w:rPr>
        <w:t>We altered the code the count the steps in each iteration, counting the significant steps only (the steps done in loops) and returning them to plot the curve against the asymptotic upper bound (n log n ), The details of plotting are explained thoroughly in section 1</w:t>
      </w:r>
      <w:r w:rsidR="00393E2A">
        <w:rPr>
          <w:rFonts w:eastAsiaTheme="minorEastAsia"/>
        </w:rPr>
        <w:t>1</w:t>
      </w:r>
      <w:r>
        <w:rPr>
          <w:rFonts w:eastAsiaTheme="minorEastAsia"/>
        </w:rPr>
        <w:t xml:space="preserve"> GUI.</w:t>
      </w:r>
    </w:p>
    <w:p w14:paraId="0F370F30" w14:textId="77777777" w:rsidR="00C52EF7" w:rsidRDefault="00C52EF7" w:rsidP="00C52EF7">
      <w:pPr>
        <w:rPr>
          <w:sz w:val="28"/>
          <w:szCs w:val="28"/>
        </w:rPr>
      </w:pPr>
    </w:p>
    <w:p w14:paraId="4E4E5584" w14:textId="77777777" w:rsidR="00C52EF7" w:rsidRDefault="00C52EF7" w:rsidP="00C52EF7">
      <w:pPr>
        <w:tabs>
          <w:tab w:val="left" w:pos="1032"/>
        </w:tabs>
      </w:pPr>
      <w:r>
        <w:tab/>
      </w:r>
    </w:p>
    <w:p w14:paraId="2E3381D2" w14:textId="58F031B3" w:rsidR="00C52EF7" w:rsidRDefault="00C52EF7" w:rsidP="00C52EF7">
      <w:pPr>
        <w:tabs>
          <w:tab w:val="left" w:pos="1032"/>
        </w:tabs>
      </w:pPr>
    </w:p>
    <w:p w14:paraId="0908191A" w14:textId="77777777" w:rsidR="00C52EF7" w:rsidRDefault="00C52EF7" w:rsidP="00C52EF7">
      <w:pPr>
        <w:tabs>
          <w:tab w:val="left" w:pos="1032"/>
        </w:tabs>
      </w:pPr>
    </w:p>
    <w:p w14:paraId="16B7BCAF" w14:textId="77777777" w:rsidR="00C52EF7" w:rsidRDefault="00C52EF7" w:rsidP="00C52EF7">
      <w:pPr>
        <w:tabs>
          <w:tab w:val="left" w:pos="1032"/>
        </w:tabs>
      </w:pPr>
    </w:p>
    <w:p w14:paraId="21CE4EEE" w14:textId="77777777" w:rsidR="00C52EF7" w:rsidRDefault="00C52EF7" w:rsidP="00C52EF7">
      <w:pPr>
        <w:tabs>
          <w:tab w:val="left" w:pos="1032"/>
        </w:tabs>
      </w:pPr>
    </w:p>
    <w:p w14:paraId="02B6D3A3" w14:textId="09A8C8B7" w:rsidR="00C52EF7" w:rsidRDefault="00C52EF7" w:rsidP="00C52EF7">
      <w:pPr>
        <w:pStyle w:val="Caption"/>
        <w:keepNext/>
      </w:pPr>
      <w:r>
        <w:t xml:space="preserve">                                                                                                 </w:t>
      </w:r>
      <w:r w:rsidR="009C027F">
        <w:fldChar w:fldCharType="begin"/>
      </w:r>
      <w:r w:rsidR="009C027F">
        <w:instrText xml:space="preserve"> SEQ Figure \* ARABIC </w:instrText>
      </w:r>
      <w:r w:rsidR="009C027F">
        <w:fldChar w:fldCharType="separate"/>
      </w:r>
      <w:bookmarkStart w:id="128" w:name="_Toc91715685"/>
      <w:bookmarkStart w:id="129" w:name="_Toc91768942"/>
      <w:r w:rsidR="00C736E9">
        <w:rPr>
          <w:noProof/>
        </w:rPr>
        <w:t>21</w:t>
      </w:r>
      <w:r w:rsidR="009C027F">
        <w:rPr>
          <w:noProof/>
        </w:rPr>
        <w:fldChar w:fldCharType="end"/>
      </w:r>
      <w:r>
        <w:t xml:space="preserve"> Heap Sort Graph</w:t>
      </w:r>
      <w:bookmarkEnd w:id="128"/>
      <w:bookmarkEnd w:id="129"/>
    </w:p>
    <w:p w14:paraId="3AE1B928" w14:textId="12B8AF6C" w:rsidR="00C52EF7" w:rsidRDefault="00C52EF7" w:rsidP="00C52EF7">
      <w:pPr>
        <w:tabs>
          <w:tab w:val="left" w:pos="1032"/>
        </w:tabs>
      </w:pPr>
      <w:r>
        <w:rPr>
          <w:noProof/>
        </w:rPr>
        <w:drawing>
          <wp:anchor distT="0" distB="0" distL="114300" distR="114300" simplePos="0" relativeHeight="251760640" behindDoc="1" locked="0" layoutInCell="1" allowOverlap="1" wp14:anchorId="56DAB743" wp14:editId="3BCA9052">
            <wp:simplePos x="0" y="0"/>
            <wp:positionH relativeFrom="column">
              <wp:posOffset>0</wp:posOffset>
            </wp:positionH>
            <wp:positionV relativeFrom="paragraph">
              <wp:posOffset>-3175</wp:posOffset>
            </wp:positionV>
            <wp:extent cx="6858000" cy="3512185"/>
            <wp:effectExtent l="0" t="0" r="0" b="0"/>
            <wp:wrapTight wrapText="bothSides">
              <wp:wrapPolygon edited="0">
                <wp:start x="0" y="0"/>
                <wp:lineTo x="0" y="21440"/>
                <wp:lineTo x="21540" y="21440"/>
                <wp:lineTo x="21540" y="0"/>
                <wp:lineTo x="0" y="0"/>
              </wp:wrapPolygon>
            </wp:wrapTight>
            <wp:docPr id="194" name="Picture 1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line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3512185"/>
                    </a:xfrm>
                    <a:prstGeom prst="rect">
                      <a:avLst/>
                    </a:prstGeom>
                    <a:noFill/>
                  </pic:spPr>
                </pic:pic>
              </a:graphicData>
            </a:graphic>
            <wp14:sizeRelH relativeFrom="page">
              <wp14:pctWidth>0</wp14:pctWidth>
            </wp14:sizeRelH>
            <wp14:sizeRelV relativeFrom="page">
              <wp14:pctHeight>0</wp14:pctHeight>
            </wp14:sizeRelV>
          </wp:anchor>
        </w:drawing>
      </w:r>
    </w:p>
    <w:p w14:paraId="0088FC12" w14:textId="77777777" w:rsidR="00C52EF7" w:rsidRDefault="00C52EF7" w:rsidP="00C52EF7"/>
    <w:p w14:paraId="5E23F93B" w14:textId="77777777" w:rsidR="005077AD" w:rsidRDefault="005077AD" w:rsidP="005077AD">
      <w:pPr>
        <w:pStyle w:val="Text"/>
        <w:rPr>
          <w:noProof/>
        </w:rPr>
      </w:pPr>
      <w:r w:rsidRPr="0039596E">
        <w:rPr>
          <w:noProof/>
        </w:rPr>
        <w:t xml:space="preserve">values of </w:t>
      </w:r>
      <w:r>
        <w:rPr>
          <w:noProof/>
        </w:rPr>
        <w:t xml:space="preserve"> nlogn</w:t>
      </w:r>
      <w:r w:rsidRPr="0039596E">
        <w:rPr>
          <w:noProof/>
        </w:rPr>
        <w:t xml:space="preserve"> have been scaled down to allow the appearance of both graphs near eachother for better comparisons .</w:t>
      </w:r>
    </w:p>
    <w:p w14:paraId="223ADC10" w14:textId="77777777" w:rsidR="00C52EF7" w:rsidRDefault="00C52EF7" w:rsidP="00C52EF7"/>
    <w:p w14:paraId="47191B05" w14:textId="77777777" w:rsidR="00C52EF7" w:rsidRDefault="00C52EF7" w:rsidP="00C52EF7"/>
    <w:p w14:paraId="292E5F8E" w14:textId="77777777" w:rsidR="00C52EF7" w:rsidRDefault="00C52EF7" w:rsidP="00C52EF7"/>
    <w:p w14:paraId="73148660" w14:textId="77777777" w:rsidR="00C52EF7" w:rsidRDefault="00C52EF7" w:rsidP="00C52EF7"/>
    <w:p w14:paraId="75740F20" w14:textId="77777777" w:rsidR="00C52EF7" w:rsidRDefault="00C52EF7" w:rsidP="00C52EF7"/>
    <w:p w14:paraId="00754161" w14:textId="77777777" w:rsidR="00C52EF7" w:rsidRDefault="00C52EF7" w:rsidP="00C52EF7"/>
    <w:p w14:paraId="2D59D85E" w14:textId="77777777" w:rsidR="00C52EF7" w:rsidRDefault="00C52EF7" w:rsidP="00C52EF7"/>
    <w:p w14:paraId="6ACE557B" w14:textId="77777777" w:rsidR="00C52EF7" w:rsidRDefault="00C52EF7" w:rsidP="00C52EF7"/>
    <w:p w14:paraId="08B23208" w14:textId="77777777" w:rsidR="00C52EF7" w:rsidRDefault="00C52EF7" w:rsidP="00C52EF7"/>
    <w:p w14:paraId="37360CC9" w14:textId="77777777" w:rsidR="00C52EF7" w:rsidRDefault="00C52EF7" w:rsidP="00C52EF7"/>
    <w:p w14:paraId="2F95577B" w14:textId="77777777" w:rsidR="00C52EF7" w:rsidRDefault="00C52EF7" w:rsidP="00C52EF7"/>
    <w:p w14:paraId="0F49E912" w14:textId="77777777" w:rsidR="00C52EF7" w:rsidRDefault="00C52EF7" w:rsidP="00C52EF7"/>
    <w:p w14:paraId="217F13C9" w14:textId="77777777" w:rsidR="00C52EF7" w:rsidRDefault="00C52EF7" w:rsidP="00C52EF7"/>
    <w:p w14:paraId="2326BAFF" w14:textId="164D53D8" w:rsidR="00C52EF7" w:rsidRDefault="00C52EF7" w:rsidP="00C52EF7"/>
    <w:p w14:paraId="2F9639E2" w14:textId="77777777" w:rsidR="009613FF" w:rsidRDefault="009613FF" w:rsidP="00C52EF7"/>
    <w:p w14:paraId="1FE08C39" w14:textId="77777777" w:rsidR="00C52EF7" w:rsidRDefault="00C52EF7" w:rsidP="00C52EF7"/>
    <w:p w14:paraId="04703A68" w14:textId="77777777" w:rsidR="00C52EF7" w:rsidRDefault="00C52EF7" w:rsidP="00C52EF7"/>
    <w:p w14:paraId="607D5722" w14:textId="77777777" w:rsidR="00C52EF7" w:rsidRDefault="00C52EF7" w:rsidP="00C52EF7"/>
    <w:p w14:paraId="5DE339CB" w14:textId="77777777" w:rsidR="00C52EF7" w:rsidRDefault="00C52EF7" w:rsidP="00C52EF7"/>
    <w:p w14:paraId="712D1087" w14:textId="77777777" w:rsidR="00C52EF7" w:rsidRDefault="00C52EF7" w:rsidP="00C52EF7"/>
    <w:p w14:paraId="68DFFC42" w14:textId="77777777" w:rsidR="00C52EF7" w:rsidRDefault="00C52EF7" w:rsidP="009613FF">
      <w:pPr>
        <w:pStyle w:val="Heading1"/>
        <w:rPr>
          <w:rFonts w:eastAsiaTheme="minorHAnsi"/>
        </w:rPr>
      </w:pPr>
      <w:bookmarkStart w:id="130" w:name="_Toc91769021"/>
      <w:r>
        <w:rPr>
          <w:rFonts w:eastAsiaTheme="minorHAnsi"/>
        </w:rPr>
        <w:lastRenderedPageBreak/>
        <w:t>Radix Sort</w:t>
      </w:r>
      <w:bookmarkEnd w:id="130"/>
      <w:r>
        <w:rPr>
          <w:rFonts w:eastAsiaTheme="minorHAnsi"/>
        </w:rPr>
        <w:t xml:space="preserve"> </w:t>
      </w:r>
    </w:p>
    <w:p w14:paraId="73DD5B7F" w14:textId="77777777" w:rsidR="00C52EF7" w:rsidRDefault="00C52EF7" w:rsidP="009613FF">
      <w:pPr>
        <w:pStyle w:val="Heading2"/>
        <w:rPr>
          <w:b/>
        </w:rPr>
      </w:pPr>
      <w:bookmarkStart w:id="131" w:name="_Toc91769022"/>
      <w:r>
        <w:t>Code</w:t>
      </w:r>
      <w:bookmarkEnd w:id="131"/>
      <w:r>
        <w:t xml:space="preserve"> </w:t>
      </w:r>
    </w:p>
    <w:p w14:paraId="0E0C0A15" w14:textId="77777777" w:rsidR="00C52EF7" w:rsidRDefault="00C52EF7" w:rsidP="00C52EF7">
      <w:pPr>
        <w:pStyle w:val="Text"/>
      </w:pPr>
      <w:r>
        <w:t>The idea of Radix Sort is to do digit by digit sort starting from least significant digit to most significant digit. Radix sort uses counting sort as a subroutine to sort</w:t>
      </w:r>
    </w:p>
    <w:p w14:paraId="7EEB6D50" w14:textId="77777777" w:rsidR="00C52EF7" w:rsidRDefault="00C52EF7" w:rsidP="00C52EF7">
      <w:pPr>
        <w:pStyle w:val="Text"/>
      </w:pPr>
      <w:r>
        <w:t xml:space="preserve">Radix sort sorts the input array first based on the value of the least significant digit first using a </w:t>
      </w:r>
      <w:r>
        <w:rPr>
          <w:i/>
          <w:iCs/>
        </w:rPr>
        <w:t>stable</w:t>
      </w:r>
      <w:r>
        <w:t xml:space="preserve"> algorithm.  The sorted array is the sorted based on the next least significant digit, and so on.  For a d digit number, it makes d-sorts.  Radix sort is often used to sort records of information that are keyed by multiple fields. </w:t>
      </w:r>
    </w:p>
    <w:p w14:paraId="28CDA447" w14:textId="550F3542" w:rsidR="00C52EF7" w:rsidRDefault="00C52EF7" w:rsidP="00C52EF7">
      <w:r>
        <w:rPr>
          <w:noProof/>
        </w:rPr>
        <mc:AlternateContent>
          <mc:Choice Requires="wps">
            <w:drawing>
              <wp:anchor distT="0" distB="0" distL="114300" distR="114300" simplePos="0" relativeHeight="251747328" behindDoc="0" locked="0" layoutInCell="1" allowOverlap="1" wp14:anchorId="1FB56ED7" wp14:editId="5934AE4A">
                <wp:simplePos x="0" y="0"/>
                <wp:positionH relativeFrom="column">
                  <wp:posOffset>3528060</wp:posOffset>
                </wp:positionH>
                <wp:positionV relativeFrom="paragraph">
                  <wp:posOffset>176530</wp:posOffset>
                </wp:positionV>
                <wp:extent cx="3017520" cy="243840"/>
                <wp:effectExtent l="0" t="0" r="0" b="3810"/>
                <wp:wrapSquare wrapText="bothSides"/>
                <wp:docPr id="193" name="Text Box 193"/>
                <wp:cNvGraphicFramePr/>
                <a:graphic xmlns:a="http://schemas.openxmlformats.org/drawingml/2006/main">
                  <a:graphicData uri="http://schemas.microsoft.com/office/word/2010/wordprocessingShape">
                    <wps:wsp>
                      <wps:cNvSpPr txBox="1"/>
                      <wps:spPr>
                        <a:xfrm>
                          <a:off x="0" y="0"/>
                          <a:ext cx="3017520" cy="243840"/>
                        </a:xfrm>
                        <a:prstGeom prst="rect">
                          <a:avLst/>
                        </a:prstGeom>
                        <a:solidFill>
                          <a:prstClr val="white"/>
                        </a:solidFill>
                        <a:ln>
                          <a:noFill/>
                        </a:ln>
                      </wps:spPr>
                      <wps:txbx>
                        <w:txbxContent>
                          <w:bookmarkStart w:id="132" w:name="_Toc91715501"/>
                          <w:p w14:paraId="021CF72A" w14:textId="6F08A109" w:rsidR="00C52EF7" w:rsidRDefault="00C52EF7" w:rsidP="00C52EF7">
                            <w:pPr>
                              <w:pStyle w:val="Caption"/>
                              <w:rPr>
                                <w:sz w:val="24"/>
                                <w:szCs w:val="24"/>
                              </w:rPr>
                            </w:pPr>
                            <w:r>
                              <w:fldChar w:fldCharType="begin"/>
                            </w:r>
                            <w:r>
                              <w:instrText xml:space="preserve"> SEQ Figure \* ARABIC </w:instrText>
                            </w:r>
                            <w:r>
                              <w:fldChar w:fldCharType="separate"/>
                            </w:r>
                            <w:bookmarkStart w:id="133" w:name="_Toc91715686"/>
                            <w:bookmarkStart w:id="134" w:name="_Toc91768943"/>
                            <w:r w:rsidR="00C736E9">
                              <w:rPr>
                                <w:noProof/>
                              </w:rPr>
                              <w:t>22</w:t>
                            </w:r>
                            <w:r>
                              <w:rPr>
                                <w:noProof/>
                              </w:rPr>
                              <w:fldChar w:fldCharType="end"/>
                            </w:r>
                            <w:r>
                              <w:t xml:space="preserve"> Radix Sort Code</w:t>
                            </w:r>
                            <w:bookmarkEnd w:id="132"/>
                            <w:bookmarkEnd w:id="133"/>
                            <w:bookmarkEnd w:id="134"/>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B56ED7" id="Text Box 193" o:spid="_x0000_s1043" type="#_x0000_t202" style="position:absolute;margin-left:277.8pt;margin-top:13.9pt;width:237.6pt;height:19.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" stroked="f">
                <v:textbox inset="0,0,0,0">
                  <w:txbxContent>
                    <w:bookmarkStart w:id="135" w:name="_Toc91715501"/>
                    <w:p w14:paraId="021CF72A" w14:textId="6F08A109" w:rsidR="00C52EF7" w:rsidRDefault="00C52EF7" w:rsidP="00C52EF7">
                      <w:pPr>
                        <w:pStyle w:val="Caption"/>
                        <w:rPr>
                          <w:sz w:val="24"/>
                          <w:szCs w:val="24"/>
                        </w:rPr>
                      </w:pPr>
                      <w:r>
                        <w:fldChar w:fldCharType="begin"/>
                      </w:r>
                      <w:r>
                        <w:instrText xml:space="preserve"> SEQ Figure \* ARABIC </w:instrText>
                      </w:r>
                      <w:r>
                        <w:fldChar w:fldCharType="separate"/>
                      </w:r>
                      <w:bookmarkStart w:id="136" w:name="_Toc91715686"/>
                      <w:bookmarkStart w:id="137" w:name="_Toc91768943"/>
                      <w:r w:rsidR="00C736E9">
                        <w:rPr>
                          <w:noProof/>
                        </w:rPr>
                        <w:t>22</w:t>
                      </w:r>
                      <w:r>
                        <w:rPr>
                          <w:noProof/>
                        </w:rPr>
                        <w:fldChar w:fldCharType="end"/>
                      </w:r>
                      <w:r>
                        <w:t xml:space="preserve"> Radix Sort Code</w:t>
                      </w:r>
                      <w:bookmarkEnd w:id="135"/>
                      <w:bookmarkEnd w:id="136"/>
                      <w:bookmarkEnd w:id="137"/>
                    </w:p>
                  </w:txbxContent>
                </v:textbox>
                <w10:wrap type="square"/>
              </v:shape>
            </w:pict>
          </mc:Fallback>
        </mc:AlternateContent>
      </w:r>
    </w:p>
    <w:p w14:paraId="74240857" w14:textId="642877B3" w:rsidR="00C52EF7" w:rsidRDefault="009C027F" w:rsidP="00C52EF7">
      <w:pPr>
        <w:pStyle w:val="Caption"/>
        <w:keepNext/>
      </w:pPr>
      <w:r>
        <w:fldChar w:fldCharType="begin"/>
      </w:r>
      <w:r>
        <w:instrText xml:space="preserve"> SEQ Figure \* ARABIC </w:instrText>
      </w:r>
      <w:r>
        <w:fldChar w:fldCharType="separate"/>
      </w:r>
      <w:bookmarkStart w:id="138" w:name="_Toc91715687"/>
      <w:bookmarkStart w:id="139" w:name="_Toc91768944"/>
      <w:r w:rsidR="00C736E9">
        <w:rPr>
          <w:noProof/>
        </w:rPr>
        <w:t>23</w:t>
      </w:r>
      <w:r>
        <w:rPr>
          <w:noProof/>
        </w:rPr>
        <w:fldChar w:fldCharType="end"/>
      </w:r>
      <w:r w:rsidR="00C52EF7">
        <w:t xml:space="preserve"> Counting Sort in Radix</w:t>
      </w:r>
      <w:bookmarkEnd w:id="138"/>
      <w:bookmarkEnd w:id="139"/>
    </w:p>
    <w:p w14:paraId="2560D590" w14:textId="1B1A8A52" w:rsidR="00C52EF7" w:rsidRDefault="00C52EF7" w:rsidP="00C52EF7">
      <w:r>
        <w:rPr>
          <w:noProof/>
        </w:rPr>
        <w:drawing>
          <wp:anchor distT="0" distB="0" distL="114300" distR="114300" simplePos="0" relativeHeight="251749376" behindDoc="1" locked="0" layoutInCell="1" allowOverlap="1" wp14:anchorId="0E69FE5B" wp14:editId="2A626071">
            <wp:simplePos x="0" y="0"/>
            <wp:positionH relativeFrom="margin">
              <wp:posOffset>3307080</wp:posOffset>
            </wp:positionH>
            <wp:positionV relativeFrom="margin">
              <wp:posOffset>2613660</wp:posOffset>
            </wp:positionV>
            <wp:extent cx="3017520" cy="2088515"/>
            <wp:effectExtent l="0" t="0" r="0" b="6985"/>
            <wp:wrapTight wrapText="bothSides">
              <wp:wrapPolygon edited="0">
                <wp:start x="0" y="0"/>
                <wp:lineTo x="0" y="21475"/>
                <wp:lineTo x="21409" y="21475"/>
                <wp:lineTo x="21409"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7520" cy="2088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1" locked="0" layoutInCell="1" allowOverlap="1" wp14:anchorId="134FB125" wp14:editId="6DAAE171">
            <wp:simplePos x="0" y="0"/>
            <wp:positionH relativeFrom="column">
              <wp:posOffset>0</wp:posOffset>
            </wp:positionH>
            <wp:positionV relativeFrom="paragraph">
              <wp:posOffset>-1905</wp:posOffset>
            </wp:positionV>
            <wp:extent cx="3108960" cy="3130550"/>
            <wp:effectExtent l="0" t="0" r="0" b="0"/>
            <wp:wrapTight wrapText="bothSides">
              <wp:wrapPolygon edited="0">
                <wp:start x="0" y="0"/>
                <wp:lineTo x="0" y="21425"/>
                <wp:lineTo x="21441" y="21425"/>
                <wp:lineTo x="2144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8960" cy="3130550"/>
                    </a:xfrm>
                    <a:prstGeom prst="rect">
                      <a:avLst/>
                    </a:prstGeom>
                    <a:noFill/>
                  </pic:spPr>
                </pic:pic>
              </a:graphicData>
            </a:graphic>
            <wp14:sizeRelH relativeFrom="page">
              <wp14:pctWidth>0</wp14:pctWidth>
            </wp14:sizeRelH>
            <wp14:sizeRelV relativeFrom="page">
              <wp14:pctHeight>0</wp14:pctHeight>
            </wp14:sizeRelV>
          </wp:anchor>
        </w:drawing>
      </w:r>
      <w:r>
        <w:rPr>
          <w:noProof/>
        </w:rPr>
        <w:t xml:space="preserve"> </w:t>
      </w:r>
    </w:p>
    <w:p w14:paraId="0197F0A5" w14:textId="3018F443" w:rsidR="00C52EF7" w:rsidRDefault="00C52EF7" w:rsidP="005077AD">
      <w:pPr>
        <w:pStyle w:val="Heading5"/>
        <w:ind w:firstLine="0"/>
      </w:pPr>
    </w:p>
    <w:p w14:paraId="485F7A51" w14:textId="11E45650" w:rsidR="005077AD" w:rsidRDefault="005077AD" w:rsidP="005077AD"/>
    <w:p w14:paraId="7FCFE937" w14:textId="6632DEFC" w:rsidR="005077AD" w:rsidRDefault="005077AD" w:rsidP="005077AD"/>
    <w:p w14:paraId="48A15B10" w14:textId="712F55C4" w:rsidR="005077AD" w:rsidRDefault="005077AD" w:rsidP="005077AD"/>
    <w:p w14:paraId="3FFA420E" w14:textId="7EC4E4AE" w:rsidR="005077AD" w:rsidRDefault="005077AD" w:rsidP="005077AD"/>
    <w:p w14:paraId="6285DFFE" w14:textId="44EF0BFC" w:rsidR="005077AD" w:rsidRDefault="005077AD" w:rsidP="005077AD"/>
    <w:p w14:paraId="21AB8DED" w14:textId="4D708C99" w:rsidR="005077AD" w:rsidRDefault="005077AD" w:rsidP="005077AD"/>
    <w:p w14:paraId="71CE98B4" w14:textId="1DC52A67" w:rsidR="005077AD" w:rsidRDefault="005077AD" w:rsidP="005077AD"/>
    <w:p w14:paraId="2FF87262" w14:textId="6948DF95" w:rsidR="005077AD" w:rsidRDefault="005077AD" w:rsidP="005077AD"/>
    <w:p w14:paraId="2BB649FF" w14:textId="0B418093" w:rsidR="005077AD" w:rsidRDefault="005077AD" w:rsidP="005077AD"/>
    <w:p w14:paraId="6AEE3F12" w14:textId="50F6942B" w:rsidR="005077AD" w:rsidRDefault="005077AD" w:rsidP="005077AD"/>
    <w:p w14:paraId="1E9F0E90" w14:textId="77777777" w:rsidR="005077AD" w:rsidRPr="005077AD" w:rsidRDefault="005077AD" w:rsidP="005077AD"/>
    <w:p w14:paraId="3CF7A37D" w14:textId="77777777" w:rsidR="00C52EF7" w:rsidRDefault="00C52EF7" w:rsidP="00C52EF7">
      <w:pPr>
        <w:pStyle w:val="Heading5"/>
      </w:pPr>
    </w:p>
    <w:p w14:paraId="0347B913" w14:textId="77777777" w:rsidR="00C52EF7" w:rsidRDefault="00C52EF7" w:rsidP="009613FF">
      <w:pPr>
        <w:pStyle w:val="Heading2"/>
      </w:pPr>
      <w:bookmarkStart w:id="140" w:name="_Toc91769023"/>
      <w:r>
        <w:t>Correctness</w:t>
      </w:r>
      <w:bookmarkEnd w:id="140"/>
    </w:p>
    <w:p w14:paraId="7193B17E" w14:textId="77777777" w:rsidR="00C52EF7" w:rsidRDefault="00C52EF7" w:rsidP="00C52EF7"/>
    <w:p w14:paraId="4A0D1354" w14:textId="77777777" w:rsidR="00C52EF7" w:rsidRDefault="00C52EF7" w:rsidP="00C52EF7">
      <w:pPr>
        <w:pStyle w:val="Text"/>
      </w:pPr>
      <w:r>
        <w:t xml:space="preserve">Loop Invariant: After the </w:t>
      </w:r>
      <w:proofErr w:type="spellStart"/>
      <w:r>
        <w:t>ith</w:t>
      </w:r>
      <w:proofErr w:type="spellEnd"/>
      <w:r>
        <w:t xml:space="preserve"> iteration of the loop, the elements are sorted by their last </w:t>
      </w:r>
      <w:proofErr w:type="spellStart"/>
      <w:r>
        <w:t>i</w:t>
      </w:r>
      <w:proofErr w:type="spellEnd"/>
      <w:r>
        <w:t xml:space="preserve"> digits.</w:t>
      </w:r>
    </w:p>
    <w:p w14:paraId="72AB654A" w14:textId="77777777" w:rsidR="00C52EF7" w:rsidRDefault="00C52EF7" w:rsidP="00C52EF7">
      <w:pPr>
        <w:pStyle w:val="Text"/>
      </w:pPr>
    </w:p>
    <w:p w14:paraId="3459B7AD" w14:textId="77777777" w:rsidR="00C52EF7" w:rsidRDefault="00C52EF7" w:rsidP="00C52EF7">
      <w:pPr>
        <w:pStyle w:val="Text"/>
      </w:pPr>
      <w:r>
        <w:rPr>
          <w:rStyle w:val="Strong"/>
          <w:rFonts w:ascii="Roboto" w:hAnsi="Roboto"/>
        </w:rPr>
        <w:t>Initialization:</w:t>
      </w:r>
      <w:r>
        <w:t> The array is trivially sorted on the last </w:t>
      </w:r>
      <w:r>
        <w:rPr>
          <w:rStyle w:val="mord"/>
          <w:sz w:val="29"/>
          <w:szCs w:val="29"/>
        </w:rPr>
        <w:t>0</w:t>
      </w:r>
      <w:r>
        <w:t> digits.</w:t>
      </w:r>
    </w:p>
    <w:p w14:paraId="70E841FC" w14:textId="77777777" w:rsidR="00C52EF7" w:rsidRDefault="00C52EF7" w:rsidP="00C52EF7">
      <w:pPr>
        <w:pStyle w:val="Text"/>
        <w:rPr>
          <w:rStyle w:val="Strong"/>
          <w:rFonts w:ascii="Roboto" w:hAnsi="Roboto"/>
        </w:rPr>
      </w:pPr>
    </w:p>
    <w:p w14:paraId="19384E18" w14:textId="3F4F7C69" w:rsidR="00C52EF7" w:rsidRDefault="00C52EF7" w:rsidP="00C52EF7">
      <w:pPr>
        <w:pStyle w:val="Text"/>
      </w:pPr>
      <w:r>
        <w:rPr>
          <w:rStyle w:val="Strong"/>
          <w:rFonts w:ascii="Roboto" w:hAnsi="Roboto"/>
        </w:rPr>
        <w:t>Maintenance:</w:t>
      </w:r>
      <w:r>
        <w:t> Let's assume that the array is sorted on the last </w:t>
      </w:r>
      <w:r>
        <w:rPr>
          <w:rStyle w:val="mord"/>
          <w:rFonts w:ascii="KaTeX_Math" w:hAnsi="KaTeX_Math"/>
          <w:i/>
          <w:iCs/>
          <w:sz w:val="29"/>
          <w:szCs w:val="29"/>
        </w:rPr>
        <w:t>i</w:t>
      </w:r>
      <w:r>
        <w:rPr>
          <w:rStyle w:val="mord"/>
          <w:sz w:val="29"/>
          <w:szCs w:val="29"/>
        </w:rPr>
        <w:t>−1</w:t>
      </w:r>
      <w:r>
        <w:t> digits. After we sort on the </w:t>
      </w:r>
      <w:proofErr w:type="spellStart"/>
      <w:r>
        <w:rPr>
          <w:rStyle w:val="mord"/>
          <w:rFonts w:ascii="KaTeX_Math" w:hAnsi="KaTeX_Math"/>
          <w:i/>
          <w:iCs/>
          <w:sz w:val="29"/>
          <w:szCs w:val="29"/>
        </w:rPr>
        <w:t>i</w:t>
      </w:r>
      <w:r>
        <w:t>th</w:t>
      </w:r>
      <w:proofErr w:type="spellEnd"/>
      <w:r>
        <w:t xml:space="preserve"> digit, the array will be sorted on the last </w:t>
      </w:r>
      <w:r>
        <w:rPr>
          <w:rStyle w:val="katex-mathml"/>
          <w:sz w:val="29"/>
          <w:szCs w:val="29"/>
          <w:bdr w:val="none" w:sz="0" w:space="0" w:color="auto" w:frame="1"/>
        </w:rPr>
        <w:t>i</w:t>
      </w:r>
      <w:r>
        <w:rPr>
          <w:rStyle w:val="mord"/>
          <w:rFonts w:ascii="KaTeX_Math" w:hAnsi="KaTeX_Math"/>
          <w:i/>
          <w:iCs/>
          <w:sz w:val="29"/>
          <w:szCs w:val="29"/>
        </w:rPr>
        <w:t>i</w:t>
      </w:r>
      <w:r>
        <w:t> digits. It is obvious that elements with different digit in the </w:t>
      </w:r>
      <w:proofErr w:type="spellStart"/>
      <w:r>
        <w:rPr>
          <w:rStyle w:val="mord"/>
          <w:rFonts w:ascii="KaTeX_Math" w:hAnsi="KaTeX_Math"/>
          <w:i/>
          <w:iCs/>
          <w:sz w:val="29"/>
          <w:szCs w:val="29"/>
        </w:rPr>
        <w:t>i</w:t>
      </w:r>
      <w:r>
        <w:t>th</w:t>
      </w:r>
      <w:proofErr w:type="spellEnd"/>
      <w:r>
        <w:t xml:space="preserve"> position are ordered accordingly; in the case of the same </w:t>
      </w:r>
      <w:proofErr w:type="spellStart"/>
      <w:r>
        <w:rPr>
          <w:rStyle w:val="mord"/>
          <w:rFonts w:ascii="KaTeX_Math" w:hAnsi="KaTeX_Math"/>
          <w:i/>
          <w:iCs/>
          <w:sz w:val="29"/>
          <w:szCs w:val="29"/>
        </w:rPr>
        <w:t>i</w:t>
      </w:r>
      <w:r>
        <w:t>th</w:t>
      </w:r>
      <w:proofErr w:type="spellEnd"/>
      <w:r>
        <w:t xml:space="preserve"> digit, we still get a correct order, because we're using a stable sort and the elements were already sorted on the last </w:t>
      </w:r>
      <w:r>
        <w:rPr>
          <w:rStyle w:val="mord"/>
          <w:rFonts w:ascii="KaTeX_Math" w:hAnsi="KaTeX_Math"/>
          <w:i/>
          <w:iCs/>
          <w:sz w:val="29"/>
          <w:szCs w:val="29"/>
        </w:rPr>
        <w:t>i</w:t>
      </w:r>
      <w:r>
        <w:rPr>
          <w:rStyle w:val="mord"/>
          <w:sz w:val="29"/>
          <w:szCs w:val="29"/>
        </w:rPr>
        <w:t>−1</w:t>
      </w:r>
      <w:r>
        <w:t> digits.</w:t>
      </w:r>
    </w:p>
    <w:p w14:paraId="2018B7C7" w14:textId="4FD608AD" w:rsidR="00C52EF7" w:rsidRDefault="00C52EF7" w:rsidP="00C52EF7">
      <w:pPr>
        <w:pStyle w:val="Text"/>
        <w:rPr>
          <w:rStyle w:val="Strong"/>
          <w:rFonts w:ascii="Roboto" w:hAnsi="Roboto"/>
        </w:rPr>
      </w:pPr>
    </w:p>
    <w:p w14:paraId="6F4F0496" w14:textId="2CCAC15E" w:rsidR="00C52EF7" w:rsidRDefault="00C52EF7" w:rsidP="00C52EF7">
      <w:pPr>
        <w:pStyle w:val="Text"/>
      </w:pPr>
      <w:r>
        <w:rPr>
          <w:rStyle w:val="Strong"/>
          <w:rFonts w:ascii="Roboto" w:hAnsi="Roboto"/>
        </w:rPr>
        <w:t>Termination:</w:t>
      </w:r>
      <w:r>
        <w:t> The loop terminates when </w:t>
      </w:r>
      <w:proofErr w:type="spellStart"/>
      <w:r>
        <w:rPr>
          <w:rStyle w:val="mord"/>
          <w:rFonts w:ascii="KaTeX_Math" w:hAnsi="KaTeX_Math"/>
          <w:i/>
          <w:iCs/>
          <w:sz w:val="29"/>
          <w:szCs w:val="29"/>
        </w:rPr>
        <w:t>i</w:t>
      </w:r>
      <w:proofErr w:type="spellEnd"/>
      <w:r>
        <w:rPr>
          <w:rStyle w:val="mrel"/>
          <w:sz w:val="29"/>
          <w:szCs w:val="29"/>
        </w:rPr>
        <w:t>=</w:t>
      </w:r>
      <w:r>
        <w:rPr>
          <w:rStyle w:val="mord"/>
          <w:rFonts w:ascii="KaTeX_Math" w:hAnsi="KaTeX_Math"/>
          <w:i/>
          <w:iCs/>
          <w:sz w:val="29"/>
          <w:szCs w:val="29"/>
        </w:rPr>
        <w:t>d</w:t>
      </w:r>
      <w:r>
        <w:rPr>
          <w:rStyle w:val="mbin"/>
          <w:sz w:val="29"/>
          <w:szCs w:val="29"/>
        </w:rPr>
        <w:t>+</w:t>
      </w:r>
      <w:r>
        <w:rPr>
          <w:rStyle w:val="mord"/>
          <w:sz w:val="29"/>
          <w:szCs w:val="29"/>
        </w:rPr>
        <w:t>1</w:t>
      </w:r>
      <w:r>
        <w:t>. Since the invariant holds, we have the numbers sorted on </w:t>
      </w:r>
      <w:r>
        <w:rPr>
          <w:rStyle w:val="mord"/>
          <w:rFonts w:ascii="KaTeX_Math" w:hAnsi="KaTeX_Math"/>
          <w:i/>
          <w:iCs/>
          <w:sz w:val="29"/>
          <w:szCs w:val="29"/>
        </w:rPr>
        <w:t>d</w:t>
      </w:r>
      <w:r>
        <w:t> digits.</w:t>
      </w:r>
    </w:p>
    <w:p w14:paraId="456FF0A5" w14:textId="6E3A0966" w:rsidR="00C52EF7" w:rsidRDefault="00C52EF7" w:rsidP="009613FF">
      <w:pPr>
        <w:pStyle w:val="Heading2"/>
      </w:pPr>
      <w:bookmarkStart w:id="141" w:name="_Toc91769024"/>
      <w:r>
        <w:lastRenderedPageBreak/>
        <w:t>Running Time</w:t>
      </w:r>
      <w:bookmarkEnd w:id="141"/>
      <w:r>
        <w:t xml:space="preserve"> </w:t>
      </w:r>
    </w:p>
    <w:p w14:paraId="726FB10C" w14:textId="396E8ED8" w:rsidR="00C52EF7" w:rsidRDefault="00C52EF7" w:rsidP="00C52EF7"/>
    <w:p w14:paraId="41E801A9" w14:textId="3B9A490C" w:rsidR="00C52EF7" w:rsidRDefault="00C52EF7" w:rsidP="005077AD">
      <w:pPr>
        <w:pStyle w:val="Text"/>
      </w:pPr>
      <w:r>
        <w:t>Given n d-digit numbers in which each digit can take on up to k possible values, RADIX-SORT correctly sorts these numbers in Θ (</w:t>
      </w:r>
      <w:r>
        <w:rPr>
          <w:rFonts w:ascii="Cambria Math" w:hAnsi="Cambria Math" w:cs="Cambria Math"/>
        </w:rPr>
        <w:t>𝑑</w:t>
      </w:r>
      <w:r>
        <w:t xml:space="preserve"> (</w:t>
      </w:r>
      <w:r>
        <w:rPr>
          <w:rFonts w:ascii="Cambria Math" w:hAnsi="Cambria Math" w:cs="Cambria Math"/>
        </w:rPr>
        <w:t>𝑘</w:t>
      </w:r>
      <w:r>
        <w:t xml:space="preserve"> + </w:t>
      </w:r>
      <w:r>
        <w:rPr>
          <w:rFonts w:ascii="Cambria Math" w:hAnsi="Cambria Math" w:cs="Cambria Math"/>
        </w:rPr>
        <w:t>𝑛</w:t>
      </w:r>
      <w:r>
        <w:t>)) time if the stable sort it uses takes Θ (</w:t>
      </w:r>
      <w:r>
        <w:rPr>
          <w:rFonts w:ascii="Cambria Math" w:hAnsi="Cambria Math" w:cs="Cambria Math"/>
        </w:rPr>
        <w:t>𝑘</w:t>
      </w:r>
      <w:r>
        <w:t xml:space="preserve"> + </w:t>
      </w:r>
      <w:r>
        <w:rPr>
          <w:rFonts w:ascii="Cambria Math" w:hAnsi="Cambria Math" w:cs="Cambria Math"/>
        </w:rPr>
        <w:t>𝑛)</w:t>
      </w:r>
      <w:r>
        <w:t xml:space="preserve"> time.  </w:t>
      </w:r>
    </w:p>
    <w:p w14:paraId="7C94843C" w14:textId="77777777" w:rsidR="00C52EF7" w:rsidRDefault="00C52EF7" w:rsidP="005077AD">
      <w:pPr>
        <w:pStyle w:val="Text"/>
      </w:pPr>
      <w:r>
        <w:t xml:space="preserve">When d is constant, and </w:t>
      </w:r>
      <w:r>
        <w:rPr>
          <w:rFonts w:ascii="Cambria Math" w:hAnsi="Cambria Math" w:cs="Cambria Math"/>
        </w:rPr>
        <w:t>𝑘</w:t>
      </w:r>
      <w:r>
        <w:t xml:space="preserve"> = </w:t>
      </w:r>
      <w:r>
        <w:rPr>
          <w:rFonts w:ascii="Cambria Math" w:hAnsi="Cambria Math" w:cs="Cambria Math"/>
        </w:rPr>
        <w:t>𝑂</w:t>
      </w:r>
      <w:r>
        <w:t>(</w:t>
      </w:r>
      <w:r>
        <w:rPr>
          <w:rFonts w:ascii="Cambria Math" w:hAnsi="Cambria Math" w:cs="Cambria Math"/>
        </w:rPr>
        <w:t>𝑛</w:t>
      </w:r>
      <w:r>
        <w:t>) the running time is Θ (</w:t>
      </w:r>
      <w:r>
        <w:rPr>
          <w:rFonts w:ascii="Cambria Math" w:hAnsi="Cambria Math" w:cs="Cambria Math"/>
        </w:rPr>
        <w:t>𝑛)</w:t>
      </w:r>
      <w:r>
        <w:t>.</w:t>
      </w:r>
    </w:p>
    <w:p w14:paraId="68A1FBD0" w14:textId="246C0D37" w:rsidR="00C52EF7" w:rsidRDefault="00C52EF7" w:rsidP="005077AD">
      <w:pPr>
        <w:pStyle w:val="Text"/>
      </w:pPr>
    </w:p>
    <w:p w14:paraId="29464AE2" w14:textId="77777777" w:rsidR="00C52EF7" w:rsidRDefault="00C52EF7" w:rsidP="005077AD">
      <w:pPr>
        <w:pStyle w:val="Text"/>
      </w:pPr>
      <w:r>
        <w:t>The running time is O(d*(N+K))</w:t>
      </w:r>
    </w:p>
    <w:p w14:paraId="08B37E4C" w14:textId="4EE4D8C8" w:rsidR="00C52EF7" w:rsidRDefault="00C52EF7" w:rsidP="00C52EF7"/>
    <w:p w14:paraId="6900D3F1" w14:textId="04731DFF" w:rsidR="00C52EF7" w:rsidRDefault="005077AD" w:rsidP="00C52EF7">
      <w:pPr>
        <w:pStyle w:val="Caption"/>
        <w:keepNext/>
      </w:pPr>
      <w:bookmarkStart w:id="142" w:name="_Toc91715688"/>
      <w:bookmarkStart w:id="143" w:name="_Toc91768945"/>
      <w:r>
        <w:rPr>
          <w:noProof/>
        </w:rPr>
        <w:drawing>
          <wp:anchor distT="0" distB="0" distL="114300" distR="114300" simplePos="0" relativeHeight="251751424" behindDoc="1" locked="0" layoutInCell="1" allowOverlap="1" wp14:anchorId="734B81E0" wp14:editId="00EDC015">
            <wp:simplePos x="0" y="0"/>
            <wp:positionH relativeFrom="margin">
              <wp:align>left</wp:align>
            </wp:positionH>
            <wp:positionV relativeFrom="margin">
              <wp:posOffset>2421890</wp:posOffset>
            </wp:positionV>
            <wp:extent cx="2834640" cy="3752850"/>
            <wp:effectExtent l="0" t="0" r="3810" b="0"/>
            <wp:wrapTight wrapText="bothSides">
              <wp:wrapPolygon edited="0">
                <wp:start x="0" y="0"/>
                <wp:lineTo x="0" y="21490"/>
                <wp:lineTo x="21484" y="21490"/>
                <wp:lineTo x="2148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34640" cy="3752850"/>
                    </a:xfrm>
                    <a:prstGeom prst="rect">
                      <a:avLst/>
                    </a:prstGeom>
                    <a:noFill/>
                  </pic:spPr>
                </pic:pic>
              </a:graphicData>
            </a:graphic>
            <wp14:sizeRelH relativeFrom="page">
              <wp14:pctWidth>0</wp14:pctWidth>
            </wp14:sizeRelH>
            <wp14:sizeRelV relativeFrom="page">
              <wp14:pctHeight>0</wp14:pctHeight>
            </wp14:sizeRelV>
          </wp:anchor>
        </w:drawing>
      </w:r>
      <w:r w:rsidR="009C027F">
        <w:fldChar w:fldCharType="begin"/>
      </w:r>
      <w:r w:rsidR="009C027F">
        <w:instrText xml:space="preserve"> SEQ Figure \* ARABIC </w:instrText>
      </w:r>
      <w:r w:rsidR="009C027F">
        <w:fldChar w:fldCharType="separate"/>
      </w:r>
      <w:r w:rsidR="00C736E9">
        <w:rPr>
          <w:noProof/>
        </w:rPr>
        <w:t>24</w:t>
      </w:r>
      <w:r w:rsidR="009C027F">
        <w:rPr>
          <w:noProof/>
        </w:rPr>
        <w:fldChar w:fldCharType="end"/>
      </w:r>
      <w:r w:rsidR="00C52EF7">
        <w:t xml:space="preserve"> Radix Code with Count steps</w:t>
      </w:r>
      <w:bookmarkEnd w:id="142"/>
      <w:bookmarkEnd w:id="143"/>
    </w:p>
    <w:p w14:paraId="5FCFB671" w14:textId="332BDDCB" w:rsidR="00C52EF7" w:rsidRDefault="00C52EF7" w:rsidP="00C52EF7">
      <w:pPr>
        <w:tabs>
          <w:tab w:val="left" w:pos="9280"/>
        </w:tabs>
        <w:rPr>
          <w:rFonts w:eastAsiaTheme="minorEastAsia"/>
        </w:rPr>
      </w:pPr>
    </w:p>
    <w:p w14:paraId="3E96EA7D" w14:textId="77777777" w:rsidR="00C52EF7" w:rsidRDefault="00C52EF7" w:rsidP="00C52EF7">
      <w:pPr>
        <w:tabs>
          <w:tab w:val="left" w:pos="9280"/>
        </w:tabs>
        <w:rPr>
          <w:rFonts w:eastAsiaTheme="minorEastAsia"/>
        </w:rPr>
      </w:pPr>
    </w:p>
    <w:p w14:paraId="3EAE844B" w14:textId="748F71AF" w:rsidR="00C52EF7" w:rsidRDefault="00C52EF7" w:rsidP="00C52EF7">
      <w:pPr>
        <w:tabs>
          <w:tab w:val="left" w:pos="9280"/>
        </w:tabs>
        <w:rPr>
          <w:rFonts w:eastAsiaTheme="minorEastAsia"/>
        </w:rPr>
      </w:pPr>
    </w:p>
    <w:p w14:paraId="481604A4" w14:textId="77777777" w:rsidR="00C52EF7" w:rsidRDefault="00C52EF7" w:rsidP="00C52EF7">
      <w:pPr>
        <w:tabs>
          <w:tab w:val="left" w:pos="9280"/>
        </w:tabs>
        <w:rPr>
          <w:rFonts w:eastAsiaTheme="minorEastAsia"/>
        </w:rPr>
      </w:pPr>
    </w:p>
    <w:p w14:paraId="0FBCE7CA" w14:textId="73810486" w:rsidR="00C52EF7" w:rsidRDefault="00C52EF7" w:rsidP="00C52EF7">
      <w:pPr>
        <w:tabs>
          <w:tab w:val="left" w:pos="9280"/>
        </w:tabs>
        <w:rPr>
          <w:rFonts w:eastAsiaTheme="minorEastAsia"/>
        </w:rPr>
      </w:pPr>
    </w:p>
    <w:p w14:paraId="5D14EC8C" w14:textId="77777777" w:rsidR="00C52EF7" w:rsidRDefault="00C52EF7" w:rsidP="00C52EF7">
      <w:pPr>
        <w:tabs>
          <w:tab w:val="left" w:pos="9280"/>
        </w:tabs>
        <w:rPr>
          <w:rFonts w:eastAsiaTheme="minorEastAsia"/>
        </w:rPr>
      </w:pPr>
    </w:p>
    <w:p w14:paraId="06C3B199" w14:textId="63583B81" w:rsidR="00C52EF7" w:rsidRDefault="00C52EF7" w:rsidP="00C52EF7">
      <w:pPr>
        <w:tabs>
          <w:tab w:val="left" w:pos="9280"/>
        </w:tabs>
        <w:rPr>
          <w:rFonts w:eastAsiaTheme="minorEastAsia"/>
        </w:rPr>
      </w:pPr>
    </w:p>
    <w:p w14:paraId="1C80DBED" w14:textId="5C37039A" w:rsidR="00C52EF7" w:rsidRDefault="00C52EF7" w:rsidP="00C52EF7">
      <w:pPr>
        <w:tabs>
          <w:tab w:val="left" w:pos="9280"/>
        </w:tabs>
        <w:rPr>
          <w:rFonts w:eastAsiaTheme="minorEastAsia"/>
        </w:rPr>
      </w:pPr>
    </w:p>
    <w:p w14:paraId="1681E66C" w14:textId="12F03136" w:rsidR="00C52EF7" w:rsidRDefault="00C52EF7" w:rsidP="00C52EF7">
      <w:pPr>
        <w:tabs>
          <w:tab w:val="left" w:pos="9280"/>
        </w:tabs>
        <w:rPr>
          <w:rFonts w:eastAsiaTheme="minorEastAsia"/>
        </w:rPr>
      </w:pPr>
    </w:p>
    <w:p w14:paraId="0135FD57" w14:textId="1D3F69BF" w:rsidR="005077AD" w:rsidRDefault="005077AD" w:rsidP="00C52EF7">
      <w:pPr>
        <w:tabs>
          <w:tab w:val="left" w:pos="9280"/>
        </w:tabs>
        <w:rPr>
          <w:rFonts w:eastAsiaTheme="minorEastAsia"/>
        </w:rPr>
      </w:pPr>
    </w:p>
    <w:p w14:paraId="27E7A16D" w14:textId="7C288FE3" w:rsidR="005077AD" w:rsidRDefault="005077AD" w:rsidP="00C52EF7">
      <w:pPr>
        <w:tabs>
          <w:tab w:val="left" w:pos="9280"/>
        </w:tabs>
        <w:rPr>
          <w:rFonts w:eastAsiaTheme="minorEastAsia"/>
        </w:rPr>
      </w:pPr>
    </w:p>
    <w:p w14:paraId="3B24E7A2" w14:textId="02F4FFE1" w:rsidR="005077AD" w:rsidRDefault="005077AD" w:rsidP="00C52EF7">
      <w:pPr>
        <w:tabs>
          <w:tab w:val="left" w:pos="9280"/>
        </w:tabs>
        <w:rPr>
          <w:rFonts w:eastAsiaTheme="minorEastAsia"/>
        </w:rPr>
      </w:pPr>
    </w:p>
    <w:p w14:paraId="016F9C69" w14:textId="31D00871" w:rsidR="005077AD" w:rsidRDefault="005077AD" w:rsidP="00C52EF7">
      <w:pPr>
        <w:tabs>
          <w:tab w:val="left" w:pos="9280"/>
        </w:tabs>
        <w:rPr>
          <w:rFonts w:eastAsiaTheme="minorEastAsia"/>
        </w:rPr>
      </w:pPr>
    </w:p>
    <w:p w14:paraId="14E0958C" w14:textId="06D5C736" w:rsidR="005077AD" w:rsidRDefault="005077AD" w:rsidP="00C52EF7">
      <w:pPr>
        <w:tabs>
          <w:tab w:val="left" w:pos="9280"/>
        </w:tabs>
        <w:rPr>
          <w:rFonts w:eastAsiaTheme="minorEastAsia"/>
        </w:rPr>
      </w:pPr>
    </w:p>
    <w:p w14:paraId="524805F2" w14:textId="77777777" w:rsidR="005077AD" w:rsidRDefault="005077AD" w:rsidP="00C52EF7">
      <w:pPr>
        <w:tabs>
          <w:tab w:val="left" w:pos="9280"/>
        </w:tabs>
        <w:rPr>
          <w:rFonts w:eastAsiaTheme="minorEastAsia"/>
        </w:rPr>
      </w:pPr>
    </w:p>
    <w:p w14:paraId="4DD2F731" w14:textId="77777777" w:rsidR="005077AD" w:rsidRDefault="005077AD" w:rsidP="00C52EF7">
      <w:pPr>
        <w:tabs>
          <w:tab w:val="left" w:pos="9280"/>
        </w:tabs>
        <w:rPr>
          <w:rFonts w:eastAsiaTheme="minorEastAsia"/>
        </w:rPr>
      </w:pPr>
    </w:p>
    <w:p w14:paraId="18523821" w14:textId="77777777" w:rsidR="005077AD" w:rsidRDefault="005077AD" w:rsidP="00C52EF7">
      <w:pPr>
        <w:tabs>
          <w:tab w:val="left" w:pos="9280"/>
        </w:tabs>
        <w:rPr>
          <w:rFonts w:eastAsiaTheme="minorEastAsia"/>
        </w:rPr>
      </w:pPr>
    </w:p>
    <w:p w14:paraId="21EE9B49" w14:textId="77777777" w:rsidR="005077AD" w:rsidRDefault="005077AD" w:rsidP="00C52EF7">
      <w:pPr>
        <w:tabs>
          <w:tab w:val="left" w:pos="9280"/>
        </w:tabs>
        <w:rPr>
          <w:rFonts w:eastAsiaTheme="minorEastAsia"/>
        </w:rPr>
      </w:pPr>
    </w:p>
    <w:p w14:paraId="694B9514" w14:textId="77777777" w:rsidR="005077AD" w:rsidRDefault="005077AD" w:rsidP="00C52EF7">
      <w:pPr>
        <w:tabs>
          <w:tab w:val="left" w:pos="9280"/>
        </w:tabs>
        <w:rPr>
          <w:rFonts w:eastAsiaTheme="minorEastAsia"/>
        </w:rPr>
      </w:pPr>
    </w:p>
    <w:p w14:paraId="72780067" w14:textId="77777777" w:rsidR="005077AD" w:rsidRDefault="005077AD" w:rsidP="00C52EF7">
      <w:pPr>
        <w:tabs>
          <w:tab w:val="left" w:pos="9280"/>
        </w:tabs>
        <w:rPr>
          <w:rFonts w:eastAsiaTheme="minorEastAsia"/>
        </w:rPr>
      </w:pPr>
    </w:p>
    <w:p w14:paraId="24844003" w14:textId="77777777" w:rsidR="005077AD" w:rsidRDefault="005077AD" w:rsidP="00C52EF7">
      <w:pPr>
        <w:tabs>
          <w:tab w:val="left" w:pos="9280"/>
        </w:tabs>
        <w:rPr>
          <w:rFonts w:eastAsiaTheme="minorEastAsia"/>
        </w:rPr>
      </w:pPr>
    </w:p>
    <w:p w14:paraId="73F0EB56" w14:textId="77777777" w:rsidR="005077AD" w:rsidRDefault="005077AD" w:rsidP="00C52EF7">
      <w:pPr>
        <w:tabs>
          <w:tab w:val="left" w:pos="9280"/>
        </w:tabs>
        <w:rPr>
          <w:rFonts w:eastAsiaTheme="minorEastAsia"/>
        </w:rPr>
      </w:pPr>
    </w:p>
    <w:p w14:paraId="022047CC" w14:textId="77777777" w:rsidR="005077AD" w:rsidRDefault="005077AD" w:rsidP="00C52EF7">
      <w:pPr>
        <w:tabs>
          <w:tab w:val="left" w:pos="9280"/>
        </w:tabs>
        <w:rPr>
          <w:rFonts w:eastAsiaTheme="minorEastAsia"/>
        </w:rPr>
      </w:pPr>
    </w:p>
    <w:p w14:paraId="1071701D" w14:textId="363B9E3A" w:rsidR="00C52EF7" w:rsidRDefault="00C52EF7" w:rsidP="005077AD">
      <w:pPr>
        <w:pStyle w:val="Text"/>
      </w:pPr>
      <w:r>
        <w:t>We altered the code the count the steps in each iteration, counting the significant steps only (the steps done in loops) and returning them to plot the curve against the asymptotic upper bound (d*(N+K)), The details of plotting are explained thoroughly in section 1</w:t>
      </w:r>
      <w:r w:rsidR="00393E2A">
        <w:t>1</w:t>
      </w:r>
      <w:r>
        <w:t xml:space="preserve"> GUI.</w:t>
      </w:r>
    </w:p>
    <w:p w14:paraId="6AE6C8D2" w14:textId="77777777" w:rsidR="00C52EF7" w:rsidRDefault="00C52EF7" w:rsidP="00C52EF7">
      <w:r>
        <w:br w:type="textWrapping" w:clear="all"/>
      </w:r>
    </w:p>
    <w:p w14:paraId="32B31AA6" w14:textId="77777777" w:rsidR="00C52EF7" w:rsidRDefault="00C52EF7" w:rsidP="00C52EF7"/>
    <w:p w14:paraId="1C121D9C" w14:textId="113A920A" w:rsidR="00C52EF7" w:rsidRDefault="00C52EF7" w:rsidP="00C52EF7">
      <w:pPr>
        <w:pStyle w:val="Caption"/>
        <w:keepNext/>
      </w:pPr>
      <w:r>
        <w:lastRenderedPageBreak/>
        <w:t xml:space="preserve">                                                                                                   </w:t>
      </w:r>
      <w:r w:rsidR="009C027F">
        <w:fldChar w:fldCharType="begin"/>
      </w:r>
      <w:r w:rsidR="009C027F">
        <w:instrText xml:space="preserve"> SEQ Figure \* ARABIC </w:instrText>
      </w:r>
      <w:r w:rsidR="009C027F">
        <w:fldChar w:fldCharType="separate"/>
      </w:r>
      <w:bookmarkStart w:id="144" w:name="_Toc91715689"/>
      <w:bookmarkStart w:id="145" w:name="_Toc91768946"/>
      <w:r w:rsidR="00C736E9">
        <w:rPr>
          <w:noProof/>
        </w:rPr>
        <w:t>25</w:t>
      </w:r>
      <w:r w:rsidR="009C027F">
        <w:rPr>
          <w:noProof/>
        </w:rPr>
        <w:fldChar w:fldCharType="end"/>
      </w:r>
      <w:r>
        <w:t xml:space="preserve"> Radix Sort Graph</w:t>
      </w:r>
      <w:bookmarkEnd w:id="144"/>
      <w:bookmarkEnd w:id="145"/>
    </w:p>
    <w:p w14:paraId="7E06B233" w14:textId="26D23D24" w:rsidR="00C52EF7" w:rsidRDefault="00C52EF7" w:rsidP="00C52EF7">
      <w:r>
        <w:rPr>
          <w:noProof/>
        </w:rPr>
        <w:drawing>
          <wp:anchor distT="0" distB="0" distL="114300" distR="114300" simplePos="0" relativeHeight="251762688" behindDoc="1" locked="0" layoutInCell="1" allowOverlap="1" wp14:anchorId="32C25960" wp14:editId="51FB0A98">
            <wp:simplePos x="0" y="0"/>
            <wp:positionH relativeFrom="column">
              <wp:posOffset>0</wp:posOffset>
            </wp:positionH>
            <wp:positionV relativeFrom="paragraph">
              <wp:posOffset>1905</wp:posOffset>
            </wp:positionV>
            <wp:extent cx="6858000" cy="3776345"/>
            <wp:effectExtent l="0" t="0" r="0" b="0"/>
            <wp:wrapTight wrapText="bothSides">
              <wp:wrapPolygon edited="0">
                <wp:start x="0" y="0"/>
                <wp:lineTo x="0" y="21466"/>
                <wp:lineTo x="21540" y="21466"/>
                <wp:lineTo x="21540" y="0"/>
                <wp:lineTo x="0" y="0"/>
              </wp:wrapPolygon>
            </wp:wrapTight>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3776345"/>
                    </a:xfrm>
                    <a:prstGeom prst="rect">
                      <a:avLst/>
                    </a:prstGeom>
                    <a:noFill/>
                  </pic:spPr>
                </pic:pic>
              </a:graphicData>
            </a:graphic>
            <wp14:sizeRelH relativeFrom="page">
              <wp14:pctWidth>0</wp14:pctWidth>
            </wp14:sizeRelH>
            <wp14:sizeRelV relativeFrom="page">
              <wp14:pctHeight>0</wp14:pctHeight>
            </wp14:sizeRelV>
          </wp:anchor>
        </w:drawing>
      </w:r>
    </w:p>
    <w:p w14:paraId="61EF4822" w14:textId="77777777" w:rsidR="00C52EF7" w:rsidRDefault="00C52EF7" w:rsidP="00C52EF7"/>
    <w:p w14:paraId="33AF3910" w14:textId="77777777" w:rsidR="00C52EF7" w:rsidRDefault="00C52EF7" w:rsidP="00C52EF7"/>
    <w:p w14:paraId="642CE630" w14:textId="77777777" w:rsidR="00C52EF7" w:rsidRDefault="00C52EF7" w:rsidP="00C52EF7"/>
    <w:p w14:paraId="2987B54D" w14:textId="77777777" w:rsidR="00C52EF7" w:rsidRDefault="00C52EF7" w:rsidP="00C52EF7"/>
    <w:p w14:paraId="56431A19" w14:textId="77777777" w:rsidR="00C52EF7" w:rsidRDefault="00C52EF7" w:rsidP="00C52EF7"/>
    <w:p w14:paraId="674D03BA" w14:textId="77777777" w:rsidR="00C52EF7" w:rsidRDefault="00C52EF7" w:rsidP="00C52EF7"/>
    <w:p w14:paraId="1094DDD3" w14:textId="77777777" w:rsidR="00C52EF7" w:rsidRDefault="00C52EF7" w:rsidP="00C52EF7"/>
    <w:p w14:paraId="3A0EA6AB" w14:textId="77777777" w:rsidR="00C52EF7" w:rsidRDefault="00C52EF7" w:rsidP="00C52EF7"/>
    <w:p w14:paraId="5F1CBEBE" w14:textId="77777777" w:rsidR="00C52EF7" w:rsidRDefault="00C52EF7" w:rsidP="00C52EF7"/>
    <w:p w14:paraId="6CCE69F2" w14:textId="77777777" w:rsidR="00C52EF7" w:rsidRDefault="00C52EF7" w:rsidP="00C52EF7"/>
    <w:p w14:paraId="45C34A78" w14:textId="77777777" w:rsidR="00C52EF7" w:rsidRDefault="00C52EF7" w:rsidP="00C52EF7"/>
    <w:p w14:paraId="700CCA9D" w14:textId="77777777" w:rsidR="00C52EF7" w:rsidRDefault="00C52EF7" w:rsidP="00C52EF7"/>
    <w:p w14:paraId="35C5CDE4" w14:textId="77777777" w:rsidR="00C52EF7" w:rsidRDefault="00C52EF7" w:rsidP="00C52EF7"/>
    <w:p w14:paraId="00786A31" w14:textId="77777777" w:rsidR="00C52EF7" w:rsidRDefault="00C52EF7" w:rsidP="00C52EF7"/>
    <w:p w14:paraId="268E7C6B" w14:textId="77777777" w:rsidR="00C52EF7" w:rsidRDefault="00C52EF7" w:rsidP="00C52EF7"/>
    <w:p w14:paraId="4347EB90" w14:textId="77777777" w:rsidR="00C52EF7" w:rsidRDefault="00C52EF7" w:rsidP="00C52EF7"/>
    <w:p w14:paraId="3924DEB9" w14:textId="77777777" w:rsidR="00C52EF7" w:rsidRDefault="00C52EF7" w:rsidP="00C52EF7"/>
    <w:p w14:paraId="56813479" w14:textId="77777777" w:rsidR="00C52EF7" w:rsidRDefault="00C52EF7" w:rsidP="00C52EF7"/>
    <w:p w14:paraId="35C6FAEC" w14:textId="77777777" w:rsidR="00C52EF7" w:rsidRDefault="00C52EF7" w:rsidP="00C52EF7"/>
    <w:p w14:paraId="2D94F7F7" w14:textId="77777777" w:rsidR="00C52EF7" w:rsidRDefault="00C52EF7" w:rsidP="00C52EF7"/>
    <w:p w14:paraId="46F99C77" w14:textId="77777777" w:rsidR="00C52EF7" w:rsidRDefault="00C52EF7" w:rsidP="00C52EF7"/>
    <w:p w14:paraId="70F463FC" w14:textId="77777777" w:rsidR="00C52EF7" w:rsidRDefault="00C52EF7" w:rsidP="00C52EF7"/>
    <w:p w14:paraId="6AACA3D2" w14:textId="77777777" w:rsidR="00C52EF7" w:rsidRDefault="00C52EF7" w:rsidP="00C52EF7"/>
    <w:p w14:paraId="7C159111" w14:textId="77777777" w:rsidR="00C52EF7" w:rsidRDefault="00C52EF7" w:rsidP="00C52EF7"/>
    <w:p w14:paraId="626B3AF3" w14:textId="77777777" w:rsidR="00C52EF7" w:rsidRDefault="00C52EF7" w:rsidP="00C52EF7"/>
    <w:p w14:paraId="46C16D32" w14:textId="77777777" w:rsidR="00C52EF7" w:rsidRDefault="00C52EF7" w:rsidP="00C52EF7"/>
    <w:p w14:paraId="0586E6BE" w14:textId="77777777" w:rsidR="00C52EF7" w:rsidRDefault="00C52EF7" w:rsidP="009613FF">
      <w:pPr>
        <w:pStyle w:val="Heading1"/>
        <w:rPr>
          <w:rFonts w:eastAsiaTheme="minorHAnsi"/>
        </w:rPr>
      </w:pPr>
      <w:bookmarkStart w:id="146" w:name="_Toc91769025"/>
      <w:r>
        <w:rPr>
          <w:rFonts w:eastAsiaTheme="minorHAnsi"/>
        </w:rPr>
        <w:t>Quick Sort</w:t>
      </w:r>
      <w:bookmarkEnd w:id="146"/>
      <w:r>
        <w:rPr>
          <w:rFonts w:eastAsiaTheme="minorHAnsi"/>
        </w:rPr>
        <w:t xml:space="preserve"> </w:t>
      </w:r>
    </w:p>
    <w:p w14:paraId="234EB6C1" w14:textId="77777777" w:rsidR="00C52EF7" w:rsidRDefault="00C52EF7" w:rsidP="009613FF">
      <w:pPr>
        <w:pStyle w:val="Heading2"/>
        <w:rPr>
          <w:b/>
        </w:rPr>
      </w:pPr>
      <w:bookmarkStart w:id="147" w:name="_Toc91769026"/>
      <w:r>
        <w:t>Code</w:t>
      </w:r>
      <w:bookmarkEnd w:id="147"/>
      <w:r>
        <w:t xml:space="preserve"> </w:t>
      </w:r>
    </w:p>
    <w:p w14:paraId="1DC5D8A4" w14:textId="77777777" w:rsidR="00C52EF7" w:rsidRDefault="00C52EF7" w:rsidP="00C52EF7"/>
    <w:p w14:paraId="4A14CCD7" w14:textId="77777777" w:rsidR="00C52EF7" w:rsidRPr="005077AD" w:rsidRDefault="00C52EF7" w:rsidP="005077AD">
      <w:pPr>
        <w:pStyle w:val="Text"/>
      </w:pPr>
      <w:r w:rsidRPr="005077AD">
        <w:t xml:space="preserve">Quicksort, like merge sort, applies the divide-and-conquer paradigm. The three-step divide-and-conquer process for sorting a typical subarray </w:t>
      </w:r>
      <w:r w:rsidRPr="005077AD">
        <w:rPr>
          <w:rFonts w:ascii="Cambria Math" w:hAnsi="Cambria Math" w:cs="Cambria Math"/>
        </w:rPr>
        <w:t>𝐴</w:t>
      </w:r>
      <w:r w:rsidRPr="005077AD">
        <w:t xml:space="preserve"> [</w:t>
      </w:r>
      <w:r w:rsidRPr="005077AD">
        <w:rPr>
          <w:rFonts w:ascii="Cambria Math" w:hAnsi="Cambria Math" w:cs="Cambria Math"/>
        </w:rPr>
        <w:t>𝑝</w:t>
      </w:r>
      <w:r w:rsidRPr="005077AD">
        <w:t xml:space="preserve"> </w:t>
      </w:r>
      <w:r w:rsidRPr="005077AD">
        <w:rPr>
          <w:rFonts w:ascii="Cambria Math" w:hAnsi="Cambria Math" w:cs="Cambria Math"/>
        </w:rPr>
        <w:t>⋯</w:t>
      </w:r>
      <w:r w:rsidRPr="005077AD">
        <w:t xml:space="preserve"> </w:t>
      </w:r>
      <w:r w:rsidRPr="005077AD">
        <w:rPr>
          <w:rFonts w:ascii="Cambria Math" w:hAnsi="Cambria Math" w:cs="Cambria Math"/>
        </w:rPr>
        <w:t>𝑟</w:t>
      </w:r>
      <w:r w:rsidRPr="005077AD">
        <w:t xml:space="preserve">] are: </w:t>
      </w:r>
    </w:p>
    <w:p w14:paraId="1B0335F7" w14:textId="77777777" w:rsidR="00C52EF7" w:rsidRPr="005077AD" w:rsidRDefault="00C52EF7" w:rsidP="005077AD">
      <w:pPr>
        <w:pStyle w:val="Text"/>
      </w:pPr>
      <w:r w:rsidRPr="005077AD">
        <w:tab/>
        <w:t xml:space="preserve">– Divide: Partition (and rearrange) the subarray </w:t>
      </w:r>
      <w:r w:rsidRPr="005077AD">
        <w:rPr>
          <w:rFonts w:ascii="Cambria Math" w:hAnsi="Cambria Math" w:cs="Cambria Math"/>
        </w:rPr>
        <w:t>𝐴</w:t>
      </w:r>
      <w:r w:rsidRPr="005077AD">
        <w:t>[</w:t>
      </w:r>
      <w:r w:rsidRPr="005077AD">
        <w:rPr>
          <w:rFonts w:ascii="Cambria Math" w:hAnsi="Cambria Math" w:cs="Cambria Math"/>
        </w:rPr>
        <w:t>𝑝</w:t>
      </w:r>
      <w:r w:rsidRPr="005077AD">
        <w:t xml:space="preserve"> </w:t>
      </w:r>
      <w:r w:rsidRPr="005077AD">
        <w:rPr>
          <w:rFonts w:ascii="Cambria Math" w:hAnsi="Cambria Math" w:cs="Cambria Math"/>
        </w:rPr>
        <w:t>⋯</w:t>
      </w:r>
      <w:r w:rsidRPr="005077AD">
        <w:t xml:space="preserve"> </w:t>
      </w:r>
      <w:r w:rsidRPr="005077AD">
        <w:rPr>
          <w:rFonts w:ascii="Cambria Math" w:hAnsi="Cambria Math" w:cs="Cambria Math"/>
        </w:rPr>
        <w:t>𝑟</w:t>
      </w:r>
      <w:r w:rsidRPr="005077AD">
        <w:t xml:space="preserve">] into two (possibly empty) subarrays </w:t>
      </w:r>
      <w:r w:rsidRPr="005077AD">
        <w:rPr>
          <w:rFonts w:ascii="Cambria Math" w:hAnsi="Cambria Math" w:cs="Cambria Math"/>
        </w:rPr>
        <w:t>𝐴</w:t>
      </w:r>
      <w:r w:rsidRPr="005077AD">
        <w:t>[</w:t>
      </w:r>
      <w:r w:rsidRPr="005077AD">
        <w:rPr>
          <w:rFonts w:ascii="Cambria Math" w:hAnsi="Cambria Math" w:cs="Cambria Math"/>
        </w:rPr>
        <w:t>𝑝</w:t>
      </w:r>
      <w:r w:rsidRPr="005077AD">
        <w:t xml:space="preserve"> </w:t>
      </w:r>
      <w:r w:rsidRPr="005077AD">
        <w:rPr>
          <w:rFonts w:ascii="Cambria Math" w:hAnsi="Cambria Math" w:cs="Cambria Math"/>
        </w:rPr>
        <w:t>⋯</w:t>
      </w:r>
      <w:r w:rsidRPr="005077AD">
        <w:t xml:space="preserve"> </w:t>
      </w:r>
      <w:r w:rsidRPr="005077AD">
        <w:rPr>
          <w:rFonts w:ascii="Cambria Math" w:hAnsi="Cambria Math" w:cs="Cambria Math"/>
        </w:rPr>
        <w:t>𝑞</w:t>
      </w:r>
      <w:r w:rsidRPr="005077AD">
        <w:t xml:space="preserve"> − 1] and </w:t>
      </w:r>
      <w:r w:rsidRPr="005077AD">
        <w:rPr>
          <w:rFonts w:ascii="Cambria Math" w:hAnsi="Cambria Math" w:cs="Cambria Math"/>
        </w:rPr>
        <w:t>𝐴</w:t>
      </w:r>
      <w:r w:rsidRPr="005077AD">
        <w:t>[</w:t>
      </w:r>
      <w:r w:rsidRPr="005077AD">
        <w:rPr>
          <w:rFonts w:ascii="Cambria Math" w:hAnsi="Cambria Math" w:cs="Cambria Math"/>
        </w:rPr>
        <w:t>𝑞</w:t>
      </w:r>
      <w:r w:rsidRPr="005077AD">
        <w:t xml:space="preserve"> + 1 </w:t>
      </w:r>
      <w:r w:rsidRPr="005077AD">
        <w:rPr>
          <w:rFonts w:ascii="Cambria Math" w:hAnsi="Cambria Math" w:cs="Cambria Math"/>
        </w:rPr>
        <w:t>⋯</w:t>
      </w:r>
      <w:r w:rsidRPr="005077AD">
        <w:t xml:space="preserve"> </w:t>
      </w:r>
      <w:r w:rsidRPr="005077AD">
        <w:rPr>
          <w:rFonts w:ascii="Cambria Math" w:hAnsi="Cambria Math" w:cs="Cambria Math"/>
        </w:rPr>
        <w:t>𝑟</w:t>
      </w:r>
      <w:r w:rsidRPr="005077AD">
        <w:t xml:space="preserve">] such that: </w:t>
      </w:r>
      <w:r w:rsidRPr="005077AD">
        <w:rPr>
          <w:rFonts w:ascii="Cambria Math" w:hAnsi="Cambria Math" w:cs="Cambria Math"/>
        </w:rPr>
        <w:t>𝐴</w:t>
      </w:r>
      <w:r w:rsidRPr="005077AD">
        <w:t xml:space="preserve"> </w:t>
      </w:r>
      <w:r w:rsidRPr="005077AD">
        <w:rPr>
          <w:rFonts w:ascii="Cambria Math" w:hAnsi="Cambria Math" w:cs="Cambria Math"/>
        </w:rPr>
        <w:t>𝑝</w:t>
      </w:r>
      <w:r w:rsidRPr="005077AD">
        <w:t xml:space="preserve"> </w:t>
      </w:r>
      <w:r w:rsidRPr="005077AD">
        <w:rPr>
          <w:rFonts w:ascii="Cambria Math" w:hAnsi="Cambria Math" w:cs="Cambria Math"/>
        </w:rPr>
        <w:t>⋯</w:t>
      </w:r>
      <w:r w:rsidRPr="005077AD">
        <w:t xml:space="preserve"> </w:t>
      </w:r>
      <w:r w:rsidRPr="005077AD">
        <w:rPr>
          <w:rFonts w:ascii="Cambria Math" w:hAnsi="Cambria Math" w:cs="Cambria Math"/>
        </w:rPr>
        <w:t>𝑞</w:t>
      </w:r>
      <w:r w:rsidRPr="005077AD">
        <w:t xml:space="preserve"> − 1 ≤ </w:t>
      </w:r>
      <w:r w:rsidRPr="005077AD">
        <w:rPr>
          <w:rFonts w:ascii="Cambria Math" w:hAnsi="Cambria Math" w:cs="Cambria Math"/>
        </w:rPr>
        <w:t>𝐴</w:t>
      </w:r>
      <w:r w:rsidRPr="005077AD">
        <w:t xml:space="preserve"> </w:t>
      </w:r>
      <w:r w:rsidRPr="005077AD">
        <w:rPr>
          <w:rFonts w:ascii="Cambria Math" w:hAnsi="Cambria Math" w:cs="Cambria Math"/>
        </w:rPr>
        <w:t>𝑞</w:t>
      </w:r>
      <w:r w:rsidRPr="005077AD">
        <w:t xml:space="preserve"> &lt; </w:t>
      </w:r>
      <w:r w:rsidRPr="005077AD">
        <w:rPr>
          <w:rFonts w:ascii="Cambria Math" w:hAnsi="Cambria Math" w:cs="Cambria Math"/>
        </w:rPr>
        <w:t>𝐴</w:t>
      </w:r>
      <w:r w:rsidRPr="005077AD">
        <w:t>[</w:t>
      </w:r>
      <w:r w:rsidRPr="005077AD">
        <w:rPr>
          <w:rFonts w:ascii="Cambria Math" w:hAnsi="Cambria Math" w:cs="Cambria Math"/>
        </w:rPr>
        <w:t>𝑞</w:t>
      </w:r>
      <w:r w:rsidRPr="005077AD">
        <w:t xml:space="preserve"> + 1 </w:t>
      </w:r>
      <w:r w:rsidRPr="005077AD">
        <w:rPr>
          <w:rFonts w:ascii="Cambria Math" w:hAnsi="Cambria Math" w:cs="Cambria Math"/>
        </w:rPr>
        <w:t>⋯</w:t>
      </w:r>
      <w:r w:rsidRPr="005077AD">
        <w:t xml:space="preserve"> </w:t>
      </w:r>
      <w:r w:rsidRPr="005077AD">
        <w:rPr>
          <w:rFonts w:ascii="Cambria Math" w:hAnsi="Cambria Math" w:cs="Cambria Math"/>
        </w:rPr>
        <w:t>𝑟</w:t>
      </w:r>
      <w:r w:rsidRPr="005077AD">
        <w:t xml:space="preserve">] </w:t>
      </w:r>
    </w:p>
    <w:p w14:paraId="653A00BF" w14:textId="77777777" w:rsidR="00C52EF7" w:rsidRPr="005077AD" w:rsidRDefault="00C52EF7" w:rsidP="005077AD">
      <w:pPr>
        <w:pStyle w:val="Text"/>
      </w:pPr>
      <w:r w:rsidRPr="005077AD">
        <w:tab/>
        <w:t xml:space="preserve">– Conquer: Sort the two subarrays </w:t>
      </w:r>
      <w:r w:rsidRPr="005077AD">
        <w:rPr>
          <w:rFonts w:ascii="Cambria Math" w:hAnsi="Cambria Math" w:cs="Cambria Math"/>
        </w:rPr>
        <w:t>𝐴</w:t>
      </w:r>
      <w:r w:rsidRPr="005077AD">
        <w:t xml:space="preserve"> </w:t>
      </w:r>
      <w:r w:rsidRPr="005077AD">
        <w:rPr>
          <w:rFonts w:ascii="Cambria Math" w:hAnsi="Cambria Math" w:cs="Cambria Math"/>
        </w:rPr>
        <w:t>𝑝</w:t>
      </w:r>
      <w:r w:rsidRPr="005077AD">
        <w:t xml:space="preserve"> </w:t>
      </w:r>
      <w:r w:rsidRPr="005077AD">
        <w:rPr>
          <w:rFonts w:ascii="Cambria Math" w:hAnsi="Cambria Math" w:cs="Cambria Math"/>
        </w:rPr>
        <w:t>⋯</w:t>
      </w:r>
      <w:r w:rsidRPr="005077AD">
        <w:t xml:space="preserve"> </w:t>
      </w:r>
      <w:r w:rsidRPr="005077AD">
        <w:rPr>
          <w:rFonts w:ascii="Cambria Math" w:hAnsi="Cambria Math" w:cs="Cambria Math"/>
        </w:rPr>
        <w:t>𝑞</w:t>
      </w:r>
      <w:r w:rsidRPr="005077AD">
        <w:t xml:space="preserve"> − 1 and </w:t>
      </w:r>
      <w:r w:rsidRPr="005077AD">
        <w:rPr>
          <w:rFonts w:ascii="Cambria Math" w:hAnsi="Cambria Math" w:cs="Cambria Math"/>
        </w:rPr>
        <w:t>𝐴</w:t>
      </w:r>
      <w:r w:rsidRPr="005077AD">
        <w:t xml:space="preserve"> [</w:t>
      </w:r>
      <w:r w:rsidRPr="005077AD">
        <w:rPr>
          <w:rFonts w:ascii="Cambria Math" w:hAnsi="Cambria Math" w:cs="Cambria Math"/>
        </w:rPr>
        <w:t>𝑞</w:t>
      </w:r>
      <w:r w:rsidRPr="005077AD">
        <w:t xml:space="preserve"> + 1 </w:t>
      </w:r>
      <w:r w:rsidRPr="005077AD">
        <w:rPr>
          <w:rFonts w:ascii="Cambria Math" w:hAnsi="Cambria Math" w:cs="Cambria Math"/>
        </w:rPr>
        <w:t>⋯</w:t>
      </w:r>
      <w:r w:rsidRPr="005077AD">
        <w:t xml:space="preserve"> </w:t>
      </w:r>
      <w:r w:rsidRPr="005077AD">
        <w:rPr>
          <w:rFonts w:ascii="Cambria Math" w:hAnsi="Cambria Math" w:cs="Cambria Math"/>
        </w:rPr>
        <w:t>𝑟</w:t>
      </w:r>
      <w:r w:rsidRPr="005077AD">
        <w:t xml:space="preserve">] by recursive call to quicksort </w:t>
      </w:r>
    </w:p>
    <w:p w14:paraId="7D3B8C2E" w14:textId="77777777" w:rsidR="00C52EF7" w:rsidRPr="005077AD" w:rsidRDefault="00C52EF7" w:rsidP="005077AD">
      <w:pPr>
        <w:pStyle w:val="Text"/>
      </w:pPr>
      <w:r w:rsidRPr="005077AD">
        <w:tab/>
        <w:t>– Combine: Not needed</w:t>
      </w:r>
    </w:p>
    <w:p w14:paraId="707DB705" w14:textId="33F89922" w:rsidR="00C52EF7" w:rsidRDefault="005077AD" w:rsidP="00C52EF7">
      <w:pPr>
        <w:pStyle w:val="Heading5"/>
        <w:rPr>
          <w:bCs/>
        </w:rPr>
      </w:pPr>
      <w:r>
        <w:rPr>
          <w:noProof/>
        </w:rPr>
        <w:drawing>
          <wp:anchor distT="0" distB="0" distL="114300" distR="114300" simplePos="0" relativeHeight="251748352" behindDoc="1" locked="0" layoutInCell="1" allowOverlap="1" wp14:anchorId="38B59405" wp14:editId="4D23E77A">
            <wp:simplePos x="0" y="0"/>
            <wp:positionH relativeFrom="margin">
              <wp:posOffset>129540</wp:posOffset>
            </wp:positionH>
            <wp:positionV relativeFrom="margin">
              <wp:posOffset>3238500</wp:posOffset>
            </wp:positionV>
            <wp:extent cx="3643630" cy="3613150"/>
            <wp:effectExtent l="0" t="0" r="0" b="6350"/>
            <wp:wrapTight wrapText="bothSides">
              <wp:wrapPolygon edited="0">
                <wp:start x="0" y="0"/>
                <wp:lineTo x="0" y="21524"/>
                <wp:lineTo x="21457" y="21524"/>
                <wp:lineTo x="2145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3630" cy="3613150"/>
                    </a:xfrm>
                    <a:prstGeom prst="rect">
                      <a:avLst/>
                    </a:prstGeom>
                    <a:noFill/>
                  </pic:spPr>
                </pic:pic>
              </a:graphicData>
            </a:graphic>
            <wp14:sizeRelH relativeFrom="margin">
              <wp14:pctWidth>0</wp14:pctWidth>
            </wp14:sizeRelH>
            <wp14:sizeRelV relativeFrom="margin">
              <wp14:pctHeight>0</wp14:pctHeight>
            </wp14:sizeRelV>
          </wp:anchor>
        </w:drawing>
      </w:r>
      <w:r w:rsidR="00C52EF7">
        <w:rPr>
          <w:noProof/>
        </w:rPr>
        <mc:AlternateContent>
          <mc:Choice Requires="wps">
            <w:drawing>
              <wp:anchor distT="0" distB="0" distL="114300" distR="114300" simplePos="0" relativeHeight="251750400" behindDoc="1" locked="0" layoutInCell="1" allowOverlap="1" wp14:anchorId="64EB7A09" wp14:editId="6B1071EB">
                <wp:simplePos x="0" y="0"/>
                <wp:positionH relativeFrom="margin">
                  <wp:posOffset>259080</wp:posOffset>
                </wp:positionH>
                <wp:positionV relativeFrom="paragraph">
                  <wp:posOffset>154940</wp:posOffset>
                </wp:positionV>
                <wp:extent cx="2468880" cy="247650"/>
                <wp:effectExtent l="0" t="0" r="7620" b="0"/>
                <wp:wrapNone/>
                <wp:docPr id="60" name="Text Box 60"/>
                <wp:cNvGraphicFramePr/>
                <a:graphic xmlns:a="http://schemas.openxmlformats.org/drawingml/2006/main">
                  <a:graphicData uri="http://schemas.microsoft.com/office/word/2010/wordprocessingShape">
                    <wps:wsp>
                      <wps:cNvSpPr txBox="1"/>
                      <wps:spPr>
                        <a:xfrm>
                          <a:off x="0" y="0"/>
                          <a:ext cx="2468880" cy="247650"/>
                        </a:xfrm>
                        <a:prstGeom prst="rect">
                          <a:avLst/>
                        </a:prstGeom>
                        <a:solidFill>
                          <a:prstClr val="white"/>
                        </a:solidFill>
                        <a:ln>
                          <a:noFill/>
                        </a:ln>
                      </wps:spPr>
                      <wps:txbx>
                        <w:txbxContent>
                          <w:p w14:paraId="42F00E6F" w14:textId="41FBC8B1" w:rsidR="00C52EF7" w:rsidRDefault="009C027F" w:rsidP="00C52EF7">
                            <w:pPr>
                              <w:pStyle w:val="Caption"/>
                              <w:rPr>
                                <w:b/>
                                <w:color w:val="476166" w:themeColor="accent1"/>
                                <w:sz w:val="28"/>
                                <w:szCs w:val="28"/>
                              </w:rPr>
                            </w:pPr>
                            <w:r>
                              <w:fldChar w:fldCharType="begin"/>
                            </w:r>
                            <w:r>
                              <w:instrText xml:space="preserve"> SEQ Figure \* ARABIC </w:instrText>
                            </w:r>
                            <w:r>
                              <w:fldChar w:fldCharType="separate"/>
                            </w:r>
                            <w:bookmarkStart w:id="148" w:name="_Toc91715690"/>
                            <w:bookmarkStart w:id="149" w:name="_Toc91768947"/>
                            <w:r w:rsidR="00C736E9">
                              <w:rPr>
                                <w:noProof/>
                              </w:rPr>
                              <w:t>26</w:t>
                            </w:r>
                            <w:r>
                              <w:rPr>
                                <w:noProof/>
                              </w:rPr>
                              <w:fldChar w:fldCharType="end"/>
                            </w:r>
                            <w:r w:rsidR="00C52EF7">
                              <w:t xml:space="preserve"> Quick Sort Code</w:t>
                            </w:r>
                            <w:bookmarkEnd w:id="148"/>
                            <w:bookmarkEnd w:id="149"/>
                          </w:p>
                          <w:p w14:paraId="0E66A31A" w14:textId="77777777" w:rsidR="00C52EF7" w:rsidRDefault="00C52EF7"/>
                          <w:p w14:paraId="1788AB37" w14:textId="77C67AEB" w:rsidR="00C52EF7" w:rsidRDefault="00C52EF7" w:rsidP="00C52EF7">
                            <w:pPr>
                              <w:pStyle w:val="Caption"/>
                              <w:rPr>
                                <w:b/>
                                <w:color w:val="476166" w:themeColor="accent1"/>
                                <w:sz w:val="28"/>
                                <w:szCs w:val="28"/>
                              </w:rPr>
                            </w:pPr>
                            <w:bookmarkStart w:id="150" w:name="_Toc91715691"/>
                            <w:bookmarkStart w:id="151" w:name="_Toc91768948"/>
                            <w:r>
                              <w:t xml:space="preserve">Figure </w:t>
                            </w:r>
                            <w:r w:rsidR="009C027F">
                              <w:fldChar w:fldCharType="begin"/>
                            </w:r>
                            <w:r w:rsidR="009C027F">
                              <w:instrText xml:space="preserve"> SEQ Figure \* ARABIC </w:instrText>
                            </w:r>
                            <w:r w:rsidR="009C027F">
                              <w:fldChar w:fldCharType="separate"/>
                            </w:r>
                            <w:r w:rsidR="00C736E9">
                              <w:rPr>
                                <w:noProof/>
                              </w:rPr>
                              <w:t>27</w:t>
                            </w:r>
                            <w:r w:rsidR="009C027F">
                              <w:rPr>
                                <w:noProof/>
                              </w:rPr>
                              <w:fldChar w:fldCharType="end"/>
                            </w:r>
                            <w:r>
                              <w:t xml:space="preserve"> Quick Sort Code</w:t>
                            </w:r>
                            <w:bookmarkEnd w:id="150"/>
                            <w:bookmarkEnd w:id="151"/>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4EB7A09" id="Text Box 60" o:spid="_x0000_s1044" type="#_x0000_t202" style="position:absolute;left:0;text-align:left;margin-left:20.4pt;margin-top:12.2pt;width:194.4pt;height:19.5pt;z-index:-25156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" stroked="f">
                <v:textbox inset="0,0,0,0">
                  <w:txbxContent>
                    <w:p w14:paraId="42F00E6F" w14:textId="41FBC8B1" w:rsidR="00C52EF7" w:rsidRDefault="009C027F" w:rsidP="00C52EF7">
                      <w:pPr>
                        <w:pStyle w:val="Caption"/>
                        <w:rPr>
                          <w:b/>
                          <w:color w:val="476166" w:themeColor="accent1"/>
                          <w:sz w:val="28"/>
                          <w:szCs w:val="28"/>
                        </w:rPr>
                      </w:pPr>
                      <w:r>
                        <w:fldChar w:fldCharType="begin"/>
                      </w:r>
                      <w:r>
                        <w:instrText xml:space="preserve"> SEQ Figure \* ARABIC </w:instrText>
                      </w:r>
                      <w:r>
                        <w:fldChar w:fldCharType="separate"/>
                      </w:r>
                      <w:bookmarkStart w:id="152" w:name="_Toc91715690"/>
                      <w:bookmarkStart w:id="153" w:name="_Toc91768947"/>
                      <w:r w:rsidR="00C736E9">
                        <w:rPr>
                          <w:noProof/>
                        </w:rPr>
                        <w:t>26</w:t>
                      </w:r>
                      <w:r>
                        <w:rPr>
                          <w:noProof/>
                        </w:rPr>
                        <w:fldChar w:fldCharType="end"/>
                      </w:r>
                      <w:r w:rsidR="00C52EF7">
                        <w:t xml:space="preserve"> Quick Sort Code</w:t>
                      </w:r>
                      <w:bookmarkEnd w:id="152"/>
                      <w:bookmarkEnd w:id="153"/>
                    </w:p>
                    <w:p w14:paraId="0E66A31A" w14:textId="77777777" w:rsidR="00C52EF7" w:rsidRDefault="00C52EF7"/>
                    <w:p w14:paraId="1788AB37" w14:textId="77C67AEB" w:rsidR="00C52EF7" w:rsidRDefault="00C52EF7" w:rsidP="00C52EF7">
                      <w:pPr>
                        <w:pStyle w:val="Caption"/>
                        <w:rPr>
                          <w:b/>
                          <w:color w:val="476166" w:themeColor="accent1"/>
                          <w:sz w:val="28"/>
                          <w:szCs w:val="28"/>
                        </w:rPr>
                      </w:pPr>
                      <w:bookmarkStart w:id="154" w:name="_Toc91715691"/>
                      <w:bookmarkStart w:id="155" w:name="_Toc91768948"/>
                      <w:r>
                        <w:t xml:space="preserve">Figure </w:t>
                      </w:r>
                      <w:r w:rsidR="009C027F">
                        <w:fldChar w:fldCharType="begin"/>
                      </w:r>
                      <w:r w:rsidR="009C027F">
                        <w:instrText xml:space="preserve"> SEQ Figure \* ARABIC </w:instrText>
                      </w:r>
                      <w:r w:rsidR="009C027F">
                        <w:fldChar w:fldCharType="separate"/>
                      </w:r>
                      <w:r w:rsidR="00C736E9">
                        <w:rPr>
                          <w:noProof/>
                        </w:rPr>
                        <w:t>27</w:t>
                      </w:r>
                      <w:r w:rsidR="009C027F">
                        <w:rPr>
                          <w:noProof/>
                        </w:rPr>
                        <w:fldChar w:fldCharType="end"/>
                      </w:r>
                      <w:r>
                        <w:t xml:space="preserve"> Quick Sort Code</w:t>
                      </w:r>
                      <w:bookmarkEnd w:id="154"/>
                      <w:bookmarkEnd w:id="155"/>
                    </w:p>
                  </w:txbxContent>
                </v:textbox>
                <w10:wrap anchorx="margin"/>
              </v:shape>
            </w:pict>
          </mc:Fallback>
        </mc:AlternateContent>
      </w:r>
    </w:p>
    <w:p w14:paraId="21E333D4" w14:textId="04EA84E3" w:rsidR="00C52EF7" w:rsidRDefault="00C52EF7" w:rsidP="00C52EF7">
      <w:pPr>
        <w:pStyle w:val="Heading5"/>
        <w:rPr>
          <w:bCs/>
        </w:rPr>
      </w:pPr>
    </w:p>
    <w:p w14:paraId="24480CFB" w14:textId="77777777" w:rsidR="00C52EF7" w:rsidRDefault="00C52EF7" w:rsidP="00C52EF7">
      <w:pPr>
        <w:pStyle w:val="Heading5"/>
        <w:rPr>
          <w:bCs/>
        </w:rPr>
      </w:pPr>
    </w:p>
    <w:p w14:paraId="7B26BF2A" w14:textId="77777777" w:rsidR="00C52EF7" w:rsidRDefault="00C52EF7" w:rsidP="00C52EF7">
      <w:pPr>
        <w:pStyle w:val="Heading5"/>
        <w:rPr>
          <w:bCs/>
        </w:rPr>
      </w:pPr>
    </w:p>
    <w:p w14:paraId="1880A120" w14:textId="77777777" w:rsidR="00C52EF7" w:rsidRDefault="00C52EF7" w:rsidP="00C52EF7">
      <w:pPr>
        <w:pStyle w:val="Heading5"/>
        <w:rPr>
          <w:bCs/>
        </w:rPr>
      </w:pPr>
    </w:p>
    <w:p w14:paraId="361B0B7B" w14:textId="53871B7A" w:rsidR="00C52EF7" w:rsidRDefault="00C52EF7" w:rsidP="00C52EF7"/>
    <w:p w14:paraId="46944E0B" w14:textId="77777777" w:rsidR="00C52EF7" w:rsidRDefault="00C52EF7" w:rsidP="00C52EF7"/>
    <w:p w14:paraId="4282C61A" w14:textId="77777777" w:rsidR="00C52EF7" w:rsidRDefault="00C52EF7" w:rsidP="00C52EF7"/>
    <w:p w14:paraId="2DF69F93" w14:textId="77777777" w:rsidR="00C52EF7" w:rsidRDefault="00C52EF7" w:rsidP="00C52EF7"/>
    <w:p w14:paraId="695492DB" w14:textId="77777777" w:rsidR="00C52EF7" w:rsidRDefault="00C52EF7" w:rsidP="00C52EF7"/>
    <w:p w14:paraId="6C92CE32" w14:textId="77777777" w:rsidR="00C52EF7" w:rsidRDefault="00C52EF7" w:rsidP="00C52EF7"/>
    <w:p w14:paraId="56FD50EB" w14:textId="77777777" w:rsidR="00C52EF7" w:rsidRDefault="00C52EF7" w:rsidP="00C52EF7"/>
    <w:p w14:paraId="33D01884" w14:textId="77777777" w:rsidR="009613FF" w:rsidRDefault="009613FF" w:rsidP="00C52EF7">
      <w:pPr>
        <w:pStyle w:val="Heading5"/>
        <w:rPr>
          <w:bCs/>
        </w:rPr>
      </w:pPr>
    </w:p>
    <w:p w14:paraId="4F1631D8" w14:textId="31375BF8" w:rsidR="00C52EF7" w:rsidRDefault="00C52EF7" w:rsidP="009613FF">
      <w:pPr>
        <w:pStyle w:val="Heading2"/>
      </w:pPr>
      <w:bookmarkStart w:id="156" w:name="_Toc91769027"/>
      <w:r>
        <w:t>Correctness</w:t>
      </w:r>
      <w:bookmarkEnd w:id="156"/>
      <w:r>
        <w:t xml:space="preserve"> </w:t>
      </w:r>
    </w:p>
    <w:p w14:paraId="21830995" w14:textId="77777777" w:rsidR="00C52EF7" w:rsidRDefault="00C52EF7" w:rsidP="00C52EF7">
      <w:pPr>
        <w:pStyle w:val="Text"/>
      </w:pPr>
      <w:r>
        <w:rPr>
          <w:b/>
          <w:bCs/>
        </w:rPr>
        <w:t>Initialization</w:t>
      </w:r>
      <w:r>
        <w:t xml:space="preserve">: At the start of the first iteration, </w:t>
      </w:r>
      <w:r>
        <w:rPr>
          <w:rFonts w:ascii="Cambria Math" w:hAnsi="Cambria Math" w:cs="Cambria Math"/>
        </w:rPr>
        <w:t>𝑖</w:t>
      </w:r>
      <w:r>
        <w:t xml:space="preserve"> = </w:t>
      </w:r>
      <w:r>
        <w:rPr>
          <w:rFonts w:ascii="Cambria Math" w:hAnsi="Cambria Math" w:cs="Cambria Math"/>
        </w:rPr>
        <w:t>𝑝</w:t>
      </w:r>
      <w:r>
        <w:t xml:space="preserve"> − 1, </w:t>
      </w:r>
      <w:r>
        <w:rPr>
          <w:rFonts w:ascii="Cambria Math" w:hAnsi="Cambria Math" w:cs="Cambria Math"/>
        </w:rPr>
        <w:t>𝑎𝑛𝑑</w:t>
      </w:r>
      <w:r>
        <w:t xml:space="preserve"> </w:t>
      </w:r>
      <w:r>
        <w:rPr>
          <w:rFonts w:ascii="Cambria Math" w:hAnsi="Cambria Math" w:cs="Cambria Math"/>
        </w:rPr>
        <w:t>𝑗</w:t>
      </w:r>
      <w:r>
        <w:t xml:space="preserve"> = </w:t>
      </w:r>
      <w:r>
        <w:rPr>
          <w:rFonts w:ascii="Cambria Math" w:hAnsi="Cambria Math" w:cs="Cambria Math"/>
        </w:rPr>
        <w:t>𝑝</w:t>
      </w:r>
      <w:r>
        <w:t>. The three parts of the loop invariant will be trivially satisfied</w:t>
      </w:r>
    </w:p>
    <w:p w14:paraId="3B135200" w14:textId="77777777" w:rsidR="00C52EF7" w:rsidRDefault="00C52EF7" w:rsidP="00C52EF7">
      <w:pPr>
        <w:pStyle w:val="Text"/>
        <w:numPr>
          <w:ilvl w:val="0"/>
          <w:numId w:val="7"/>
        </w:numPr>
      </w:pPr>
      <w:r>
        <w:t xml:space="preserve">No values lie between </w:t>
      </w:r>
      <w:r>
        <w:rPr>
          <w:rFonts w:ascii="Cambria Math" w:hAnsi="Cambria Math" w:cs="Cambria Math"/>
        </w:rPr>
        <w:t>𝑝</w:t>
      </w:r>
      <w:r>
        <w:t xml:space="preserve"> </w:t>
      </w:r>
      <w:r>
        <w:rPr>
          <w:rFonts w:ascii="Cambria Math" w:hAnsi="Cambria Math" w:cs="Cambria Math"/>
        </w:rPr>
        <w:t>𝑎𝑛𝑑</w:t>
      </w:r>
      <w:r>
        <w:t xml:space="preserve"> </w:t>
      </w:r>
      <w:r>
        <w:rPr>
          <w:rFonts w:ascii="Cambria Math" w:hAnsi="Cambria Math" w:cs="Cambria Math"/>
        </w:rPr>
        <w:t>𝑝</w:t>
      </w:r>
      <w:r>
        <w:t xml:space="preserve"> – 1</w:t>
      </w:r>
    </w:p>
    <w:p w14:paraId="6F3D9EAB" w14:textId="77777777" w:rsidR="00C52EF7" w:rsidRDefault="00C52EF7" w:rsidP="00C52EF7">
      <w:pPr>
        <w:pStyle w:val="Text"/>
        <w:numPr>
          <w:ilvl w:val="0"/>
          <w:numId w:val="7"/>
        </w:numPr>
        <w:rPr>
          <w:rFonts w:ascii="Tahoma" w:hAnsi="Tahoma" w:cs="Tahoma"/>
        </w:rPr>
      </w:pPr>
      <w:r>
        <w:t xml:space="preserve">No values lie between </w:t>
      </w:r>
      <w:r>
        <w:rPr>
          <w:rFonts w:ascii="Cambria Math" w:hAnsi="Cambria Math" w:cs="Cambria Math"/>
        </w:rPr>
        <w:t>𝑝</w:t>
      </w:r>
      <w:r>
        <w:t xml:space="preserve"> </w:t>
      </w:r>
      <w:r>
        <w:rPr>
          <w:rFonts w:ascii="Cambria Math" w:hAnsi="Cambria Math" w:cs="Cambria Math"/>
        </w:rPr>
        <w:t>𝑎𝑛𝑑</w:t>
      </w:r>
      <w:r>
        <w:t xml:space="preserve"> </w:t>
      </w:r>
      <w:r>
        <w:rPr>
          <w:rFonts w:ascii="Cambria Math" w:hAnsi="Cambria Math" w:cs="Cambria Math"/>
        </w:rPr>
        <w:t>𝑝</w:t>
      </w:r>
      <w:r>
        <w:t xml:space="preserve"> − 1 </w:t>
      </w:r>
    </w:p>
    <w:p w14:paraId="29FCE9B4" w14:textId="77777777" w:rsidR="00C52EF7" w:rsidRDefault="00C52EF7" w:rsidP="00C52EF7">
      <w:pPr>
        <w:pStyle w:val="Text"/>
        <w:numPr>
          <w:ilvl w:val="0"/>
          <w:numId w:val="7"/>
        </w:numPr>
        <w:rPr>
          <w:rFonts w:ascii="Tahoma" w:hAnsi="Tahoma" w:cs="Tahoma"/>
        </w:rPr>
      </w:pPr>
      <w:r>
        <w:t xml:space="preserve">Line 1 sets x = </w:t>
      </w:r>
      <w:r>
        <w:rPr>
          <w:rFonts w:ascii="Cambria Math" w:hAnsi="Cambria Math" w:cs="Cambria Math"/>
        </w:rPr>
        <w:t>𝐴</w:t>
      </w:r>
      <w:r>
        <w:t xml:space="preserve"> </w:t>
      </w:r>
      <w:r>
        <w:rPr>
          <w:rFonts w:ascii="Tahoma" w:hAnsi="Tahoma" w:cs="Tahoma"/>
        </w:rPr>
        <w:t>[r]</w:t>
      </w:r>
    </w:p>
    <w:p w14:paraId="669E614D" w14:textId="77777777" w:rsidR="00C52EF7" w:rsidRDefault="00C52EF7" w:rsidP="00C52EF7">
      <w:pPr>
        <w:pStyle w:val="Text"/>
      </w:pPr>
      <w:r>
        <w:rPr>
          <w:b/>
          <w:bCs/>
        </w:rPr>
        <w:lastRenderedPageBreak/>
        <w:t>Maintenance</w:t>
      </w:r>
      <w:r>
        <w:t xml:space="preserve">: At the start of an iteration </w:t>
      </w:r>
      <w:r>
        <w:rPr>
          <w:rFonts w:ascii="Cambria Math" w:hAnsi="Cambria Math" w:cs="Cambria Math"/>
        </w:rPr>
        <w:t>𝑗</w:t>
      </w:r>
      <w:r>
        <w:t xml:space="preserve">, and assuming that the loop invariant holds. The third part is always satisfied since the loop does not change </w:t>
      </w:r>
      <w:r>
        <w:rPr>
          <w:rFonts w:ascii="Cambria Math" w:hAnsi="Cambria Math" w:cs="Cambria Math"/>
        </w:rPr>
        <w:t>𝐴</w:t>
      </w:r>
      <w:r>
        <w:t xml:space="preserve"> [</w:t>
      </w:r>
      <w:r>
        <w:rPr>
          <w:rFonts w:ascii="Cambria Math" w:hAnsi="Cambria Math" w:cs="Cambria Math"/>
        </w:rPr>
        <w:t>𝑟]</w:t>
      </w:r>
      <w:r>
        <w:t xml:space="preserve">, </w:t>
      </w:r>
      <w:r>
        <w:rPr>
          <w:rFonts w:ascii="Cambria Math" w:hAnsi="Cambria Math" w:cs="Cambria Math"/>
        </w:rPr>
        <w:t>𝑜𝑟</w:t>
      </w:r>
      <w:r>
        <w:t xml:space="preserve"> </w:t>
      </w:r>
      <w:r>
        <w:rPr>
          <w:rFonts w:ascii="Cambria Math" w:hAnsi="Cambria Math" w:cs="Cambria Math"/>
        </w:rPr>
        <w:t>𝑥</w:t>
      </w:r>
      <w:r>
        <w:t xml:space="preserve"> There are two cases depending on the comparison in line 4 </w:t>
      </w:r>
    </w:p>
    <w:p w14:paraId="6507A8AD" w14:textId="77777777" w:rsidR="00C52EF7" w:rsidRDefault="00C52EF7" w:rsidP="00C52EF7">
      <w:pPr>
        <w:pStyle w:val="Text"/>
        <w:rPr>
          <w:rFonts w:ascii="Tahoma" w:hAnsi="Tahoma" w:cs="Tahoma"/>
        </w:rPr>
      </w:pPr>
      <w:r>
        <w:t xml:space="preserve">Case 1: </w:t>
      </w:r>
      <w:r>
        <w:rPr>
          <w:rFonts w:ascii="Cambria Math" w:hAnsi="Cambria Math" w:cs="Cambria Math"/>
        </w:rPr>
        <w:t>𝐴</w:t>
      </w:r>
      <w:r>
        <w:t>[</w:t>
      </w:r>
      <w:r>
        <w:rPr>
          <w:rFonts w:ascii="Cambria Math" w:hAnsi="Cambria Math" w:cs="Cambria Math"/>
        </w:rPr>
        <w:t>𝑗]</w:t>
      </w:r>
      <w:r>
        <w:t xml:space="preserve"> &gt; </w:t>
      </w:r>
      <w:r>
        <w:rPr>
          <w:rFonts w:ascii="Cambria Math" w:hAnsi="Cambria Math" w:cs="Cambria Math"/>
        </w:rPr>
        <w:t>𝑥</w:t>
      </w:r>
      <w:r>
        <w:t>., Case 2: [</w:t>
      </w:r>
      <w:r>
        <w:rPr>
          <w:rFonts w:ascii="Cambria Math" w:hAnsi="Cambria Math" w:cs="Cambria Math"/>
        </w:rPr>
        <w:t>𝐴]</w:t>
      </w:r>
      <w:r>
        <w:t xml:space="preserve"> </w:t>
      </w:r>
      <w:r>
        <w:rPr>
          <w:rFonts w:ascii="Cambria Math" w:hAnsi="Cambria Math" w:cs="Cambria Math"/>
        </w:rPr>
        <w:t>𝑗</w:t>
      </w:r>
      <w:r>
        <w:t xml:space="preserve"> ≤ </w:t>
      </w:r>
      <w:r>
        <w:rPr>
          <w:rFonts w:ascii="Cambria Math" w:hAnsi="Cambria Math" w:cs="Cambria Math"/>
        </w:rPr>
        <w:t>𝑥</w:t>
      </w:r>
      <w:r>
        <w:t xml:space="preserve">. </w:t>
      </w:r>
    </w:p>
    <w:p w14:paraId="71DEEFA7" w14:textId="77777777" w:rsidR="00C52EF7" w:rsidRDefault="00C52EF7" w:rsidP="00C52EF7">
      <w:pPr>
        <w:pStyle w:val="Text"/>
        <w:numPr>
          <w:ilvl w:val="0"/>
          <w:numId w:val="8"/>
        </w:numPr>
      </w:pPr>
      <w:r>
        <w:t xml:space="preserve">Case 1: </w:t>
      </w:r>
      <w:r>
        <w:rPr>
          <w:rFonts w:ascii="Cambria Math" w:hAnsi="Cambria Math" w:cs="Cambria Math"/>
        </w:rPr>
        <w:t>𝐴</w:t>
      </w:r>
      <w:r>
        <w:t xml:space="preserve"> [</w:t>
      </w:r>
      <w:r>
        <w:rPr>
          <w:rFonts w:ascii="Cambria Math" w:hAnsi="Cambria Math" w:cs="Cambria Math"/>
        </w:rPr>
        <w:t>𝑗]</w:t>
      </w:r>
      <w:r>
        <w:t xml:space="preserve"> &gt; </w:t>
      </w:r>
      <w:r>
        <w:rPr>
          <w:rFonts w:ascii="Cambria Math" w:hAnsi="Cambria Math" w:cs="Cambria Math"/>
        </w:rPr>
        <w:t>𝑥</w:t>
      </w:r>
      <w:r>
        <w:t xml:space="preserve">. At the start of the next iteration </w:t>
      </w:r>
      <m:oMath>
        <m:sSub>
          <m:sSubPr>
            <m:ctrlPr>
              <w:rPr>
                <w:rFonts w:ascii="Cambria Math" w:hAnsi="Cambria Math" w:cs="Cambria Math"/>
                <w:i/>
                <w:sz w:val="28"/>
              </w:rPr>
            </m:ctrlPr>
          </m:sSubPr>
          <m:e>
            <m:r>
              <w:rPr>
                <w:rFonts w:ascii="Cambria Math" w:hAnsi="Cambria Math" w:cs="Cambria Math"/>
              </w:rPr>
              <m:t>j</m:t>
            </m:r>
          </m:e>
          <m:sub>
            <m:r>
              <w:rPr>
                <w:rFonts w:ascii="Cambria Math" w:hAnsi="Cambria Math" w:cs="Cambria Math"/>
              </w:rPr>
              <m:t>n</m:t>
            </m:r>
          </m:sub>
        </m:sSub>
      </m:oMath>
      <w:r>
        <w:t xml:space="preserve"> = </w:t>
      </w:r>
      <w:r>
        <w:rPr>
          <w:rFonts w:ascii="Cambria Math" w:hAnsi="Cambria Math" w:cs="Cambria Math"/>
        </w:rPr>
        <w:t>𝑗</w:t>
      </w:r>
      <w:r>
        <w:t xml:space="preserve"> + 1, </w:t>
      </w:r>
      <w:r>
        <w:rPr>
          <w:rFonts w:ascii="Cambria Math" w:hAnsi="Cambria Math" w:cs="Cambria Math"/>
        </w:rPr>
        <w:t>𝑎𝑛𝑑</w:t>
      </w:r>
      <w:r>
        <w:t xml:space="preserve"> </w:t>
      </w:r>
      <m:oMath>
        <m:sSub>
          <m:sSubPr>
            <m:ctrlPr>
              <w:rPr>
                <w:rFonts w:ascii="Cambria Math" w:eastAsiaTheme="minorEastAsia" w:hAnsi="Cambria Math"/>
                <w:i/>
                <w:sz w:val="28"/>
              </w:rPr>
            </m:ctrlPr>
          </m:sSubPr>
          <m:e>
            <m:r>
              <w:rPr>
                <w:rFonts w:ascii="Cambria Math" w:eastAsiaTheme="minorEastAsia" w:hAnsi="Cambria Math"/>
              </w:rPr>
              <m:t>i</m:t>
            </m:r>
          </m:e>
          <m:sub>
            <m:r>
              <w:rPr>
                <w:rFonts w:ascii="Cambria Math" w:eastAsiaTheme="minorEastAsia" w:hAnsi="Cambria Math"/>
              </w:rPr>
              <m:t>n</m:t>
            </m:r>
          </m:sub>
        </m:sSub>
      </m:oMath>
      <w:r>
        <w:t xml:space="preserve">= </w:t>
      </w:r>
      <w:r>
        <w:rPr>
          <w:rFonts w:ascii="Cambria Math" w:hAnsi="Cambria Math" w:cs="Cambria Math"/>
        </w:rPr>
        <w:t>𝑖</w:t>
      </w:r>
      <w:r>
        <w:t>.</w:t>
      </w:r>
    </w:p>
    <w:p w14:paraId="109CCEB6" w14:textId="77777777" w:rsidR="00C52EF7" w:rsidRDefault="00C52EF7" w:rsidP="00C52EF7">
      <w:pPr>
        <w:pStyle w:val="Text"/>
        <w:ind w:left="787"/>
      </w:pPr>
      <w:r>
        <w:t xml:space="preserve"> The three parts are satisfied at </w:t>
      </w:r>
      <w:r>
        <w:rPr>
          <w:rFonts w:ascii="Cambria Math" w:hAnsi="Cambria Math" w:cs="Cambria Math"/>
        </w:rPr>
        <w:t>𝑗</w:t>
      </w:r>
      <w:r>
        <w:t xml:space="preserve"> = </w:t>
      </w:r>
      <w:r>
        <w:rPr>
          <w:rFonts w:ascii="Cambria Math" w:hAnsi="Cambria Math" w:cs="Cambria Math"/>
        </w:rPr>
        <w:t>𝑗𝑛</w:t>
      </w:r>
      <w:r>
        <w:t xml:space="preserve"> since: </w:t>
      </w:r>
    </w:p>
    <w:p w14:paraId="6AB2C51A" w14:textId="77777777" w:rsidR="00C52EF7" w:rsidRDefault="00C52EF7" w:rsidP="00C52EF7">
      <w:pPr>
        <w:pStyle w:val="Text"/>
        <w:ind w:left="1147"/>
        <w:rPr>
          <w:rFonts w:ascii="Cambria Math" w:hAnsi="Cambria Math" w:cs="Cambria Math"/>
        </w:rPr>
      </w:pPr>
      <w:r>
        <w:t xml:space="preserve">Since </w:t>
      </w:r>
      <w:r>
        <w:rPr>
          <w:rFonts w:ascii="Cambria Math" w:hAnsi="Cambria Math" w:cs="Cambria Math"/>
        </w:rPr>
        <w:t>𝐴</w:t>
      </w:r>
      <w:r>
        <w:t xml:space="preserve"> </w:t>
      </w:r>
      <w:r>
        <w:rPr>
          <w:rFonts w:ascii="Cambria Math" w:hAnsi="Cambria Math" w:cs="Cambria Math"/>
        </w:rPr>
        <w:t>𝑘</w:t>
      </w:r>
      <w:r>
        <w:t xml:space="preserve"> ≤ </w:t>
      </w:r>
      <w:r>
        <w:rPr>
          <w:rFonts w:ascii="Cambria Math" w:hAnsi="Cambria Math" w:cs="Cambria Math"/>
        </w:rPr>
        <w:t>𝑥</w:t>
      </w:r>
      <w:r>
        <w:t xml:space="preserve"> </w:t>
      </w:r>
      <w:r>
        <w:rPr>
          <w:rFonts w:ascii="Cambria Math" w:hAnsi="Cambria Math" w:cs="Cambria Math"/>
        </w:rPr>
        <w:t>𝑓𝑜𝑟</w:t>
      </w:r>
      <w:r>
        <w:t xml:space="preserve"> </w:t>
      </w:r>
      <w:r>
        <w:rPr>
          <w:rFonts w:ascii="Cambria Math" w:hAnsi="Cambria Math" w:cs="Cambria Math"/>
        </w:rPr>
        <w:t>𝑣𝑎𝑙𝑢𝑒𝑠</w:t>
      </w:r>
      <w:r>
        <w:t xml:space="preserve"> </w:t>
      </w:r>
      <w:r>
        <w:rPr>
          <w:rFonts w:ascii="Cambria Math" w:hAnsi="Cambria Math" w:cs="Cambria Math"/>
        </w:rPr>
        <w:t>𝑜𝑓</w:t>
      </w:r>
      <w:r>
        <w:t xml:space="preserve"> </w:t>
      </w:r>
      <w:r>
        <w:rPr>
          <w:rFonts w:ascii="Cambria Math" w:hAnsi="Cambria Math" w:cs="Cambria Math"/>
        </w:rPr>
        <w:t>𝑘</w:t>
      </w:r>
      <w:r>
        <w:t xml:space="preserve"> </w:t>
      </w:r>
      <w:r>
        <w:rPr>
          <w:rFonts w:ascii="Cambria Math" w:hAnsi="Cambria Math" w:cs="Cambria Math"/>
        </w:rPr>
        <w:t>𝑏𝑒𝑡𝑤𝑒𝑒𝑛</w:t>
      </w:r>
      <w:r>
        <w:t xml:space="preserve"> </w:t>
      </w:r>
      <w:r>
        <w:rPr>
          <w:rFonts w:ascii="Cambria Math" w:hAnsi="Cambria Math" w:cs="Cambria Math"/>
        </w:rPr>
        <w:t>𝑝</w:t>
      </w:r>
      <w:r>
        <w:t xml:space="preserve"> </w:t>
      </w:r>
      <w:r>
        <w:rPr>
          <w:rFonts w:ascii="Cambria Math" w:hAnsi="Cambria Math" w:cs="Cambria Math"/>
        </w:rPr>
        <w:t>𝑎𝑛𝑑</w:t>
      </w:r>
      <w:r>
        <w:t xml:space="preserve"> </w:t>
      </w:r>
      <w:r>
        <w:rPr>
          <w:rFonts w:ascii="Cambria Math" w:hAnsi="Cambria Math" w:cs="Cambria Math"/>
        </w:rPr>
        <w:t>𝑖</w:t>
      </w:r>
      <w:r>
        <w:t xml:space="preserve"> this implies that </w:t>
      </w:r>
      <w:r>
        <w:rPr>
          <w:rFonts w:ascii="Cambria Math" w:hAnsi="Cambria Math" w:cs="Cambria Math"/>
        </w:rPr>
        <w:t>𝐴</w:t>
      </w:r>
      <w:r>
        <w:t xml:space="preserve"> </w:t>
      </w:r>
      <w:r>
        <w:rPr>
          <w:rFonts w:ascii="Cambria Math" w:hAnsi="Cambria Math" w:cs="Cambria Math"/>
        </w:rPr>
        <w:t>𝑘</w:t>
      </w:r>
      <w:r>
        <w:t xml:space="preserve"> ≤ </w:t>
      </w:r>
      <w:r>
        <w:rPr>
          <w:rFonts w:ascii="Cambria Math" w:hAnsi="Cambria Math" w:cs="Cambria Math"/>
        </w:rPr>
        <w:t>𝑥</w:t>
      </w:r>
      <w:r>
        <w:t xml:space="preserve"> </w:t>
      </w:r>
      <w:r>
        <w:rPr>
          <w:rFonts w:ascii="Cambria Math" w:hAnsi="Cambria Math" w:cs="Cambria Math"/>
        </w:rPr>
        <w:t>𝑓𝑜𝑟</w:t>
      </w:r>
      <w:r>
        <w:t xml:space="preserve"> </w:t>
      </w:r>
      <w:r>
        <w:rPr>
          <w:rFonts w:ascii="Cambria Math" w:hAnsi="Cambria Math" w:cs="Cambria Math"/>
        </w:rPr>
        <w:t>𝑣𝑎𝑙𝑢𝑒𝑠</w:t>
      </w:r>
      <w:r>
        <w:t xml:space="preserve"> </w:t>
      </w:r>
      <w:r>
        <w:rPr>
          <w:rFonts w:ascii="Cambria Math" w:hAnsi="Cambria Math" w:cs="Cambria Math"/>
        </w:rPr>
        <w:t>𝑜𝑓</w:t>
      </w:r>
      <w:r>
        <w:t xml:space="preserve"> </w:t>
      </w:r>
      <w:r>
        <w:rPr>
          <w:rFonts w:ascii="Cambria Math" w:hAnsi="Cambria Math" w:cs="Cambria Math"/>
        </w:rPr>
        <w:t>𝑘</w:t>
      </w:r>
      <w:r>
        <w:t xml:space="preserve"> </w:t>
      </w:r>
      <w:r>
        <w:rPr>
          <w:rFonts w:ascii="Cambria Math" w:hAnsi="Cambria Math" w:cs="Cambria Math"/>
        </w:rPr>
        <w:t>𝑏𝑒𝑡𝑤𝑒𝑒𝑛</w:t>
      </w:r>
      <w:r>
        <w:t xml:space="preserve"> </w:t>
      </w:r>
      <w:r>
        <w:rPr>
          <w:rFonts w:ascii="Cambria Math" w:hAnsi="Cambria Math" w:cs="Cambria Math"/>
        </w:rPr>
        <w:t>𝑝</w:t>
      </w:r>
      <w:r>
        <w:t xml:space="preserve"> </w:t>
      </w:r>
      <w:r>
        <w:rPr>
          <w:rFonts w:ascii="Cambria Math" w:hAnsi="Cambria Math" w:cs="Cambria Math"/>
        </w:rPr>
        <w:t>𝑎𝑛𝑑</w:t>
      </w:r>
      <w:r>
        <w:t xml:space="preserve"> </w:t>
      </w:r>
      <w:r>
        <w:rPr>
          <w:rFonts w:ascii="Cambria Math" w:hAnsi="Cambria Math" w:cs="Cambria Math"/>
        </w:rPr>
        <w:t>𝑖𝑛</w:t>
      </w:r>
    </w:p>
    <w:p w14:paraId="67405DFE" w14:textId="77777777" w:rsidR="00C52EF7" w:rsidRDefault="00C52EF7" w:rsidP="00C52EF7">
      <w:pPr>
        <w:pStyle w:val="Text"/>
        <w:ind w:left="787"/>
      </w:pPr>
      <w:r>
        <w:t xml:space="preserve"> 2- Since </w:t>
      </w:r>
      <w:r>
        <w:rPr>
          <w:rFonts w:ascii="Cambria Math" w:hAnsi="Cambria Math" w:cs="Cambria Math"/>
        </w:rPr>
        <w:t>𝐴</w:t>
      </w:r>
      <w:r>
        <w:t xml:space="preserve"> [</w:t>
      </w:r>
      <w:r>
        <w:rPr>
          <w:rFonts w:ascii="Cambria Math" w:hAnsi="Cambria Math" w:cs="Cambria Math"/>
        </w:rPr>
        <w:t>𝑘]</w:t>
      </w:r>
      <w:r>
        <w:t xml:space="preserve"> &gt; </w:t>
      </w:r>
      <w:r>
        <w:rPr>
          <w:rFonts w:ascii="Cambria Math" w:hAnsi="Cambria Math" w:cs="Cambria Math"/>
        </w:rPr>
        <w:t>𝑥</w:t>
      </w:r>
      <w:r>
        <w:t xml:space="preserve"> </w:t>
      </w:r>
      <w:r>
        <w:rPr>
          <w:rFonts w:ascii="Cambria Math" w:hAnsi="Cambria Math" w:cs="Cambria Math"/>
        </w:rPr>
        <w:t>𝑓𝑜𝑟</w:t>
      </w:r>
      <w:r>
        <w:t xml:space="preserve"> </w:t>
      </w:r>
      <w:r>
        <w:rPr>
          <w:rFonts w:ascii="Cambria Math" w:hAnsi="Cambria Math" w:cs="Cambria Math"/>
        </w:rPr>
        <w:t>𝑣𝑎𝑙𝑢𝑒𝑠</w:t>
      </w:r>
      <w:r>
        <w:t xml:space="preserve"> </w:t>
      </w:r>
      <w:r>
        <w:rPr>
          <w:rFonts w:ascii="Cambria Math" w:hAnsi="Cambria Math" w:cs="Cambria Math"/>
        </w:rPr>
        <w:t>𝑜𝑓</w:t>
      </w:r>
      <w:r>
        <w:t xml:space="preserve"> </w:t>
      </w:r>
      <w:r>
        <w:rPr>
          <w:rFonts w:ascii="Cambria Math" w:hAnsi="Cambria Math" w:cs="Cambria Math"/>
        </w:rPr>
        <w:t>𝑘</w:t>
      </w:r>
      <w:r>
        <w:t xml:space="preserve"> </w:t>
      </w:r>
      <w:r>
        <w:rPr>
          <w:rFonts w:ascii="Cambria Math" w:hAnsi="Cambria Math" w:cs="Cambria Math"/>
        </w:rPr>
        <w:t>𝑏𝑒𝑡𝑤𝑒𝑒𝑛</w:t>
      </w:r>
      <w:r>
        <w:t xml:space="preserve"> </w:t>
      </w:r>
      <w:r>
        <w:rPr>
          <w:rFonts w:ascii="Cambria Math" w:hAnsi="Cambria Math" w:cs="Cambria Math"/>
        </w:rPr>
        <w:t>𝑖</w:t>
      </w:r>
      <w:r>
        <w:t xml:space="preserve"> + 1 </w:t>
      </w:r>
      <w:r>
        <w:rPr>
          <w:rFonts w:ascii="Cambria Math" w:hAnsi="Cambria Math" w:cs="Cambria Math"/>
        </w:rPr>
        <w:t>𝑎𝑛𝑑</w:t>
      </w:r>
      <w:r>
        <w:t xml:space="preserve"> </w:t>
      </w:r>
      <w:r>
        <w:rPr>
          <w:rFonts w:ascii="Cambria Math" w:hAnsi="Cambria Math" w:cs="Cambria Math"/>
        </w:rPr>
        <w:t>𝑗</w:t>
      </w:r>
      <w:r>
        <w:t xml:space="preserve"> − 1, </w:t>
      </w:r>
      <w:r>
        <w:rPr>
          <w:rFonts w:ascii="Cambria Math" w:hAnsi="Cambria Math" w:cs="Cambria Math"/>
        </w:rPr>
        <w:t>𝑎𝑛𝑑</w:t>
      </w:r>
      <w:r>
        <w:t xml:space="preserve"> </w:t>
      </w:r>
      <w:r>
        <w:rPr>
          <w:rFonts w:ascii="Cambria Math" w:hAnsi="Cambria Math" w:cs="Cambria Math"/>
        </w:rPr>
        <w:t>𝐴</w:t>
      </w:r>
      <w:r>
        <w:t>[</w:t>
      </w:r>
      <w:r>
        <w:rPr>
          <w:rFonts w:ascii="Cambria Math" w:hAnsi="Cambria Math" w:cs="Cambria Math"/>
        </w:rPr>
        <w:t>𝑗</w:t>
      </w:r>
      <w:r>
        <w:t xml:space="preserve">] &gt; </w:t>
      </w:r>
      <w:r>
        <w:rPr>
          <w:rFonts w:ascii="Cambria Math" w:hAnsi="Cambria Math" w:cs="Cambria Math"/>
        </w:rPr>
        <w:t>𝑥</w:t>
      </w:r>
      <w:r>
        <w:t xml:space="preserve"> this implies that </w:t>
      </w:r>
      <w:r>
        <w:rPr>
          <w:rFonts w:ascii="Cambria Math" w:hAnsi="Cambria Math" w:cs="Cambria Math"/>
        </w:rPr>
        <w:t>𝐴</w:t>
      </w:r>
      <w:r>
        <w:t xml:space="preserve"> [</w:t>
      </w:r>
      <w:r>
        <w:rPr>
          <w:rFonts w:ascii="Cambria Math" w:hAnsi="Cambria Math" w:cs="Cambria Math"/>
        </w:rPr>
        <w:t>𝑘]</w:t>
      </w:r>
      <w:r>
        <w:t xml:space="preserve"> &gt; </w:t>
      </w:r>
      <w:r>
        <w:rPr>
          <w:rFonts w:ascii="Cambria Math" w:hAnsi="Cambria Math" w:cs="Cambria Math"/>
        </w:rPr>
        <w:t>𝑥</w:t>
      </w:r>
      <w:r>
        <w:t xml:space="preserve"> </w:t>
      </w:r>
      <w:r>
        <w:rPr>
          <w:rFonts w:ascii="Cambria Math" w:hAnsi="Cambria Math" w:cs="Cambria Math"/>
        </w:rPr>
        <w:t>𝑓𝑜𝑟</w:t>
      </w:r>
      <w:r>
        <w:t xml:space="preserve"> </w:t>
      </w:r>
      <w:r>
        <w:rPr>
          <w:rFonts w:ascii="Cambria Math" w:hAnsi="Cambria Math" w:cs="Cambria Math"/>
        </w:rPr>
        <w:t>𝑣𝑎𝑙𝑢𝑒𝑠</w:t>
      </w:r>
      <w:r>
        <w:t xml:space="preserve"> </w:t>
      </w:r>
      <w:r>
        <w:rPr>
          <w:rFonts w:ascii="Cambria Math" w:hAnsi="Cambria Math" w:cs="Cambria Math"/>
        </w:rPr>
        <w:t>𝑜𝑓</w:t>
      </w:r>
      <w:r>
        <w:t xml:space="preserve"> </w:t>
      </w:r>
      <w:r>
        <w:rPr>
          <w:rFonts w:ascii="Cambria Math" w:hAnsi="Cambria Math" w:cs="Cambria Math"/>
        </w:rPr>
        <w:t>𝑘</w:t>
      </w:r>
      <w:r>
        <w:t xml:space="preserve"> </w:t>
      </w:r>
      <w:r>
        <w:rPr>
          <w:rFonts w:ascii="Cambria Math" w:hAnsi="Cambria Math" w:cs="Cambria Math"/>
        </w:rPr>
        <w:t>𝑏𝑒𝑡𝑤𝑒𝑒𝑛</w:t>
      </w:r>
      <w:r>
        <w:t xml:space="preserve"> </w:t>
      </w:r>
      <w:r>
        <w:rPr>
          <w:rFonts w:ascii="Cambria Math" w:hAnsi="Cambria Math" w:cs="Cambria Math"/>
        </w:rPr>
        <w:t>𝑖</w:t>
      </w:r>
      <w:r>
        <w:t xml:space="preserve"> + 1 </w:t>
      </w:r>
      <w:r>
        <w:rPr>
          <w:rFonts w:ascii="Cambria Math" w:hAnsi="Cambria Math" w:cs="Cambria Math"/>
        </w:rPr>
        <w:t>𝑎𝑛𝑑</w:t>
      </w:r>
      <w:r>
        <w:t xml:space="preserve"> </w:t>
      </w:r>
      <w:r>
        <w:rPr>
          <w:rFonts w:ascii="Cambria Math" w:hAnsi="Cambria Math" w:cs="Cambria Math"/>
        </w:rPr>
        <w:t>𝑗</w:t>
      </w:r>
      <w:r>
        <w:t xml:space="preserve"> in other words </w:t>
      </w:r>
      <w:r>
        <w:rPr>
          <w:rFonts w:ascii="Cambria Math" w:hAnsi="Cambria Math" w:cs="Cambria Math"/>
        </w:rPr>
        <w:t>𝐴</w:t>
      </w:r>
      <w:r>
        <w:t xml:space="preserve"> [</w:t>
      </w:r>
      <w:r>
        <w:rPr>
          <w:rFonts w:ascii="Cambria Math" w:hAnsi="Cambria Math" w:cs="Cambria Math"/>
        </w:rPr>
        <w:t>𝑘]</w:t>
      </w:r>
      <w:r>
        <w:t xml:space="preserve"> &gt; </w:t>
      </w:r>
      <w:r>
        <w:rPr>
          <w:rFonts w:ascii="Cambria Math" w:hAnsi="Cambria Math" w:cs="Cambria Math"/>
        </w:rPr>
        <w:t>𝑥</w:t>
      </w:r>
      <w:r>
        <w:t xml:space="preserve"> </w:t>
      </w:r>
      <w:r>
        <w:rPr>
          <w:rFonts w:ascii="Cambria Math" w:hAnsi="Cambria Math" w:cs="Cambria Math"/>
        </w:rPr>
        <w:t>𝑓𝑜𝑟</w:t>
      </w:r>
      <w:r>
        <w:t xml:space="preserve"> </w:t>
      </w:r>
      <w:r>
        <w:rPr>
          <w:rFonts w:ascii="Cambria Math" w:hAnsi="Cambria Math" w:cs="Cambria Math"/>
        </w:rPr>
        <w:t>𝑣𝑎𝑙𝑢𝑒𝑠</w:t>
      </w:r>
      <w:r>
        <w:t xml:space="preserve"> </w:t>
      </w:r>
      <w:r>
        <w:rPr>
          <w:rFonts w:ascii="Cambria Math" w:hAnsi="Cambria Math" w:cs="Cambria Math"/>
        </w:rPr>
        <w:t>𝑜𝑓</w:t>
      </w:r>
      <w:r>
        <w:t xml:space="preserve"> </w:t>
      </w:r>
      <w:r>
        <w:rPr>
          <w:rFonts w:ascii="Cambria Math" w:hAnsi="Cambria Math" w:cs="Cambria Math"/>
        </w:rPr>
        <w:t>𝑘</w:t>
      </w:r>
      <w:r>
        <w:t xml:space="preserve"> </w:t>
      </w:r>
      <w:r>
        <w:rPr>
          <w:rFonts w:ascii="Cambria Math" w:hAnsi="Cambria Math" w:cs="Cambria Math"/>
        </w:rPr>
        <w:t>𝑏𝑒𝑡𝑤𝑒𝑒𝑛</w:t>
      </w:r>
      <w:r>
        <w:t xml:space="preserve"> </w:t>
      </w:r>
      <m:oMath>
        <m:sSub>
          <m:sSubPr>
            <m:ctrlPr>
              <w:rPr>
                <w:rFonts w:ascii="Cambria Math" w:hAnsi="Cambria Math"/>
                <w:i/>
                <w:sz w:val="28"/>
              </w:rPr>
            </m:ctrlPr>
          </m:sSubPr>
          <m:e>
            <m:r>
              <w:rPr>
                <w:rFonts w:ascii="Cambria Math" w:hAnsi="Cambria Math"/>
              </w:rPr>
              <m:t>i</m:t>
            </m:r>
          </m:e>
          <m:sub>
            <m:r>
              <w:rPr>
                <w:rFonts w:ascii="Cambria Math" w:hAnsi="Cambria Math"/>
              </w:rPr>
              <m:t>n</m:t>
            </m:r>
          </m:sub>
        </m:sSub>
      </m:oMath>
      <w:r>
        <w:t xml:space="preserve"> + 1 </w:t>
      </w:r>
      <w:r>
        <w:rPr>
          <w:rFonts w:ascii="Cambria Math" w:hAnsi="Cambria Math" w:cs="Cambria Math"/>
        </w:rPr>
        <w:t>𝑎𝑛𝑑</w:t>
      </w:r>
      <w:r>
        <w:t xml:space="preserve"> </w:t>
      </w:r>
      <m:oMath>
        <m:sSub>
          <m:sSubPr>
            <m:ctrlPr>
              <w:rPr>
                <w:rFonts w:ascii="Cambria Math" w:hAnsi="Cambria Math"/>
                <w:i/>
                <w:sz w:val="28"/>
              </w:rPr>
            </m:ctrlPr>
          </m:sSubPr>
          <m:e>
            <m:r>
              <w:rPr>
                <w:rFonts w:ascii="Cambria Math" w:hAnsi="Cambria Math"/>
              </w:rPr>
              <m:t>j</m:t>
            </m:r>
          </m:e>
          <m:sub>
            <m:r>
              <w:rPr>
                <w:rFonts w:ascii="Cambria Math" w:hAnsi="Cambria Math"/>
              </w:rPr>
              <m:t>n</m:t>
            </m:r>
          </m:sub>
        </m:sSub>
      </m:oMath>
      <w:r>
        <w:t xml:space="preserve"> − 1 This part is still satisfied</w:t>
      </w:r>
    </w:p>
    <w:p w14:paraId="2B62DA87" w14:textId="77777777" w:rsidR="00C52EF7" w:rsidRDefault="00C52EF7" w:rsidP="00C52EF7">
      <w:pPr>
        <w:pStyle w:val="Text"/>
        <w:numPr>
          <w:ilvl w:val="0"/>
          <w:numId w:val="9"/>
        </w:numPr>
      </w:pPr>
      <w:r>
        <w:t xml:space="preserve">Case 2: </w:t>
      </w:r>
      <w:r>
        <w:rPr>
          <w:rFonts w:ascii="Cambria Math" w:hAnsi="Cambria Math" w:cs="Cambria Math"/>
        </w:rPr>
        <w:t>𝐴</w:t>
      </w:r>
      <w:r>
        <w:t xml:space="preserve"> </w:t>
      </w:r>
      <w:r>
        <w:rPr>
          <w:rFonts w:ascii="Cambria Math" w:hAnsi="Cambria Math" w:cs="Cambria Math"/>
        </w:rPr>
        <w:t>𝑗</w:t>
      </w:r>
      <w:r>
        <w:t xml:space="preserve"> ≤ </w:t>
      </w:r>
      <w:r>
        <w:rPr>
          <w:rFonts w:ascii="Cambria Math" w:hAnsi="Cambria Math" w:cs="Cambria Math"/>
        </w:rPr>
        <w:t>𝑥</w:t>
      </w:r>
      <w:r>
        <w:t xml:space="preserve">. At the start of the next iteration </w:t>
      </w:r>
      <m:oMath>
        <m:sSub>
          <m:sSubPr>
            <m:ctrlPr>
              <w:rPr>
                <w:rFonts w:ascii="Cambria Math" w:hAnsi="Cambria Math"/>
                <w:i/>
                <w:sz w:val="28"/>
              </w:rPr>
            </m:ctrlPr>
          </m:sSubPr>
          <m:e>
            <m:r>
              <w:rPr>
                <w:rFonts w:ascii="Cambria Math" w:hAnsi="Cambria Math"/>
              </w:rPr>
              <m:t>j</m:t>
            </m:r>
          </m:e>
          <m:sub>
            <m:r>
              <w:rPr>
                <w:rFonts w:ascii="Cambria Math" w:hAnsi="Cambria Math"/>
              </w:rPr>
              <m:t>n</m:t>
            </m:r>
          </m:sub>
        </m:sSub>
      </m:oMath>
      <w:r>
        <w:t xml:space="preserve"> = </w:t>
      </w:r>
      <w:r>
        <w:rPr>
          <w:rFonts w:ascii="Cambria Math" w:hAnsi="Cambria Math" w:cs="Cambria Math"/>
        </w:rPr>
        <w:t>𝑗</w:t>
      </w:r>
      <w:r>
        <w:t xml:space="preserve"> + 1, </w:t>
      </w:r>
      <w:r>
        <w:rPr>
          <w:rFonts w:ascii="Cambria Math" w:hAnsi="Cambria Math" w:cs="Cambria Math"/>
        </w:rPr>
        <w:t>𝑎𝑛𝑑</w:t>
      </w:r>
      <w:r>
        <w:t xml:space="preserve"> </w:t>
      </w:r>
      <m:oMath>
        <m:sSub>
          <m:sSubPr>
            <m:ctrlPr>
              <w:rPr>
                <w:rFonts w:ascii="Cambria Math" w:hAnsi="Cambria Math"/>
                <w:i/>
                <w:sz w:val="28"/>
              </w:rPr>
            </m:ctrlPr>
          </m:sSubPr>
          <m:e>
            <m:r>
              <w:rPr>
                <w:rFonts w:ascii="Cambria Math" w:hAnsi="Cambria Math"/>
              </w:rPr>
              <m:t>i</m:t>
            </m:r>
          </m:e>
          <m:sub>
            <m:r>
              <w:rPr>
                <w:rFonts w:ascii="Cambria Math" w:hAnsi="Cambria Math"/>
              </w:rPr>
              <m:t>n</m:t>
            </m:r>
          </m:sub>
        </m:sSub>
      </m:oMath>
      <w:r>
        <w:t xml:space="preserve"> = </w:t>
      </w:r>
      <w:r>
        <w:rPr>
          <w:rFonts w:ascii="Cambria Math" w:hAnsi="Cambria Math" w:cs="Cambria Math"/>
        </w:rPr>
        <w:t>𝑖</w:t>
      </w:r>
      <w:r>
        <w:t xml:space="preserve"> + 1 Line 6 swaps </w:t>
      </w:r>
      <w:r>
        <w:rPr>
          <w:rFonts w:ascii="Cambria Math" w:hAnsi="Cambria Math" w:cs="Cambria Math"/>
        </w:rPr>
        <w:t>𝐴</w:t>
      </w:r>
      <w:r>
        <w:t xml:space="preserve"> [</w:t>
      </w:r>
      <w:r>
        <w:rPr>
          <w:rFonts w:ascii="Cambria Math" w:hAnsi="Cambria Math" w:cs="Cambria Math"/>
        </w:rPr>
        <w:t>𝑖</w:t>
      </w:r>
      <w:r>
        <w:t xml:space="preserve"> + 1] </w:t>
      </w:r>
      <w:r>
        <w:rPr>
          <w:rFonts w:ascii="Cambria Math" w:hAnsi="Cambria Math" w:cs="Cambria Math"/>
        </w:rPr>
        <w:t>𝑎𝑛𝑑</w:t>
      </w:r>
      <w:r>
        <w:t xml:space="preserve"> </w:t>
      </w:r>
      <w:r>
        <w:rPr>
          <w:rFonts w:ascii="Cambria Math" w:hAnsi="Cambria Math" w:cs="Cambria Math"/>
        </w:rPr>
        <w:t>𝐴</w:t>
      </w:r>
      <w:r>
        <w:t>[</w:t>
      </w:r>
      <w:r>
        <w:rPr>
          <w:rFonts w:ascii="Cambria Math" w:hAnsi="Cambria Math" w:cs="Cambria Math"/>
        </w:rPr>
        <w:t>𝑗]</w:t>
      </w:r>
      <w:r>
        <w:t xml:space="preserve"> making A[</w:t>
      </w:r>
      <w:proofErr w:type="spellStart"/>
      <w:r>
        <w:t>i</w:t>
      </w:r>
      <w:proofErr w:type="spellEnd"/>
      <w:r>
        <w:t xml:space="preserve"> + 1] = </w:t>
      </w:r>
      <w:r>
        <w:rPr>
          <w:rFonts w:ascii="Cambria Math" w:hAnsi="Cambria Math" w:cs="Cambria Math"/>
        </w:rPr>
        <w:t>𝐴</w:t>
      </w:r>
      <w:r>
        <w:t xml:space="preserve"> </w:t>
      </w:r>
      <m:oMath>
        <m:sSub>
          <m:sSubPr>
            <m:ctrlPr>
              <w:rPr>
                <w:rFonts w:ascii="Cambria Math" w:hAnsi="Cambria Math"/>
                <w:i/>
                <w:sz w:val="28"/>
              </w:rPr>
            </m:ctrlPr>
          </m:sSubPr>
          <m:e>
            <m:r>
              <w:rPr>
                <w:rFonts w:ascii="Cambria Math" w:hAnsi="Cambria Math"/>
              </w:rPr>
              <m:t>i</m:t>
            </m:r>
          </m:e>
          <m:sub>
            <m:r>
              <w:rPr>
                <w:rFonts w:ascii="Cambria Math" w:hAnsi="Cambria Math"/>
              </w:rPr>
              <m:t>n</m:t>
            </m:r>
          </m:sub>
        </m:sSub>
      </m:oMath>
      <w:r>
        <w:t xml:space="preserve"> ≤ </w:t>
      </w:r>
      <w:r>
        <w:rPr>
          <w:rFonts w:ascii="Cambria Math" w:hAnsi="Cambria Math" w:cs="Cambria Math"/>
        </w:rPr>
        <w:t>𝑥</w:t>
      </w:r>
      <w:r>
        <w:t xml:space="preserve">, </w:t>
      </w:r>
      <w:r>
        <w:rPr>
          <w:rFonts w:ascii="Cambria Math" w:hAnsi="Cambria Math" w:cs="Cambria Math"/>
        </w:rPr>
        <w:t>𝑎𝑛𝑑</w:t>
      </w:r>
      <w:r>
        <w:t xml:space="preserve"> </w:t>
      </w:r>
      <w:r>
        <w:rPr>
          <w:rFonts w:ascii="Cambria Math" w:hAnsi="Cambria Math" w:cs="Cambria Math"/>
        </w:rPr>
        <w:t>𝐴</w:t>
      </w:r>
      <w:r>
        <w:t>[</w:t>
      </w:r>
      <w:r>
        <w:rPr>
          <w:rFonts w:ascii="Cambria Math" w:hAnsi="Cambria Math" w:cs="Cambria Math"/>
        </w:rPr>
        <w:t>𝑗]</w:t>
      </w:r>
      <w:r>
        <w:t xml:space="preserve"> = </w:t>
      </w:r>
      <w:r>
        <w:rPr>
          <w:rFonts w:ascii="Cambria Math" w:hAnsi="Cambria Math" w:cs="Cambria Math"/>
        </w:rPr>
        <w:t>𝐴</w:t>
      </w:r>
      <w:r>
        <w:t xml:space="preserve"> </w:t>
      </w:r>
      <w:r>
        <w:rPr>
          <w:rFonts w:eastAsiaTheme="minorEastAsia"/>
        </w:rPr>
        <w:t>[</w:t>
      </w:r>
      <m:oMath>
        <m:sSub>
          <m:sSubPr>
            <m:ctrlPr>
              <w:rPr>
                <w:rFonts w:ascii="Cambria Math" w:hAnsi="Cambria Math"/>
                <w:i/>
                <w:sz w:val="28"/>
              </w:rPr>
            </m:ctrlPr>
          </m:sSubPr>
          <m:e>
            <m:r>
              <w:rPr>
                <w:rFonts w:ascii="Cambria Math" w:hAnsi="Cambria Math"/>
              </w:rPr>
              <m:t>j</m:t>
            </m:r>
          </m:e>
          <m:sub>
            <m:r>
              <w:rPr>
                <w:rFonts w:ascii="Cambria Math" w:hAnsi="Cambria Math"/>
              </w:rPr>
              <m:t>n</m:t>
            </m:r>
          </m:sub>
        </m:sSub>
      </m:oMath>
      <w:r>
        <w:t xml:space="preserve"> – 1] &gt; </w:t>
      </w:r>
      <w:r>
        <w:rPr>
          <w:rFonts w:ascii="Cambria Math" w:hAnsi="Cambria Math" w:cs="Cambria Math"/>
        </w:rPr>
        <w:t>𝑥</w:t>
      </w:r>
      <w:r>
        <w:t xml:space="preserve"> The three parts are satisfied at </w:t>
      </w:r>
      <w:r>
        <w:rPr>
          <w:rFonts w:ascii="Cambria Math" w:hAnsi="Cambria Math" w:cs="Cambria Math"/>
        </w:rPr>
        <w:t>𝑗</w:t>
      </w:r>
      <w:r>
        <w:t xml:space="preserve"> = </w:t>
      </w:r>
      <m:oMath>
        <m:sSub>
          <m:sSubPr>
            <m:ctrlPr>
              <w:rPr>
                <w:rFonts w:ascii="Cambria Math" w:hAnsi="Cambria Math"/>
                <w:i/>
                <w:sz w:val="28"/>
              </w:rPr>
            </m:ctrlPr>
          </m:sSubPr>
          <m:e>
            <m:r>
              <w:rPr>
                <w:rFonts w:ascii="Cambria Math" w:hAnsi="Cambria Math"/>
              </w:rPr>
              <m:t>j</m:t>
            </m:r>
          </m:e>
          <m:sub>
            <m:r>
              <w:rPr>
                <w:rFonts w:ascii="Cambria Math" w:hAnsi="Cambria Math"/>
              </w:rPr>
              <m:t>n</m:t>
            </m:r>
          </m:sub>
        </m:sSub>
      </m:oMath>
      <w:r>
        <w:t xml:space="preserve"> since :</w:t>
      </w:r>
    </w:p>
    <w:p w14:paraId="0A662D2F" w14:textId="77777777" w:rsidR="00C52EF7" w:rsidRDefault="00C52EF7" w:rsidP="00C52EF7">
      <w:pPr>
        <w:pStyle w:val="Text"/>
        <w:numPr>
          <w:ilvl w:val="0"/>
          <w:numId w:val="10"/>
        </w:numPr>
      </w:pPr>
      <w:r>
        <w:t xml:space="preserve">Since </w:t>
      </w:r>
      <w:r>
        <w:rPr>
          <w:rFonts w:ascii="Cambria Math" w:hAnsi="Cambria Math" w:cs="Cambria Math"/>
        </w:rPr>
        <w:t>𝐴</w:t>
      </w:r>
      <w:r>
        <w:t xml:space="preserve"> </w:t>
      </w:r>
      <w:r>
        <w:rPr>
          <w:rFonts w:ascii="Cambria Math" w:hAnsi="Cambria Math" w:cs="Cambria Math"/>
        </w:rPr>
        <w:t>𝑘</w:t>
      </w:r>
      <w:r>
        <w:t xml:space="preserve"> ≤ </w:t>
      </w:r>
      <w:r>
        <w:rPr>
          <w:rFonts w:ascii="Cambria Math" w:hAnsi="Cambria Math" w:cs="Cambria Math"/>
        </w:rPr>
        <w:t>𝑥</w:t>
      </w:r>
      <w:r>
        <w:t xml:space="preserve"> </w:t>
      </w:r>
      <w:r>
        <w:rPr>
          <w:rFonts w:ascii="Cambria Math" w:hAnsi="Cambria Math" w:cs="Cambria Math"/>
        </w:rPr>
        <w:t>𝑓𝑜𝑟</w:t>
      </w:r>
      <w:r>
        <w:t xml:space="preserve"> </w:t>
      </w:r>
      <w:r>
        <w:rPr>
          <w:rFonts w:ascii="Cambria Math" w:hAnsi="Cambria Math" w:cs="Cambria Math"/>
        </w:rPr>
        <w:t>𝑣𝑎𝑙𝑢𝑒𝑠</w:t>
      </w:r>
      <w:r>
        <w:t xml:space="preserve"> </w:t>
      </w:r>
      <w:r>
        <w:rPr>
          <w:rFonts w:ascii="Cambria Math" w:hAnsi="Cambria Math" w:cs="Cambria Math"/>
        </w:rPr>
        <w:t>𝑜𝑓</w:t>
      </w:r>
      <w:r>
        <w:t xml:space="preserve"> </w:t>
      </w:r>
      <w:r>
        <w:rPr>
          <w:rFonts w:ascii="Cambria Math" w:hAnsi="Cambria Math" w:cs="Cambria Math"/>
        </w:rPr>
        <w:t>𝑘</w:t>
      </w:r>
      <w:r>
        <w:t xml:space="preserve"> </w:t>
      </w:r>
      <w:r>
        <w:rPr>
          <w:rFonts w:ascii="Cambria Math" w:hAnsi="Cambria Math" w:cs="Cambria Math"/>
        </w:rPr>
        <w:t>𝑏𝑒𝑡𝑤𝑒𝑒𝑛</w:t>
      </w:r>
      <w:r>
        <w:t xml:space="preserve"> </w:t>
      </w:r>
      <w:r>
        <w:rPr>
          <w:rFonts w:ascii="Cambria Math" w:hAnsi="Cambria Math" w:cs="Cambria Math"/>
        </w:rPr>
        <w:t>𝑝</w:t>
      </w:r>
      <w:r>
        <w:t xml:space="preserve"> </w:t>
      </w:r>
      <w:r>
        <w:rPr>
          <w:rFonts w:ascii="Cambria Math" w:hAnsi="Cambria Math" w:cs="Cambria Math"/>
        </w:rPr>
        <w:t>𝑎𝑛𝑑</w:t>
      </w:r>
      <w:r>
        <w:t xml:space="preserve"> </w:t>
      </w:r>
      <w:r>
        <w:rPr>
          <w:rFonts w:ascii="Cambria Math" w:hAnsi="Cambria Math" w:cs="Cambria Math"/>
        </w:rPr>
        <w:t>𝑖</w:t>
      </w:r>
      <w:r>
        <w:t xml:space="preserve">, </w:t>
      </w:r>
      <w:r>
        <w:rPr>
          <w:rFonts w:ascii="Cambria Math" w:hAnsi="Cambria Math" w:cs="Cambria Math"/>
        </w:rPr>
        <w:t>𝑎𝑛𝑑</w:t>
      </w:r>
      <w:r>
        <w:t xml:space="preserve"> </w:t>
      </w:r>
      <w:r>
        <w:rPr>
          <w:rFonts w:ascii="Cambria Math" w:hAnsi="Cambria Math" w:cs="Cambria Math"/>
        </w:rPr>
        <w:t>𝐴</w:t>
      </w:r>
      <w:r>
        <w:t xml:space="preserve"> [</w:t>
      </w:r>
      <w:r>
        <w:rPr>
          <w:rFonts w:ascii="Cambria Math" w:hAnsi="Cambria Math" w:cs="Cambria Math"/>
        </w:rPr>
        <w:t>𝑖</w:t>
      </w:r>
      <w:r>
        <w:t xml:space="preserve"> + 1] ≤ </w:t>
      </w:r>
      <w:r>
        <w:rPr>
          <w:rFonts w:ascii="Cambria Math" w:hAnsi="Cambria Math" w:cs="Cambria Math"/>
        </w:rPr>
        <w:t>𝑥</w:t>
      </w:r>
      <w:r>
        <w:t xml:space="preserve"> this implies that </w:t>
      </w:r>
      <w:r>
        <w:rPr>
          <w:rFonts w:ascii="Cambria Math" w:hAnsi="Cambria Math" w:cs="Cambria Math"/>
        </w:rPr>
        <w:t>𝐴</w:t>
      </w:r>
      <w:r>
        <w:t xml:space="preserve"> [</w:t>
      </w:r>
      <w:r>
        <w:rPr>
          <w:rFonts w:ascii="Cambria Math" w:hAnsi="Cambria Math" w:cs="Cambria Math"/>
        </w:rPr>
        <w:t>𝑘]</w:t>
      </w:r>
      <w:r>
        <w:t xml:space="preserve"> ≤ </w:t>
      </w:r>
      <w:r>
        <w:rPr>
          <w:rFonts w:ascii="Cambria Math" w:hAnsi="Cambria Math" w:cs="Cambria Math"/>
        </w:rPr>
        <w:t>𝑥</w:t>
      </w:r>
      <w:r>
        <w:t xml:space="preserve"> </w:t>
      </w:r>
      <w:r>
        <w:rPr>
          <w:rFonts w:ascii="Cambria Math" w:hAnsi="Cambria Math" w:cs="Cambria Math"/>
        </w:rPr>
        <w:t>𝑓𝑜𝑟</w:t>
      </w:r>
      <w:r>
        <w:t xml:space="preserve"> </w:t>
      </w:r>
      <w:r>
        <w:rPr>
          <w:rFonts w:ascii="Cambria Math" w:hAnsi="Cambria Math" w:cs="Cambria Math"/>
        </w:rPr>
        <w:t>𝑣𝑎𝑙𝑢𝑒𝑠</w:t>
      </w:r>
      <w:r>
        <w:t xml:space="preserve"> </w:t>
      </w:r>
      <w:r>
        <w:rPr>
          <w:rFonts w:ascii="Cambria Math" w:hAnsi="Cambria Math" w:cs="Cambria Math"/>
        </w:rPr>
        <w:t>𝑜𝑓</w:t>
      </w:r>
      <w:r>
        <w:t xml:space="preserve"> </w:t>
      </w:r>
      <w:r>
        <w:rPr>
          <w:rFonts w:ascii="Cambria Math" w:hAnsi="Cambria Math" w:cs="Cambria Math"/>
        </w:rPr>
        <w:t>𝑘</w:t>
      </w:r>
      <w:r>
        <w:t xml:space="preserve"> </w:t>
      </w:r>
      <w:r>
        <w:rPr>
          <w:rFonts w:ascii="Cambria Math" w:hAnsi="Cambria Math" w:cs="Cambria Math"/>
        </w:rPr>
        <w:t>𝑏𝑒𝑡𝑤𝑒𝑒𝑛</w:t>
      </w:r>
      <w:r>
        <w:t xml:space="preserve"> </w:t>
      </w:r>
      <w:r>
        <w:rPr>
          <w:rFonts w:ascii="Cambria Math" w:hAnsi="Cambria Math" w:cs="Cambria Math"/>
        </w:rPr>
        <w:t>𝑝</w:t>
      </w:r>
      <w:r>
        <w:t xml:space="preserve"> </w:t>
      </w:r>
      <w:r>
        <w:rPr>
          <w:rFonts w:ascii="Cambria Math" w:hAnsi="Cambria Math" w:cs="Cambria Math"/>
        </w:rPr>
        <w:t>𝑎𝑛𝑑</w:t>
      </w:r>
      <w:r>
        <w:rPr>
          <w:rFonts w:ascii="Cambria Math" w:eastAsiaTheme="minorEastAsia" w:hAnsi="Cambria Math" w:cs="Cambria Math"/>
        </w:rPr>
        <w:t xml:space="preserve"> </w:t>
      </w:r>
      <m:oMath>
        <m:sSub>
          <m:sSubPr>
            <m:ctrlPr>
              <w:rPr>
                <w:rFonts w:ascii="Cambria Math" w:hAnsi="Cambria Math"/>
                <w:i/>
                <w:sz w:val="28"/>
              </w:rPr>
            </m:ctrlPr>
          </m:sSubPr>
          <m:e>
            <m:r>
              <w:rPr>
                <w:rFonts w:ascii="Cambria Math" w:hAnsi="Cambria Math"/>
              </w:rPr>
              <m:t>i</m:t>
            </m:r>
          </m:e>
          <m:sub>
            <m:r>
              <w:rPr>
                <w:rFonts w:ascii="Cambria Math" w:hAnsi="Cambria Math"/>
              </w:rPr>
              <m:t>n</m:t>
            </m:r>
          </m:sub>
        </m:sSub>
      </m:oMath>
      <w:r>
        <w:t xml:space="preserve">  </w:t>
      </w:r>
    </w:p>
    <w:p w14:paraId="0CE02A23" w14:textId="77777777" w:rsidR="00C52EF7" w:rsidRDefault="00C52EF7" w:rsidP="00C52EF7">
      <w:pPr>
        <w:pStyle w:val="Text"/>
        <w:numPr>
          <w:ilvl w:val="0"/>
          <w:numId w:val="10"/>
        </w:numPr>
      </w:pPr>
      <w:r>
        <w:t xml:space="preserve"> 2- Since </w:t>
      </w:r>
      <w:r>
        <w:rPr>
          <w:rFonts w:ascii="Cambria Math" w:hAnsi="Cambria Math" w:cs="Cambria Math"/>
        </w:rPr>
        <w:t>𝐴</w:t>
      </w:r>
      <w:r>
        <w:t xml:space="preserve"> </w:t>
      </w:r>
      <w:r>
        <w:rPr>
          <w:rFonts w:ascii="Cambria Math" w:hAnsi="Cambria Math" w:cs="Cambria Math"/>
        </w:rPr>
        <w:t>𝑘</w:t>
      </w:r>
      <w:r>
        <w:t xml:space="preserve"> &gt; </w:t>
      </w:r>
      <w:r>
        <w:rPr>
          <w:rFonts w:ascii="Cambria Math" w:hAnsi="Cambria Math" w:cs="Cambria Math"/>
        </w:rPr>
        <w:t>𝑥</w:t>
      </w:r>
      <w:r>
        <w:t xml:space="preserve"> </w:t>
      </w:r>
      <w:r>
        <w:rPr>
          <w:rFonts w:ascii="Cambria Math" w:hAnsi="Cambria Math" w:cs="Cambria Math"/>
        </w:rPr>
        <w:t>𝑓𝑜𝑟</w:t>
      </w:r>
      <w:r>
        <w:t xml:space="preserve"> </w:t>
      </w:r>
      <w:r>
        <w:rPr>
          <w:rFonts w:ascii="Cambria Math" w:hAnsi="Cambria Math" w:cs="Cambria Math"/>
        </w:rPr>
        <w:t>𝑣𝑎𝑙𝑢𝑒𝑠</w:t>
      </w:r>
      <w:r>
        <w:t xml:space="preserve"> </w:t>
      </w:r>
      <w:r>
        <w:rPr>
          <w:rFonts w:ascii="Cambria Math" w:hAnsi="Cambria Math" w:cs="Cambria Math"/>
        </w:rPr>
        <w:t>𝑜𝑓</w:t>
      </w:r>
      <w:r>
        <w:t xml:space="preserve"> </w:t>
      </w:r>
      <w:r>
        <w:rPr>
          <w:rFonts w:ascii="Cambria Math" w:hAnsi="Cambria Math" w:cs="Cambria Math"/>
        </w:rPr>
        <w:t>𝑘</w:t>
      </w:r>
      <w:r>
        <w:t xml:space="preserve"> </w:t>
      </w:r>
      <w:r>
        <w:rPr>
          <w:rFonts w:ascii="Cambria Math" w:hAnsi="Cambria Math" w:cs="Cambria Math"/>
        </w:rPr>
        <w:t>𝑏𝑒𝑡𝑤𝑒𝑒𝑛 [</w:t>
      </w:r>
      <w:r>
        <w:t xml:space="preserve"> </w:t>
      </w:r>
      <w:r>
        <w:rPr>
          <w:rFonts w:ascii="Cambria Math" w:hAnsi="Cambria Math" w:cs="Cambria Math"/>
        </w:rPr>
        <w:t>𝑖</w:t>
      </w:r>
      <w:r>
        <w:t xml:space="preserve"> + 1] </w:t>
      </w:r>
      <w:r>
        <w:rPr>
          <w:rFonts w:ascii="Cambria Math" w:hAnsi="Cambria Math" w:cs="Cambria Math"/>
        </w:rPr>
        <w:t>𝑎𝑛𝑑</w:t>
      </w:r>
      <w:r>
        <w:t xml:space="preserve"> [</w:t>
      </w:r>
      <w:r>
        <w:rPr>
          <w:rFonts w:ascii="Cambria Math" w:hAnsi="Cambria Math" w:cs="Cambria Math"/>
        </w:rPr>
        <w:t>𝑗</w:t>
      </w:r>
      <w:r>
        <w:t xml:space="preserve"> – 1], </w:t>
      </w:r>
      <w:r>
        <w:rPr>
          <w:rFonts w:ascii="Cambria Math" w:hAnsi="Cambria Math" w:cs="Cambria Math"/>
        </w:rPr>
        <w:t>𝑎𝑛𝑑</w:t>
      </w:r>
      <w:r>
        <w:t xml:space="preserve"> </w:t>
      </w:r>
      <w:r>
        <w:rPr>
          <w:rFonts w:ascii="Cambria Math" w:hAnsi="Cambria Math" w:cs="Cambria Math"/>
        </w:rPr>
        <w:t>𝐴</w:t>
      </w:r>
      <w:r>
        <w:t>[</w:t>
      </w:r>
      <w:r>
        <w:rPr>
          <w:rFonts w:ascii="Cambria Math" w:hAnsi="Cambria Math" w:cs="Cambria Math"/>
        </w:rPr>
        <w:t>𝑗</w:t>
      </w:r>
      <w:r>
        <w:t xml:space="preserve">] &gt; </w:t>
      </w:r>
      <w:r>
        <w:rPr>
          <w:rFonts w:ascii="Cambria Math" w:hAnsi="Cambria Math" w:cs="Cambria Math"/>
        </w:rPr>
        <w:t>𝑥</w:t>
      </w:r>
      <w:r>
        <w:t xml:space="preserve"> this implies </w:t>
      </w:r>
      <w:r>
        <w:rPr>
          <w:rFonts w:ascii="Cambria Math" w:hAnsi="Cambria Math" w:cs="Cambria Math"/>
        </w:rPr>
        <w:t>𝐴</w:t>
      </w:r>
      <w:r>
        <w:t xml:space="preserve"> [</w:t>
      </w:r>
      <w:r>
        <w:rPr>
          <w:rFonts w:ascii="Cambria Math" w:hAnsi="Cambria Math" w:cs="Cambria Math"/>
        </w:rPr>
        <w:t>𝑘]</w:t>
      </w:r>
      <w:r>
        <w:t xml:space="preserve"> &gt; </w:t>
      </w:r>
      <w:r>
        <w:rPr>
          <w:rFonts w:ascii="Cambria Math" w:hAnsi="Cambria Math" w:cs="Cambria Math"/>
        </w:rPr>
        <w:t>𝑥</w:t>
      </w:r>
      <w:r>
        <w:t xml:space="preserve"> </w:t>
      </w:r>
      <w:r>
        <w:rPr>
          <w:rFonts w:ascii="Cambria Math" w:hAnsi="Cambria Math" w:cs="Cambria Math"/>
        </w:rPr>
        <w:t>𝑓𝑜𝑟</w:t>
      </w:r>
      <w:r>
        <w:t xml:space="preserve"> </w:t>
      </w:r>
      <w:r>
        <w:rPr>
          <w:rFonts w:ascii="Cambria Math" w:hAnsi="Cambria Math" w:cs="Cambria Math"/>
        </w:rPr>
        <w:t>𝑣𝑎𝑙𝑢𝑒𝑠</w:t>
      </w:r>
      <w:r>
        <w:t xml:space="preserve"> </w:t>
      </w:r>
      <w:r>
        <w:rPr>
          <w:rFonts w:ascii="Cambria Math" w:hAnsi="Cambria Math" w:cs="Cambria Math"/>
        </w:rPr>
        <w:t>𝑜𝑓</w:t>
      </w:r>
      <w:r>
        <w:t xml:space="preserve"> </w:t>
      </w:r>
      <w:r>
        <w:rPr>
          <w:rFonts w:ascii="Cambria Math" w:hAnsi="Cambria Math" w:cs="Cambria Math"/>
        </w:rPr>
        <w:t>𝑘</w:t>
      </w:r>
      <w:r>
        <w:t xml:space="preserve"> </w:t>
      </w:r>
      <w:r>
        <w:rPr>
          <w:rFonts w:ascii="Cambria Math" w:hAnsi="Cambria Math" w:cs="Cambria Math"/>
        </w:rPr>
        <w:t>𝑏𝑒𝑡𝑤𝑒𝑒𝑛</w:t>
      </w:r>
      <w:r>
        <w:t xml:space="preserve"> </w:t>
      </w:r>
      <w:r>
        <w:rPr>
          <w:rFonts w:eastAsiaTheme="minorEastAsia"/>
        </w:rPr>
        <w:t xml:space="preserve">[ </w:t>
      </w:r>
      <m:oMath>
        <m:sSub>
          <m:sSubPr>
            <m:ctrlPr>
              <w:rPr>
                <w:rFonts w:ascii="Cambria Math" w:hAnsi="Cambria Math"/>
                <w:i/>
                <w:sz w:val="28"/>
              </w:rPr>
            </m:ctrlPr>
          </m:sSubPr>
          <m:e>
            <m:r>
              <w:rPr>
                <w:rFonts w:ascii="Cambria Math" w:hAnsi="Cambria Math"/>
              </w:rPr>
              <m:t>i</m:t>
            </m:r>
          </m:e>
          <m:sub>
            <m:r>
              <w:rPr>
                <w:rFonts w:ascii="Cambria Math" w:hAnsi="Cambria Math"/>
              </w:rPr>
              <m:t>n</m:t>
            </m:r>
          </m:sub>
        </m:sSub>
      </m:oMath>
      <w:r>
        <w:t xml:space="preserve"> + 1] </w:t>
      </w:r>
      <w:r>
        <w:rPr>
          <w:rFonts w:ascii="Cambria Math" w:hAnsi="Cambria Math" w:cs="Cambria Math"/>
        </w:rPr>
        <w:t>𝑎𝑛𝑑</w:t>
      </w:r>
      <w:r>
        <w:t xml:space="preserve"> </w:t>
      </w:r>
      <w:r>
        <w:rPr>
          <w:rFonts w:ascii="Cambria Math" w:hAnsi="Cambria Math" w:cs="Cambria Math"/>
        </w:rPr>
        <w:t>𝑗𝑛</w:t>
      </w:r>
      <w:r>
        <w:t xml:space="preserve"> − 1 These two parts are still satisfied</w:t>
      </w:r>
    </w:p>
    <w:p w14:paraId="0EBD2DD3" w14:textId="77777777" w:rsidR="00C52EF7" w:rsidRDefault="00C52EF7" w:rsidP="00C52EF7">
      <w:pPr>
        <w:pStyle w:val="Text"/>
      </w:pPr>
      <w:r>
        <w:rPr>
          <w:b/>
          <w:bCs/>
        </w:rPr>
        <w:t>Termination</w:t>
      </w:r>
      <w:r>
        <w:t xml:space="preserve">: As the loop terminates </w:t>
      </w:r>
      <w:r>
        <w:rPr>
          <w:rFonts w:ascii="Cambria Math" w:hAnsi="Cambria Math" w:cs="Cambria Math"/>
        </w:rPr>
        <w:t>𝑗</w:t>
      </w:r>
      <w:r>
        <w:t xml:space="preserve"> = </w:t>
      </w:r>
      <w:r>
        <w:rPr>
          <w:rFonts w:ascii="Cambria Math" w:hAnsi="Cambria Math" w:cs="Cambria Math"/>
        </w:rPr>
        <w:t>𝑟</w:t>
      </w:r>
      <w:r>
        <w:t xml:space="preserve"> The loop invariant becomes</w:t>
      </w:r>
    </w:p>
    <w:p w14:paraId="0A93B878" w14:textId="77777777" w:rsidR="00C52EF7" w:rsidRDefault="00C52EF7" w:rsidP="00C52EF7">
      <w:pPr>
        <w:pStyle w:val="Text"/>
        <w:numPr>
          <w:ilvl w:val="0"/>
          <w:numId w:val="11"/>
        </w:numPr>
        <w:rPr>
          <w:rFonts w:ascii="Cambria Math" w:hAnsi="Cambria Math" w:cs="Cambria Math"/>
        </w:rPr>
      </w:pPr>
      <w:r>
        <w:rPr>
          <w:rFonts w:ascii="Cambria Math" w:hAnsi="Cambria Math" w:cs="Cambria Math"/>
        </w:rPr>
        <w:t>𝐴</w:t>
      </w:r>
      <w:r>
        <w:t xml:space="preserve"> [</w:t>
      </w:r>
      <w:r>
        <w:rPr>
          <w:rFonts w:ascii="Cambria Math" w:hAnsi="Cambria Math" w:cs="Cambria Math"/>
        </w:rPr>
        <w:t>𝑘]</w:t>
      </w:r>
      <w:r>
        <w:t xml:space="preserve"> ≤ </w:t>
      </w:r>
      <w:r>
        <w:rPr>
          <w:rFonts w:ascii="Cambria Math" w:hAnsi="Cambria Math" w:cs="Cambria Math"/>
        </w:rPr>
        <w:t>𝑥</w:t>
      </w:r>
      <w:r>
        <w:t xml:space="preserve"> </w:t>
      </w:r>
      <w:r>
        <w:rPr>
          <w:rFonts w:ascii="Cambria Math" w:hAnsi="Cambria Math" w:cs="Cambria Math"/>
        </w:rPr>
        <w:t>𝑓𝑜𝑟</w:t>
      </w:r>
      <w:r>
        <w:t xml:space="preserve"> </w:t>
      </w:r>
      <w:r>
        <w:rPr>
          <w:rFonts w:ascii="Cambria Math" w:hAnsi="Cambria Math" w:cs="Cambria Math"/>
        </w:rPr>
        <w:t>𝑣𝑎𝑙𝑢𝑒𝑠</w:t>
      </w:r>
      <w:r>
        <w:t xml:space="preserve"> </w:t>
      </w:r>
      <w:r>
        <w:rPr>
          <w:rFonts w:ascii="Cambria Math" w:hAnsi="Cambria Math" w:cs="Cambria Math"/>
        </w:rPr>
        <w:t>𝑜𝑓</w:t>
      </w:r>
      <w:r>
        <w:t xml:space="preserve"> </w:t>
      </w:r>
      <w:r>
        <w:rPr>
          <w:rFonts w:ascii="Cambria Math" w:hAnsi="Cambria Math" w:cs="Cambria Math"/>
        </w:rPr>
        <w:t>𝑘</w:t>
      </w:r>
      <w:r>
        <w:t xml:space="preserve"> </w:t>
      </w:r>
      <w:r>
        <w:rPr>
          <w:rFonts w:ascii="Cambria Math" w:hAnsi="Cambria Math" w:cs="Cambria Math"/>
        </w:rPr>
        <w:t>𝑏𝑒𝑡𝑤𝑒𝑒𝑛</w:t>
      </w:r>
      <w:r>
        <w:t xml:space="preserve"> </w:t>
      </w:r>
      <w:r>
        <w:rPr>
          <w:rFonts w:ascii="Cambria Math" w:hAnsi="Cambria Math" w:cs="Cambria Math"/>
        </w:rPr>
        <w:t>𝑝</w:t>
      </w:r>
      <w:r>
        <w:t xml:space="preserve"> </w:t>
      </w:r>
      <w:r>
        <w:rPr>
          <w:rFonts w:ascii="Cambria Math" w:hAnsi="Cambria Math" w:cs="Cambria Math"/>
        </w:rPr>
        <w:t>𝑎𝑛𝑑</w:t>
      </w:r>
      <w:r>
        <w:t xml:space="preserve"> </w:t>
      </w:r>
      <w:r>
        <w:rPr>
          <w:rFonts w:ascii="Cambria Math" w:hAnsi="Cambria Math" w:cs="Cambria Math"/>
        </w:rPr>
        <w:t>𝑖</w:t>
      </w:r>
    </w:p>
    <w:p w14:paraId="60188BA3" w14:textId="77777777" w:rsidR="00C52EF7" w:rsidRDefault="00C52EF7" w:rsidP="00C52EF7">
      <w:pPr>
        <w:pStyle w:val="Text"/>
        <w:numPr>
          <w:ilvl w:val="0"/>
          <w:numId w:val="11"/>
        </w:numPr>
      </w:pPr>
      <w:r>
        <w:t xml:space="preserve"> 2- </w:t>
      </w:r>
      <w:r>
        <w:rPr>
          <w:rFonts w:ascii="Cambria Math" w:hAnsi="Cambria Math" w:cs="Cambria Math"/>
        </w:rPr>
        <w:t>𝐴</w:t>
      </w:r>
      <w:r>
        <w:t xml:space="preserve"> [</w:t>
      </w:r>
      <w:r>
        <w:rPr>
          <w:rFonts w:ascii="Cambria Math" w:hAnsi="Cambria Math" w:cs="Cambria Math"/>
        </w:rPr>
        <w:t>𝑘]</w:t>
      </w:r>
      <w:r>
        <w:t xml:space="preserve"> &gt; </w:t>
      </w:r>
      <w:r>
        <w:rPr>
          <w:rFonts w:ascii="Cambria Math" w:hAnsi="Cambria Math" w:cs="Cambria Math"/>
        </w:rPr>
        <w:t>𝑥</w:t>
      </w:r>
      <w:r>
        <w:t xml:space="preserve"> </w:t>
      </w:r>
      <w:r>
        <w:rPr>
          <w:rFonts w:ascii="Cambria Math" w:hAnsi="Cambria Math" w:cs="Cambria Math"/>
        </w:rPr>
        <w:t>𝑓𝑜𝑟</w:t>
      </w:r>
      <w:r>
        <w:t xml:space="preserve"> </w:t>
      </w:r>
      <w:r>
        <w:rPr>
          <w:rFonts w:ascii="Cambria Math" w:hAnsi="Cambria Math" w:cs="Cambria Math"/>
        </w:rPr>
        <w:t>𝑣𝑎𝑙𝑢𝑒𝑠</w:t>
      </w:r>
      <w:r>
        <w:t xml:space="preserve"> </w:t>
      </w:r>
      <w:r>
        <w:rPr>
          <w:rFonts w:ascii="Cambria Math" w:hAnsi="Cambria Math" w:cs="Cambria Math"/>
        </w:rPr>
        <w:t>𝑜𝑓</w:t>
      </w:r>
      <w:r>
        <w:t xml:space="preserve"> </w:t>
      </w:r>
      <w:r>
        <w:rPr>
          <w:rFonts w:ascii="Cambria Math" w:hAnsi="Cambria Math" w:cs="Cambria Math"/>
        </w:rPr>
        <w:t>𝑘</w:t>
      </w:r>
      <w:r>
        <w:t xml:space="preserve"> </w:t>
      </w:r>
      <w:r>
        <w:rPr>
          <w:rFonts w:ascii="Cambria Math" w:hAnsi="Cambria Math" w:cs="Cambria Math"/>
        </w:rPr>
        <w:t>𝑏𝑒𝑡𝑤𝑒𝑒𝑛</w:t>
      </w:r>
      <w:r>
        <w:t xml:space="preserve"> [</w:t>
      </w:r>
      <w:r>
        <w:rPr>
          <w:rFonts w:ascii="Cambria Math" w:hAnsi="Cambria Math" w:cs="Cambria Math"/>
        </w:rPr>
        <w:t>𝑖</w:t>
      </w:r>
      <w:r>
        <w:t xml:space="preserve"> + 1] </w:t>
      </w:r>
      <w:r>
        <w:rPr>
          <w:rFonts w:ascii="Cambria Math" w:hAnsi="Cambria Math" w:cs="Cambria Math"/>
        </w:rPr>
        <w:t>𝑎𝑛𝑑 [</w:t>
      </w:r>
      <w:r>
        <w:t xml:space="preserve"> </w:t>
      </w:r>
      <w:r>
        <w:rPr>
          <w:rFonts w:ascii="Cambria Math" w:hAnsi="Cambria Math" w:cs="Cambria Math"/>
        </w:rPr>
        <w:t>𝑟</w:t>
      </w:r>
      <w:r>
        <w:t xml:space="preserve"> – 1] </w:t>
      </w:r>
    </w:p>
    <w:p w14:paraId="28B1E753" w14:textId="77777777" w:rsidR="00C52EF7" w:rsidRDefault="00C52EF7" w:rsidP="00C52EF7">
      <w:pPr>
        <w:pStyle w:val="Text"/>
        <w:numPr>
          <w:ilvl w:val="0"/>
          <w:numId w:val="11"/>
        </w:numPr>
      </w:pPr>
      <w:r>
        <w:t xml:space="preserve">3- </w:t>
      </w:r>
      <w:r>
        <w:rPr>
          <w:rFonts w:ascii="Cambria Math" w:hAnsi="Cambria Math" w:cs="Cambria Math"/>
        </w:rPr>
        <w:t>𝐴</w:t>
      </w:r>
      <w:r>
        <w:t xml:space="preserve"> [</w:t>
      </w:r>
      <w:r>
        <w:rPr>
          <w:rFonts w:ascii="Cambria Math" w:hAnsi="Cambria Math" w:cs="Cambria Math"/>
        </w:rPr>
        <w:t>𝑟]</w:t>
      </w:r>
      <w:r>
        <w:t xml:space="preserve"> = </w:t>
      </w:r>
      <w:r>
        <w:rPr>
          <w:rFonts w:ascii="Cambria Math" w:hAnsi="Cambria Math" w:cs="Cambria Math"/>
        </w:rPr>
        <w:t>𝑥</w:t>
      </w:r>
      <w:r>
        <w:t xml:space="preserve"> </w:t>
      </w:r>
    </w:p>
    <w:p w14:paraId="4C041F56" w14:textId="77777777" w:rsidR="00C52EF7" w:rsidRDefault="00C52EF7" w:rsidP="00C52EF7">
      <w:pPr>
        <w:pStyle w:val="Text"/>
      </w:pPr>
    </w:p>
    <w:p w14:paraId="55330B52" w14:textId="77777777" w:rsidR="00C52EF7" w:rsidRDefault="00C52EF7" w:rsidP="00C52EF7">
      <w:pPr>
        <w:pStyle w:val="Text"/>
        <w:rPr>
          <w:rFonts w:ascii="Cambria Math" w:hAnsi="Cambria Math" w:cs="Cambria Math"/>
        </w:rPr>
      </w:pPr>
      <w:r>
        <w:t xml:space="preserve">Line 7 swaps the first element in the partition with values greater than </w:t>
      </w:r>
      <w:r>
        <w:rPr>
          <w:rFonts w:ascii="Cambria Math" w:hAnsi="Cambria Math" w:cs="Cambria Math"/>
        </w:rPr>
        <w:t>𝑥</w:t>
      </w:r>
      <w:r>
        <w:t xml:space="preserve">. Line 8 returns the position of the pivot element </w:t>
      </w:r>
    </w:p>
    <w:p w14:paraId="63086850" w14:textId="77777777" w:rsidR="00C52EF7" w:rsidRDefault="00C52EF7" w:rsidP="005077AD">
      <w:pPr>
        <w:pStyle w:val="Text"/>
        <w:ind w:firstLine="0"/>
      </w:pPr>
    </w:p>
    <w:p w14:paraId="5496B7C7" w14:textId="77777777" w:rsidR="00C52EF7" w:rsidRDefault="00C52EF7" w:rsidP="009613FF">
      <w:pPr>
        <w:pStyle w:val="Heading2"/>
      </w:pPr>
      <w:bookmarkStart w:id="157" w:name="_Toc91769028"/>
      <w:r>
        <w:t>Running time</w:t>
      </w:r>
      <w:bookmarkEnd w:id="157"/>
      <w:r>
        <w:t xml:space="preserve"> </w:t>
      </w:r>
    </w:p>
    <w:p w14:paraId="35152AA8" w14:textId="77777777" w:rsidR="00C52EF7" w:rsidRDefault="00C52EF7" w:rsidP="00C52EF7"/>
    <w:p w14:paraId="08122EF3" w14:textId="77777777" w:rsidR="00C52EF7" w:rsidRDefault="00C52EF7" w:rsidP="00C52EF7">
      <w:pPr>
        <w:pStyle w:val="Text"/>
      </w:pPr>
      <w:r>
        <w:t xml:space="preserve"> </w:t>
      </w:r>
      <w:r>
        <w:rPr>
          <w:b/>
          <w:bCs/>
        </w:rPr>
        <w:t>Worst case</w:t>
      </w:r>
      <w:r>
        <w:t>: The worst case occurs when the partition process always picks greatest or smallest element as pivot. If we consider above partition strategy where last element is always picked as pivot, the worst case would occur when the array is already sorted in increasing or decreasing order. Following is recurrence for worst case. </w:t>
      </w:r>
    </w:p>
    <w:p w14:paraId="3C9FD16E" w14:textId="77777777" w:rsidR="00C52EF7" w:rsidRDefault="00C52EF7" w:rsidP="00C52EF7">
      <w:pPr>
        <w:pStyle w:val="Text"/>
      </w:pPr>
      <w:r>
        <w:t xml:space="preserve">                                                  T(n) = T(n-1) + O(n)</w:t>
      </w:r>
    </w:p>
    <w:p w14:paraId="5A3248CB" w14:textId="77777777" w:rsidR="00C52EF7" w:rsidRDefault="00C52EF7" w:rsidP="00C52EF7">
      <w:pPr>
        <w:pStyle w:val="Text"/>
      </w:pPr>
      <w:r>
        <w:t xml:space="preserve">Where worst case O( </w:t>
      </w:r>
      <m:oMath>
        <m:sSup>
          <m:sSupPr>
            <m:ctrlPr>
              <w:rPr>
                <w:rFonts w:ascii="Cambria Math" w:hAnsi="Cambria Math"/>
                <w:i/>
                <w:sz w:val="28"/>
              </w:rPr>
            </m:ctrlPr>
          </m:sSupPr>
          <m:e>
            <m:r>
              <w:rPr>
                <w:rFonts w:ascii="Cambria Math" w:hAnsi="Cambria Math"/>
              </w:rPr>
              <m:t>n</m:t>
            </m:r>
          </m:e>
          <m:sup>
            <m:r>
              <w:rPr>
                <w:rFonts w:ascii="Cambria Math" w:hAnsi="Cambria Math"/>
              </w:rPr>
              <m:t>2</m:t>
            </m:r>
          </m:sup>
        </m:sSup>
      </m:oMath>
      <w:r>
        <w:rPr>
          <w:rFonts w:eastAsiaTheme="minorEastAsia"/>
        </w:rPr>
        <w:t xml:space="preserve"> )</w:t>
      </w:r>
    </w:p>
    <w:p w14:paraId="561F79CC" w14:textId="77777777" w:rsidR="00C52EF7" w:rsidRDefault="00C52EF7" w:rsidP="00C52EF7">
      <w:pPr>
        <w:pStyle w:val="Text"/>
      </w:pPr>
      <w:r>
        <w:rPr>
          <w:b/>
          <w:bCs/>
        </w:rPr>
        <w:t>Best Case</w:t>
      </w:r>
      <w:r>
        <w:t>:  The best case occurs when the partition process always picks the middle element as pivot. Following is recurrence for best case</w:t>
      </w:r>
    </w:p>
    <w:p w14:paraId="10907016" w14:textId="77777777" w:rsidR="00C52EF7" w:rsidRDefault="00C52EF7" w:rsidP="00C52EF7">
      <w:pPr>
        <w:pStyle w:val="Text"/>
      </w:pPr>
      <w:r>
        <w:t xml:space="preserve">                                             T(n) = 2T(n/2) + O (n)</w:t>
      </w:r>
    </w:p>
    <w:p w14:paraId="1028C1D4" w14:textId="07B019D7" w:rsidR="00C52EF7" w:rsidRDefault="00C52EF7" w:rsidP="00C52EF7">
      <w:pPr>
        <w:pStyle w:val="Text"/>
      </w:pPr>
      <w:r>
        <w:t>Where best case is O (n log n)</w:t>
      </w:r>
    </w:p>
    <w:p w14:paraId="09DC00BC" w14:textId="5814E58A" w:rsidR="005077AD" w:rsidRDefault="005077AD" w:rsidP="00C52EF7">
      <w:pPr>
        <w:pStyle w:val="Text"/>
      </w:pPr>
    </w:p>
    <w:p w14:paraId="34B6D6A5" w14:textId="655546EA" w:rsidR="005077AD" w:rsidRDefault="005077AD" w:rsidP="00C52EF7">
      <w:pPr>
        <w:pStyle w:val="Text"/>
      </w:pPr>
    </w:p>
    <w:p w14:paraId="138E6A15" w14:textId="598870C2" w:rsidR="005077AD" w:rsidRDefault="005077AD" w:rsidP="00C52EF7">
      <w:pPr>
        <w:pStyle w:val="Text"/>
      </w:pPr>
    </w:p>
    <w:p w14:paraId="625AA71A" w14:textId="4AC98E79" w:rsidR="005077AD" w:rsidRDefault="005077AD" w:rsidP="00C52EF7">
      <w:pPr>
        <w:pStyle w:val="Text"/>
      </w:pPr>
    </w:p>
    <w:p w14:paraId="316BA5BA" w14:textId="09C1AE62" w:rsidR="005077AD" w:rsidRDefault="005077AD" w:rsidP="00C52EF7">
      <w:pPr>
        <w:pStyle w:val="Text"/>
      </w:pPr>
    </w:p>
    <w:p w14:paraId="664BA8F6" w14:textId="77777777" w:rsidR="005077AD" w:rsidRDefault="005077AD" w:rsidP="00C52EF7">
      <w:pPr>
        <w:pStyle w:val="Text"/>
      </w:pPr>
    </w:p>
    <w:p w14:paraId="06A0A096" w14:textId="03DDD67D" w:rsidR="00C52EF7" w:rsidRDefault="00C52EF7" w:rsidP="00C52EF7">
      <w:pPr>
        <w:pStyle w:val="Text"/>
      </w:pPr>
      <w:r>
        <w:rPr>
          <w:noProof/>
        </w:rPr>
        <w:lastRenderedPageBreak/>
        <mc:AlternateContent>
          <mc:Choice Requires="wps">
            <w:drawing>
              <wp:anchor distT="0" distB="0" distL="114300" distR="114300" simplePos="0" relativeHeight="251753472" behindDoc="0" locked="0" layoutInCell="1" allowOverlap="1" wp14:anchorId="28FC5B1C" wp14:editId="198BF87A">
                <wp:simplePos x="0" y="0"/>
                <wp:positionH relativeFrom="margin">
                  <wp:posOffset>149860</wp:posOffset>
                </wp:positionH>
                <wp:positionV relativeFrom="paragraph">
                  <wp:posOffset>57150</wp:posOffset>
                </wp:positionV>
                <wp:extent cx="1911350" cy="15240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911350" cy="152400"/>
                        </a:xfrm>
                        <a:prstGeom prst="rect">
                          <a:avLst/>
                        </a:prstGeom>
                        <a:solidFill>
                          <a:prstClr val="white"/>
                        </a:solidFill>
                        <a:ln>
                          <a:noFill/>
                        </a:ln>
                      </wps:spPr>
                      <wps:txbx>
                        <w:txbxContent>
                          <w:p w14:paraId="6B14B8B1" w14:textId="1CB516A8" w:rsidR="00C52EF7" w:rsidRDefault="009C027F" w:rsidP="00C52EF7">
                            <w:pPr>
                              <w:pStyle w:val="Caption"/>
                              <w:rPr>
                                <w:sz w:val="28"/>
                                <w:szCs w:val="28"/>
                              </w:rPr>
                            </w:pPr>
                            <w:r>
                              <w:fldChar w:fldCharType="begin"/>
                            </w:r>
                            <w:r>
                              <w:instrText xml:space="preserve"> SEQ Figure \* ARABIC </w:instrText>
                            </w:r>
                            <w:r>
                              <w:fldChar w:fldCharType="separate"/>
                            </w:r>
                            <w:bookmarkStart w:id="158" w:name="_Toc91715692"/>
                            <w:bookmarkStart w:id="159" w:name="_Toc91768949"/>
                            <w:r w:rsidR="00C736E9">
                              <w:rPr>
                                <w:noProof/>
                              </w:rPr>
                              <w:t>28</w:t>
                            </w:r>
                            <w:r>
                              <w:rPr>
                                <w:noProof/>
                              </w:rPr>
                              <w:fldChar w:fldCharType="end"/>
                            </w:r>
                            <w:r w:rsidR="00C52EF7">
                              <w:t xml:space="preserve"> Quick Sort with Count Steps</w:t>
                            </w:r>
                            <w:bookmarkEnd w:id="158"/>
                            <w:bookmarkEnd w:id="159"/>
                          </w:p>
                          <w:p w14:paraId="14FE58A9" w14:textId="77777777" w:rsidR="00C52EF7" w:rsidRDefault="00C52EF7"/>
                          <w:p w14:paraId="03DF00BD" w14:textId="66633411" w:rsidR="00C52EF7" w:rsidRDefault="00C52EF7" w:rsidP="00C52EF7">
                            <w:pPr>
                              <w:pStyle w:val="Caption"/>
                              <w:rPr>
                                <w:sz w:val="28"/>
                                <w:szCs w:val="28"/>
                              </w:rPr>
                            </w:pPr>
                            <w:bookmarkStart w:id="160" w:name="_Toc91715693"/>
                            <w:bookmarkStart w:id="161" w:name="_Toc91768950"/>
                            <w:r>
                              <w:t xml:space="preserve">Figure </w:t>
                            </w:r>
                            <w:r w:rsidR="009C027F">
                              <w:fldChar w:fldCharType="begin"/>
                            </w:r>
                            <w:r w:rsidR="009C027F">
                              <w:instrText xml:space="preserve"> SEQ Figure \* ARABIC </w:instrText>
                            </w:r>
                            <w:r w:rsidR="009C027F">
                              <w:fldChar w:fldCharType="separate"/>
                            </w:r>
                            <w:r w:rsidR="00C736E9">
                              <w:rPr>
                                <w:noProof/>
                              </w:rPr>
                              <w:t>29</w:t>
                            </w:r>
                            <w:r w:rsidR="009C027F">
                              <w:rPr>
                                <w:noProof/>
                              </w:rPr>
                              <w:fldChar w:fldCharType="end"/>
                            </w:r>
                            <w:r>
                              <w:t xml:space="preserve"> Quick Sort with Count Steps</w:t>
                            </w:r>
                            <w:bookmarkEnd w:id="160"/>
                            <w:bookmarkEnd w:id="161"/>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C5B1C" id="Text Box 58" o:spid="_x0000_s1045" type="#_x0000_t202" style="position:absolute;left:0;text-align:left;margin-left:11.8pt;margin-top:4.5pt;width:150.5pt;height:1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" stroked="f">
                <v:textbox inset="0,0,0,0">
                  <w:txbxContent>
                    <w:p w14:paraId="6B14B8B1" w14:textId="1CB516A8" w:rsidR="00C52EF7" w:rsidRDefault="009C027F" w:rsidP="00C52EF7">
                      <w:pPr>
                        <w:pStyle w:val="Caption"/>
                        <w:rPr>
                          <w:sz w:val="28"/>
                          <w:szCs w:val="28"/>
                        </w:rPr>
                      </w:pPr>
                      <w:r>
                        <w:fldChar w:fldCharType="begin"/>
                      </w:r>
                      <w:r>
                        <w:instrText xml:space="preserve"> SEQ Figure \* ARABIC </w:instrText>
                      </w:r>
                      <w:r>
                        <w:fldChar w:fldCharType="separate"/>
                      </w:r>
                      <w:bookmarkStart w:id="162" w:name="_Toc91715692"/>
                      <w:bookmarkStart w:id="163" w:name="_Toc91768949"/>
                      <w:r w:rsidR="00C736E9">
                        <w:rPr>
                          <w:noProof/>
                        </w:rPr>
                        <w:t>28</w:t>
                      </w:r>
                      <w:r>
                        <w:rPr>
                          <w:noProof/>
                        </w:rPr>
                        <w:fldChar w:fldCharType="end"/>
                      </w:r>
                      <w:r w:rsidR="00C52EF7">
                        <w:t xml:space="preserve"> Quick Sort with Count Steps</w:t>
                      </w:r>
                      <w:bookmarkEnd w:id="162"/>
                      <w:bookmarkEnd w:id="163"/>
                    </w:p>
                    <w:p w14:paraId="14FE58A9" w14:textId="77777777" w:rsidR="00C52EF7" w:rsidRDefault="00C52EF7"/>
                    <w:p w14:paraId="03DF00BD" w14:textId="66633411" w:rsidR="00C52EF7" w:rsidRDefault="00C52EF7" w:rsidP="00C52EF7">
                      <w:pPr>
                        <w:pStyle w:val="Caption"/>
                        <w:rPr>
                          <w:sz w:val="28"/>
                          <w:szCs w:val="28"/>
                        </w:rPr>
                      </w:pPr>
                      <w:bookmarkStart w:id="164" w:name="_Toc91715693"/>
                      <w:bookmarkStart w:id="165" w:name="_Toc91768950"/>
                      <w:r>
                        <w:t xml:space="preserve">Figure </w:t>
                      </w:r>
                      <w:r w:rsidR="009C027F">
                        <w:fldChar w:fldCharType="begin"/>
                      </w:r>
                      <w:r w:rsidR="009C027F">
                        <w:instrText xml:space="preserve"> SEQ Figure \* ARABIC </w:instrText>
                      </w:r>
                      <w:r w:rsidR="009C027F">
                        <w:fldChar w:fldCharType="separate"/>
                      </w:r>
                      <w:r w:rsidR="00C736E9">
                        <w:rPr>
                          <w:noProof/>
                        </w:rPr>
                        <w:t>29</w:t>
                      </w:r>
                      <w:r w:rsidR="009C027F">
                        <w:rPr>
                          <w:noProof/>
                        </w:rPr>
                        <w:fldChar w:fldCharType="end"/>
                      </w:r>
                      <w:r>
                        <w:t xml:space="preserve"> Quick Sort with Count Steps</w:t>
                      </w:r>
                      <w:bookmarkEnd w:id="164"/>
                      <w:bookmarkEnd w:id="165"/>
                    </w:p>
                  </w:txbxContent>
                </v:textbox>
                <w10:wrap type="square" anchorx="margin"/>
              </v:shape>
            </w:pict>
          </mc:Fallback>
        </mc:AlternateContent>
      </w:r>
      <w:r>
        <w:br w:type="textWrapping" w:clear="all"/>
      </w:r>
    </w:p>
    <w:p w14:paraId="5B3D414E" w14:textId="707A2936" w:rsidR="00C52EF7" w:rsidRDefault="005077AD" w:rsidP="00C52EF7">
      <w:pPr>
        <w:tabs>
          <w:tab w:val="left" w:pos="9280"/>
        </w:tabs>
        <w:rPr>
          <w:rFonts w:eastAsiaTheme="minorEastAsia"/>
        </w:rPr>
      </w:pPr>
      <w:r>
        <w:rPr>
          <w:noProof/>
        </w:rPr>
        <w:drawing>
          <wp:anchor distT="0" distB="0" distL="114300" distR="114300" simplePos="0" relativeHeight="251752448" behindDoc="1" locked="0" layoutInCell="1" allowOverlap="1" wp14:anchorId="74400C19" wp14:editId="19D3CA16">
            <wp:simplePos x="0" y="0"/>
            <wp:positionH relativeFrom="margin">
              <wp:posOffset>128905</wp:posOffset>
            </wp:positionH>
            <wp:positionV relativeFrom="margin">
              <wp:posOffset>388620</wp:posOffset>
            </wp:positionV>
            <wp:extent cx="3159760" cy="3192780"/>
            <wp:effectExtent l="0" t="0" r="2540" b="7620"/>
            <wp:wrapTight wrapText="bothSides">
              <wp:wrapPolygon edited="0">
                <wp:start x="0" y="0"/>
                <wp:lineTo x="0" y="21523"/>
                <wp:lineTo x="21487" y="21523"/>
                <wp:lineTo x="2148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59760" cy="3192780"/>
                    </a:xfrm>
                    <a:prstGeom prst="rect">
                      <a:avLst/>
                    </a:prstGeom>
                    <a:noFill/>
                  </pic:spPr>
                </pic:pic>
              </a:graphicData>
            </a:graphic>
            <wp14:sizeRelH relativeFrom="margin">
              <wp14:pctWidth>0</wp14:pctWidth>
            </wp14:sizeRelH>
            <wp14:sizeRelV relativeFrom="margin">
              <wp14:pctHeight>0</wp14:pctHeight>
            </wp14:sizeRelV>
          </wp:anchor>
        </w:drawing>
      </w:r>
    </w:p>
    <w:p w14:paraId="57FF2A9F" w14:textId="762676BD" w:rsidR="00C52EF7" w:rsidRDefault="00C52EF7" w:rsidP="00C52EF7">
      <w:pPr>
        <w:tabs>
          <w:tab w:val="left" w:pos="9280"/>
        </w:tabs>
        <w:rPr>
          <w:rFonts w:eastAsiaTheme="minorEastAsia"/>
        </w:rPr>
      </w:pPr>
      <w:bookmarkStart w:id="166" w:name="_Hlk91712227"/>
    </w:p>
    <w:p w14:paraId="7312F511" w14:textId="5AFE679E" w:rsidR="00C52EF7" w:rsidRDefault="00C52EF7" w:rsidP="00C52EF7">
      <w:pPr>
        <w:tabs>
          <w:tab w:val="left" w:pos="9280"/>
        </w:tabs>
        <w:rPr>
          <w:rFonts w:eastAsiaTheme="minorEastAsia"/>
        </w:rPr>
      </w:pPr>
    </w:p>
    <w:p w14:paraId="2D449B73" w14:textId="77777777" w:rsidR="005077AD" w:rsidRDefault="005077AD" w:rsidP="00C52EF7">
      <w:pPr>
        <w:tabs>
          <w:tab w:val="left" w:pos="9280"/>
        </w:tabs>
        <w:rPr>
          <w:rFonts w:eastAsiaTheme="minorEastAsia"/>
        </w:rPr>
      </w:pPr>
    </w:p>
    <w:p w14:paraId="43124C58" w14:textId="77777777" w:rsidR="005077AD" w:rsidRDefault="005077AD" w:rsidP="00C52EF7">
      <w:pPr>
        <w:tabs>
          <w:tab w:val="left" w:pos="9280"/>
        </w:tabs>
        <w:rPr>
          <w:rFonts w:eastAsiaTheme="minorEastAsia"/>
        </w:rPr>
      </w:pPr>
    </w:p>
    <w:p w14:paraId="32C0ED3B" w14:textId="77777777" w:rsidR="005077AD" w:rsidRDefault="005077AD" w:rsidP="00C52EF7">
      <w:pPr>
        <w:tabs>
          <w:tab w:val="left" w:pos="9280"/>
        </w:tabs>
        <w:rPr>
          <w:rFonts w:eastAsiaTheme="minorEastAsia"/>
        </w:rPr>
      </w:pPr>
    </w:p>
    <w:p w14:paraId="44E2BA6A" w14:textId="77777777" w:rsidR="005077AD" w:rsidRDefault="005077AD" w:rsidP="00C52EF7">
      <w:pPr>
        <w:tabs>
          <w:tab w:val="left" w:pos="9280"/>
        </w:tabs>
        <w:rPr>
          <w:rFonts w:eastAsiaTheme="minorEastAsia"/>
        </w:rPr>
      </w:pPr>
    </w:p>
    <w:p w14:paraId="7630505D" w14:textId="77777777" w:rsidR="005077AD" w:rsidRDefault="005077AD" w:rsidP="00C52EF7">
      <w:pPr>
        <w:tabs>
          <w:tab w:val="left" w:pos="9280"/>
        </w:tabs>
        <w:rPr>
          <w:rFonts w:eastAsiaTheme="minorEastAsia"/>
        </w:rPr>
      </w:pPr>
    </w:p>
    <w:p w14:paraId="1BD8CEA0" w14:textId="77777777" w:rsidR="005077AD" w:rsidRDefault="005077AD" w:rsidP="00C52EF7">
      <w:pPr>
        <w:tabs>
          <w:tab w:val="left" w:pos="9280"/>
        </w:tabs>
        <w:rPr>
          <w:rFonts w:eastAsiaTheme="minorEastAsia"/>
        </w:rPr>
      </w:pPr>
    </w:p>
    <w:p w14:paraId="07972694" w14:textId="77777777" w:rsidR="005077AD" w:rsidRDefault="005077AD" w:rsidP="00C52EF7">
      <w:pPr>
        <w:tabs>
          <w:tab w:val="left" w:pos="9280"/>
        </w:tabs>
        <w:rPr>
          <w:rFonts w:eastAsiaTheme="minorEastAsia"/>
        </w:rPr>
      </w:pPr>
    </w:p>
    <w:p w14:paraId="0C60FE00" w14:textId="77777777" w:rsidR="005077AD" w:rsidRDefault="005077AD" w:rsidP="00C52EF7">
      <w:pPr>
        <w:tabs>
          <w:tab w:val="left" w:pos="9280"/>
        </w:tabs>
        <w:rPr>
          <w:rFonts w:eastAsiaTheme="minorEastAsia"/>
        </w:rPr>
      </w:pPr>
    </w:p>
    <w:p w14:paraId="2543C2C8" w14:textId="77777777" w:rsidR="005077AD" w:rsidRDefault="005077AD" w:rsidP="00C52EF7">
      <w:pPr>
        <w:tabs>
          <w:tab w:val="left" w:pos="9280"/>
        </w:tabs>
        <w:rPr>
          <w:rFonts w:eastAsiaTheme="minorEastAsia"/>
        </w:rPr>
      </w:pPr>
    </w:p>
    <w:p w14:paraId="57FA5BD4" w14:textId="77777777" w:rsidR="005077AD" w:rsidRDefault="005077AD" w:rsidP="00C52EF7">
      <w:pPr>
        <w:tabs>
          <w:tab w:val="left" w:pos="9280"/>
        </w:tabs>
        <w:rPr>
          <w:rFonts w:eastAsiaTheme="minorEastAsia"/>
        </w:rPr>
      </w:pPr>
    </w:p>
    <w:p w14:paraId="6ADED677" w14:textId="77777777" w:rsidR="005077AD" w:rsidRDefault="005077AD" w:rsidP="00C52EF7">
      <w:pPr>
        <w:tabs>
          <w:tab w:val="left" w:pos="9280"/>
        </w:tabs>
        <w:rPr>
          <w:rFonts w:eastAsiaTheme="minorEastAsia"/>
        </w:rPr>
      </w:pPr>
    </w:p>
    <w:p w14:paraId="1DB5342A" w14:textId="77777777" w:rsidR="005077AD" w:rsidRDefault="005077AD" w:rsidP="00C52EF7">
      <w:pPr>
        <w:tabs>
          <w:tab w:val="left" w:pos="9280"/>
        </w:tabs>
        <w:rPr>
          <w:rFonts w:eastAsiaTheme="minorEastAsia"/>
        </w:rPr>
      </w:pPr>
    </w:p>
    <w:p w14:paraId="297B8E54" w14:textId="77777777" w:rsidR="005077AD" w:rsidRDefault="005077AD" w:rsidP="00C52EF7">
      <w:pPr>
        <w:tabs>
          <w:tab w:val="left" w:pos="9280"/>
        </w:tabs>
        <w:rPr>
          <w:rFonts w:eastAsiaTheme="minorEastAsia"/>
        </w:rPr>
      </w:pPr>
    </w:p>
    <w:p w14:paraId="714D16B7" w14:textId="77777777" w:rsidR="005077AD" w:rsidRDefault="005077AD" w:rsidP="00C52EF7">
      <w:pPr>
        <w:tabs>
          <w:tab w:val="left" w:pos="9280"/>
        </w:tabs>
        <w:rPr>
          <w:rFonts w:eastAsiaTheme="minorEastAsia"/>
        </w:rPr>
      </w:pPr>
    </w:p>
    <w:p w14:paraId="429F81F1" w14:textId="77777777" w:rsidR="005077AD" w:rsidRDefault="005077AD" w:rsidP="00C52EF7">
      <w:pPr>
        <w:tabs>
          <w:tab w:val="left" w:pos="9280"/>
        </w:tabs>
        <w:rPr>
          <w:rFonts w:eastAsiaTheme="minorEastAsia"/>
        </w:rPr>
      </w:pPr>
    </w:p>
    <w:p w14:paraId="494CED68" w14:textId="124B6CD4" w:rsidR="00C52EF7" w:rsidRPr="009613FF" w:rsidRDefault="005077AD" w:rsidP="009613FF">
      <w:pPr>
        <w:tabs>
          <w:tab w:val="left" w:pos="9280"/>
        </w:tabs>
        <w:rPr>
          <w:rFonts w:eastAsiaTheme="minorEastAsia"/>
        </w:rPr>
      </w:pPr>
      <w:r>
        <w:rPr>
          <w:noProof/>
        </w:rPr>
        <mc:AlternateContent>
          <mc:Choice Requires="wps">
            <w:drawing>
              <wp:anchor distT="0" distB="0" distL="114300" distR="114300" simplePos="0" relativeHeight="251765760" behindDoc="1" locked="0" layoutInCell="1" allowOverlap="1" wp14:anchorId="2484861A" wp14:editId="1041F211">
                <wp:simplePos x="0" y="0"/>
                <wp:positionH relativeFrom="column">
                  <wp:posOffset>0</wp:posOffset>
                </wp:positionH>
                <wp:positionV relativeFrom="paragraph">
                  <wp:posOffset>728980</wp:posOffset>
                </wp:positionV>
                <wp:extent cx="6858000" cy="457200"/>
                <wp:effectExtent l="0" t="0" r="0" b="0"/>
                <wp:wrapTight wrapText="bothSides">
                  <wp:wrapPolygon edited="0">
                    <wp:start x="0" y="0"/>
                    <wp:lineTo x="0" y="20700"/>
                    <wp:lineTo x="21540" y="20700"/>
                    <wp:lineTo x="21540" y="0"/>
                    <wp:lineTo x="0" y="0"/>
                  </wp:wrapPolygon>
                </wp:wrapTight>
                <wp:docPr id="205" name="Text Box 205"/>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47112A47" w14:textId="4E135EC4" w:rsidR="005077AD" w:rsidRPr="009F12FB" w:rsidRDefault="005077AD" w:rsidP="005077AD">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167" w:name="_Toc91715694"/>
                            <w:bookmarkStart w:id="168" w:name="_Toc91768951"/>
                            <w:r w:rsidR="00C736E9">
                              <w:rPr>
                                <w:noProof/>
                              </w:rPr>
                              <w:t>30</w:t>
                            </w:r>
                            <w:r>
                              <w:rPr>
                                <w:noProof/>
                              </w:rPr>
                              <w:fldChar w:fldCharType="end"/>
                            </w:r>
                            <w:r>
                              <w:t xml:space="preserve"> quick sort graph</w:t>
                            </w:r>
                            <w:bookmarkEnd w:id="167"/>
                            <w:bookmarkEnd w:id="168"/>
                          </w:p>
                          <w:p w14:paraId="788FAD7F" w14:textId="77777777" w:rsidR="005077AD" w:rsidRDefault="005077AD"/>
                          <w:p w14:paraId="5A57ED4D" w14:textId="7D757782" w:rsidR="005077AD" w:rsidRPr="009F12FB" w:rsidRDefault="005077AD" w:rsidP="005077AD">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169" w:name="_Toc91715695"/>
                            <w:bookmarkStart w:id="170" w:name="_Toc91768952"/>
                            <w:r w:rsidR="00C736E9">
                              <w:rPr>
                                <w:noProof/>
                              </w:rPr>
                              <w:t>31</w:t>
                            </w:r>
                            <w:r>
                              <w:rPr>
                                <w:noProof/>
                              </w:rPr>
                              <w:fldChar w:fldCharType="end"/>
                            </w:r>
                            <w:r>
                              <w:t xml:space="preserve"> quick sort graph</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84861A" id="Text Box 205" o:spid="_x0000_s1046" type="#_x0000_t202" style="position:absolute;margin-left:0;margin-top:57.4pt;width:540pt;height:36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" stroked="f">
                <v:textbox inset="0,0,0,0">
                  <w:txbxContent>
                    <w:p w14:paraId="47112A47" w14:textId="4E135EC4" w:rsidR="005077AD" w:rsidRPr="009F12FB" w:rsidRDefault="005077AD" w:rsidP="005077AD">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171" w:name="_Toc91715694"/>
                      <w:bookmarkStart w:id="172" w:name="_Toc91768951"/>
                      <w:r w:rsidR="00C736E9">
                        <w:rPr>
                          <w:noProof/>
                        </w:rPr>
                        <w:t>30</w:t>
                      </w:r>
                      <w:r>
                        <w:rPr>
                          <w:noProof/>
                        </w:rPr>
                        <w:fldChar w:fldCharType="end"/>
                      </w:r>
                      <w:r>
                        <w:t xml:space="preserve"> quick sort graph</w:t>
                      </w:r>
                      <w:bookmarkEnd w:id="171"/>
                      <w:bookmarkEnd w:id="172"/>
                    </w:p>
                    <w:p w14:paraId="788FAD7F" w14:textId="77777777" w:rsidR="005077AD" w:rsidRDefault="005077AD"/>
                    <w:p w14:paraId="5A57ED4D" w14:textId="7D757782" w:rsidR="005077AD" w:rsidRPr="009F12FB" w:rsidRDefault="005077AD" w:rsidP="005077AD">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173" w:name="_Toc91715695"/>
                      <w:bookmarkStart w:id="174" w:name="_Toc91768952"/>
                      <w:r w:rsidR="00C736E9">
                        <w:rPr>
                          <w:noProof/>
                        </w:rPr>
                        <w:t>31</w:t>
                      </w:r>
                      <w:r>
                        <w:rPr>
                          <w:noProof/>
                        </w:rPr>
                        <w:fldChar w:fldCharType="end"/>
                      </w:r>
                      <w:r>
                        <w:t xml:space="preserve"> quick sort graph</w:t>
                      </w:r>
                      <w:bookmarkEnd w:id="173"/>
                      <w:bookmarkEnd w:id="174"/>
                    </w:p>
                  </w:txbxContent>
                </v:textbox>
                <w10:wrap type="tight"/>
              </v:shape>
            </w:pict>
          </mc:Fallback>
        </mc:AlternateContent>
      </w:r>
      <w:r>
        <w:rPr>
          <w:noProof/>
        </w:rPr>
        <w:drawing>
          <wp:anchor distT="0" distB="0" distL="114300" distR="114300" simplePos="0" relativeHeight="251763712" behindDoc="1" locked="0" layoutInCell="1" allowOverlap="1" wp14:anchorId="581D0D7F" wp14:editId="3CD920EC">
            <wp:simplePos x="0" y="0"/>
            <wp:positionH relativeFrom="margin">
              <wp:align>right</wp:align>
            </wp:positionH>
            <wp:positionV relativeFrom="paragraph">
              <wp:posOffset>1186180</wp:posOffset>
            </wp:positionV>
            <wp:extent cx="6858000" cy="3689985"/>
            <wp:effectExtent l="0" t="0" r="0" b="5715"/>
            <wp:wrapTight wrapText="bothSides">
              <wp:wrapPolygon edited="0">
                <wp:start x="0" y="0"/>
                <wp:lineTo x="0" y="21522"/>
                <wp:lineTo x="21540" y="21522"/>
                <wp:lineTo x="2154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3689985"/>
                    </a:xfrm>
                    <a:prstGeom prst="rect">
                      <a:avLst/>
                    </a:prstGeom>
                    <a:noFill/>
                  </pic:spPr>
                </pic:pic>
              </a:graphicData>
            </a:graphic>
            <wp14:sizeRelH relativeFrom="page">
              <wp14:pctWidth>0</wp14:pctWidth>
            </wp14:sizeRelH>
            <wp14:sizeRelV relativeFrom="page">
              <wp14:pctHeight>0</wp14:pctHeight>
            </wp14:sizeRelV>
          </wp:anchor>
        </w:drawing>
      </w:r>
      <w:r w:rsidR="00C52EF7">
        <w:rPr>
          <w:rFonts w:eastAsiaTheme="minorEastAsia"/>
        </w:rPr>
        <w:t>We altered the code the count the steps in each iteration, counting the significant steps only (the steps done in loops) and returning them to plot the curve against the asymptotic upper bound (n log n ), The details of plotting are explained thoroughly in section 1</w:t>
      </w:r>
      <w:r w:rsidR="00393E2A">
        <w:rPr>
          <w:rFonts w:eastAsiaTheme="minorEastAsia"/>
        </w:rPr>
        <w:t>1</w:t>
      </w:r>
      <w:r w:rsidR="00C52EF7">
        <w:rPr>
          <w:rFonts w:eastAsiaTheme="minorEastAsia"/>
        </w:rPr>
        <w:t xml:space="preserve"> GUI.</w:t>
      </w:r>
      <w:bookmarkEnd w:id="166"/>
    </w:p>
    <w:p w14:paraId="273C8B8B" w14:textId="4422D0D5" w:rsidR="00C52EF7" w:rsidRDefault="00C52EF7" w:rsidP="00C52EF7">
      <w:pPr>
        <w:tabs>
          <w:tab w:val="left" w:pos="9280"/>
        </w:tabs>
        <w:rPr>
          <w:noProof/>
        </w:rPr>
      </w:pPr>
    </w:p>
    <w:p w14:paraId="58C22863" w14:textId="17E19279" w:rsidR="00C52EF7" w:rsidRDefault="00C52EF7" w:rsidP="00C52EF7">
      <w:pPr>
        <w:tabs>
          <w:tab w:val="left" w:pos="9280"/>
        </w:tabs>
        <w:rPr>
          <w:noProof/>
        </w:rPr>
      </w:pPr>
      <w:r>
        <w:rPr>
          <w:noProof/>
        </w:rPr>
        <w:t xml:space="preserve">These fluctuations happen due </w:t>
      </w:r>
      <w:r w:rsidR="00957713" w:rsidRPr="0039596E">
        <w:rPr>
          <w:noProof/>
        </w:rPr>
        <w:t xml:space="preserve">to </w:t>
      </w:r>
      <w:r w:rsidR="00957713">
        <w:rPr>
          <w:noProof/>
        </w:rPr>
        <w:t>the random generation of the arrays, for example an array of 150 elements can be initially sorted better than an array of 100 elements and thus take less steps to be sorted</w:t>
      </w:r>
      <w:r>
        <w:rPr>
          <w:noProof/>
        </w:rPr>
        <w:t>. Morveover,values of n log n have been scaled down to allow the appearance of both graphs near eachother for better comparisons . What matters to us is that we validated that the Insertion sort algorithm GROWS LIKE n log n  and that is what is shown on the graph</w:t>
      </w:r>
    </w:p>
    <w:p w14:paraId="2B945673" w14:textId="5B65CCD4" w:rsidR="00C52EF7" w:rsidRDefault="00C52EF7" w:rsidP="00C52EF7">
      <w:pPr>
        <w:pStyle w:val="Text"/>
      </w:pPr>
    </w:p>
    <w:p w14:paraId="4039B963" w14:textId="0189E4BC" w:rsidR="005C4C4E" w:rsidRDefault="005C4C4E" w:rsidP="002B7098">
      <w:pPr>
        <w:ind w:firstLine="720"/>
      </w:pPr>
    </w:p>
    <w:p w14:paraId="2218A4A4" w14:textId="2670DEBA" w:rsidR="005C4C4E" w:rsidRDefault="005C4C4E" w:rsidP="002B7098">
      <w:pPr>
        <w:ind w:firstLine="720"/>
      </w:pPr>
    </w:p>
    <w:p w14:paraId="531D5EEC" w14:textId="28CF61A9" w:rsidR="005C4C4E" w:rsidRDefault="005C4C4E" w:rsidP="002B7098">
      <w:pPr>
        <w:ind w:firstLine="720"/>
      </w:pPr>
    </w:p>
    <w:p w14:paraId="36E24AFD" w14:textId="2263A766" w:rsidR="005C4C4E" w:rsidRDefault="005C4C4E" w:rsidP="002B7098">
      <w:pPr>
        <w:ind w:firstLine="720"/>
      </w:pPr>
    </w:p>
    <w:p w14:paraId="6419C593" w14:textId="4BBD8A38" w:rsidR="005C4C4E" w:rsidRDefault="005C4C4E" w:rsidP="002B7098">
      <w:pPr>
        <w:ind w:firstLine="720"/>
      </w:pPr>
    </w:p>
    <w:p w14:paraId="416C5CD0" w14:textId="75316290" w:rsidR="005C4C4E" w:rsidRDefault="005C4C4E" w:rsidP="002B7098">
      <w:pPr>
        <w:ind w:firstLine="720"/>
      </w:pPr>
    </w:p>
    <w:p w14:paraId="029F27B3" w14:textId="2EC2BB65" w:rsidR="005C4C4E" w:rsidRDefault="005C4C4E" w:rsidP="002B7098">
      <w:pPr>
        <w:ind w:firstLine="720"/>
      </w:pPr>
    </w:p>
    <w:p w14:paraId="7F9BE277" w14:textId="1A4BD8BB" w:rsidR="005C4C4E" w:rsidRDefault="005C4C4E" w:rsidP="002B7098">
      <w:pPr>
        <w:ind w:firstLine="720"/>
      </w:pPr>
    </w:p>
    <w:p w14:paraId="6AC64E2E" w14:textId="54B22928" w:rsidR="005C4C4E" w:rsidRDefault="005C4C4E" w:rsidP="002B7098">
      <w:pPr>
        <w:ind w:firstLine="720"/>
      </w:pPr>
    </w:p>
    <w:p w14:paraId="51E1B37B" w14:textId="5AAF4841" w:rsidR="005C4C4E" w:rsidRDefault="005C4C4E" w:rsidP="002B7098">
      <w:pPr>
        <w:ind w:firstLine="720"/>
      </w:pPr>
    </w:p>
    <w:p w14:paraId="1173C5E6" w14:textId="217BCBB1" w:rsidR="005C4C4E" w:rsidRDefault="005C4C4E" w:rsidP="002B7098">
      <w:pPr>
        <w:ind w:firstLine="720"/>
      </w:pPr>
    </w:p>
    <w:p w14:paraId="2542158D" w14:textId="73418A4D" w:rsidR="005C4C4E" w:rsidRDefault="005C4C4E" w:rsidP="002B7098">
      <w:pPr>
        <w:ind w:firstLine="720"/>
      </w:pPr>
    </w:p>
    <w:p w14:paraId="3463A223" w14:textId="6D4FDD6C" w:rsidR="005C4C4E" w:rsidRDefault="005C4C4E" w:rsidP="002B7098">
      <w:pPr>
        <w:ind w:firstLine="720"/>
      </w:pPr>
    </w:p>
    <w:p w14:paraId="2BEE67BB" w14:textId="740E2F32" w:rsidR="005C4C4E" w:rsidRDefault="005C4C4E" w:rsidP="002B7098">
      <w:pPr>
        <w:ind w:firstLine="720"/>
      </w:pPr>
    </w:p>
    <w:p w14:paraId="5F358F31" w14:textId="24C338B9" w:rsidR="005C4C4E" w:rsidRDefault="005C4C4E" w:rsidP="002B7098">
      <w:pPr>
        <w:ind w:firstLine="720"/>
      </w:pPr>
    </w:p>
    <w:p w14:paraId="7063D697" w14:textId="412C4056" w:rsidR="005C4C4E" w:rsidRDefault="005C4C4E" w:rsidP="002B7098">
      <w:pPr>
        <w:ind w:firstLine="720"/>
      </w:pPr>
    </w:p>
    <w:p w14:paraId="59AD0938" w14:textId="5E478B59" w:rsidR="005C4C4E" w:rsidRDefault="005C4C4E" w:rsidP="002B7098">
      <w:pPr>
        <w:ind w:firstLine="720"/>
      </w:pPr>
    </w:p>
    <w:p w14:paraId="79B9C5A5" w14:textId="66E055DB" w:rsidR="005C4C4E" w:rsidRDefault="005C4C4E" w:rsidP="002B7098">
      <w:pPr>
        <w:ind w:firstLine="720"/>
      </w:pPr>
    </w:p>
    <w:p w14:paraId="474AA9C5" w14:textId="165FC409" w:rsidR="005C4C4E" w:rsidRDefault="005C4C4E" w:rsidP="002B7098">
      <w:pPr>
        <w:ind w:firstLine="720"/>
      </w:pPr>
    </w:p>
    <w:p w14:paraId="72F03C19" w14:textId="053E7915" w:rsidR="005C4C4E" w:rsidRDefault="005C4C4E" w:rsidP="002B7098">
      <w:pPr>
        <w:ind w:firstLine="720"/>
      </w:pPr>
    </w:p>
    <w:p w14:paraId="48B7C09E" w14:textId="4C654AC2" w:rsidR="005C4C4E" w:rsidRDefault="005C4C4E" w:rsidP="002B7098">
      <w:pPr>
        <w:ind w:firstLine="720"/>
      </w:pPr>
    </w:p>
    <w:p w14:paraId="64F1DAC0" w14:textId="2D61F5A2" w:rsidR="005C4C4E" w:rsidRDefault="005C4C4E" w:rsidP="002B7098">
      <w:pPr>
        <w:ind w:firstLine="720"/>
      </w:pPr>
    </w:p>
    <w:p w14:paraId="22190153" w14:textId="34548CD8" w:rsidR="005C4C4E" w:rsidRDefault="005C4C4E" w:rsidP="002B7098">
      <w:pPr>
        <w:ind w:firstLine="720"/>
      </w:pPr>
    </w:p>
    <w:p w14:paraId="2AABFD15" w14:textId="2318D477" w:rsidR="005C4C4E" w:rsidRDefault="005C4C4E" w:rsidP="002B7098">
      <w:pPr>
        <w:ind w:firstLine="720"/>
      </w:pPr>
    </w:p>
    <w:p w14:paraId="0A9B97CD" w14:textId="0343B105" w:rsidR="005C4C4E" w:rsidRDefault="005C4C4E" w:rsidP="002B7098">
      <w:pPr>
        <w:ind w:firstLine="720"/>
      </w:pPr>
    </w:p>
    <w:p w14:paraId="56EACB61" w14:textId="08893BC9" w:rsidR="009613FF" w:rsidRDefault="009613FF" w:rsidP="002B7098">
      <w:pPr>
        <w:ind w:firstLine="720"/>
      </w:pPr>
    </w:p>
    <w:p w14:paraId="13C73596" w14:textId="5C5F6B5F" w:rsidR="009613FF" w:rsidRDefault="009613FF" w:rsidP="002B7098">
      <w:pPr>
        <w:ind w:firstLine="720"/>
      </w:pPr>
    </w:p>
    <w:p w14:paraId="53A6F7F9" w14:textId="77777777" w:rsidR="009613FF" w:rsidRDefault="009613FF" w:rsidP="002B7098">
      <w:pPr>
        <w:ind w:firstLine="720"/>
      </w:pPr>
    </w:p>
    <w:p w14:paraId="4597DFCE" w14:textId="6E71C124" w:rsidR="005C4C4E" w:rsidRDefault="005C4C4E" w:rsidP="002B7098">
      <w:pPr>
        <w:ind w:firstLine="720"/>
      </w:pPr>
    </w:p>
    <w:p w14:paraId="1D0B8415" w14:textId="5DD6D2CC" w:rsidR="005C4C4E" w:rsidRDefault="005C4C4E" w:rsidP="002B7098">
      <w:pPr>
        <w:ind w:firstLine="720"/>
      </w:pPr>
    </w:p>
    <w:p w14:paraId="1561CCA8" w14:textId="63F4F5C3" w:rsidR="005C4C4E" w:rsidRDefault="005C4C4E" w:rsidP="002B7098">
      <w:pPr>
        <w:ind w:firstLine="720"/>
      </w:pPr>
    </w:p>
    <w:p w14:paraId="4785248A" w14:textId="59D78EC9" w:rsidR="005C4C4E" w:rsidRDefault="005C4C4E" w:rsidP="002B7098">
      <w:pPr>
        <w:ind w:firstLine="720"/>
      </w:pPr>
    </w:p>
    <w:p w14:paraId="3D8D87E4" w14:textId="79A30B9E" w:rsidR="005C4C4E" w:rsidRDefault="005C4C4E" w:rsidP="002B7098">
      <w:pPr>
        <w:ind w:firstLine="720"/>
      </w:pPr>
    </w:p>
    <w:p w14:paraId="1EECD516" w14:textId="4783EAD7" w:rsidR="005C4C4E" w:rsidRDefault="005C4C4E" w:rsidP="005077AD"/>
    <w:p w14:paraId="2AD51CB6" w14:textId="77777777" w:rsidR="009613FF" w:rsidRDefault="009613FF" w:rsidP="005077AD"/>
    <w:p w14:paraId="5F4F86FC" w14:textId="08FA52E2" w:rsidR="005C4C4E" w:rsidRDefault="005C4C4E" w:rsidP="002B7098">
      <w:pPr>
        <w:ind w:firstLine="720"/>
      </w:pPr>
    </w:p>
    <w:p w14:paraId="064A59B5" w14:textId="6D6031AB" w:rsidR="005C4C4E" w:rsidRDefault="005C4C4E" w:rsidP="002B7098">
      <w:pPr>
        <w:ind w:firstLine="720"/>
      </w:pPr>
    </w:p>
    <w:p w14:paraId="1E5E60D0" w14:textId="25B4D06C" w:rsidR="005C4C4E" w:rsidRDefault="005C4C4E" w:rsidP="002B7098">
      <w:pPr>
        <w:ind w:firstLine="720"/>
      </w:pPr>
    </w:p>
    <w:p w14:paraId="24AC964E" w14:textId="0C0EE45D" w:rsidR="005C4C4E" w:rsidRDefault="005C4C4E" w:rsidP="002B7098">
      <w:pPr>
        <w:ind w:firstLine="720"/>
      </w:pPr>
    </w:p>
    <w:p w14:paraId="325B75D7" w14:textId="79C47977" w:rsidR="005C4C4E" w:rsidRDefault="005C4C4E" w:rsidP="002B7098">
      <w:pPr>
        <w:ind w:firstLine="720"/>
      </w:pPr>
    </w:p>
    <w:p w14:paraId="0174CB90" w14:textId="78B1F434" w:rsidR="005C4C4E" w:rsidRDefault="005C4C4E" w:rsidP="002B7098">
      <w:pPr>
        <w:ind w:firstLine="720"/>
      </w:pPr>
    </w:p>
    <w:p w14:paraId="5DF26521" w14:textId="4CD58132" w:rsidR="005C4C4E" w:rsidRDefault="005C4C4E" w:rsidP="009613FF">
      <w:pPr>
        <w:pStyle w:val="Heading1"/>
      </w:pPr>
      <w:bookmarkStart w:id="175" w:name="_Toc91769029"/>
      <w:r>
        <w:lastRenderedPageBreak/>
        <w:t>GUI</w:t>
      </w:r>
      <w:bookmarkEnd w:id="175"/>
    </w:p>
    <w:p w14:paraId="094C083A" w14:textId="3856727C" w:rsidR="005C4C4E" w:rsidRDefault="005C4C4E" w:rsidP="009613FF">
      <w:pPr>
        <w:pStyle w:val="Heading2"/>
      </w:pPr>
      <w:bookmarkStart w:id="176" w:name="_Toc91769030"/>
      <w:r>
        <w:t>Random generator</w:t>
      </w:r>
      <w:bookmarkEnd w:id="176"/>
    </w:p>
    <w:p w14:paraId="6772CA6C" w14:textId="39CC8719" w:rsidR="005C4C4E" w:rsidRDefault="005C4C4E" w:rsidP="005C4C4E"/>
    <w:p w14:paraId="20F856E2" w14:textId="6569B208" w:rsidR="005C4C4E" w:rsidRPr="005C4C4E" w:rsidRDefault="005C4C4E" w:rsidP="005C4C4E">
      <w:pPr>
        <w:pStyle w:val="Text"/>
      </w:pPr>
      <w:r>
        <w:t xml:space="preserve">This function generates random numbers between 10 and 99 and fills the array with them. This function only helps speed up the array creation and filling with random elements during run time. </w:t>
      </w:r>
    </w:p>
    <w:p w14:paraId="447B7BA0" w14:textId="7FCE7550" w:rsidR="005C4C4E" w:rsidRDefault="005C4C4E" w:rsidP="005C4C4E">
      <w:r>
        <w:rPr>
          <w:noProof/>
        </w:rPr>
        <mc:AlternateContent>
          <mc:Choice Requires="wps">
            <w:drawing>
              <wp:anchor distT="0" distB="0" distL="114300" distR="114300" simplePos="0" relativeHeight="251709440" behindDoc="1" locked="0" layoutInCell="1" allowOverlap="1" wp14:anchorId="673C44CC" wp14:editId="2E77787F">
                <wp:simplePos x="0" y="0"/>
                <wp:positionH relativeFrom="margin">
                  <wp:align>left</wp:align>
                </wp:positionH>
                <wp:positionV relativeFrom="paragraph">
                  <wp:posOffset>133350</wp:posOffset>
                </wp:positionV>
                <wp:extent cx="4267200" cy="4572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267200" cy="457200"/>
                        </a:xfrm>
                        <a:prstGeom prst="rect">
                          <a:avLst/>
                        </a:prstGeom>
                        <a:solidFill>
                          <a:prstClr val="white"/>
                        </a:solidFill>
                        <a:ln>
                          <a:noFill/>
                        </a:ln>
                      </wps:spPr>
                      <wps:txbx>
                        <w:txbxContent>
                          <w:p w14:paraId="1777D8E1" w14:textId="0DC6904A" w:rsidR="005C4C4E" w:rsidRPr="006A2112" w:rsidRDefault="005C4C4E" w:rsidP="005C4C4E">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177" w:name="_Toc91715696"/>
                            <w:bookmarkStart w:id="178" w:name="_Toc91768953"/>
                            <w:r w:rsidR="00C736E9">
                              <w:rPr>
                                <w:noProof/>
                              </w:rPr>
                              <w:t>32</w:t>
                            </w:r>
                            <w:r>
                              <w:rPr>
                                <w:noProof/>
                              </w:rPr>
                              <w:fldChar w:fldCharType="end"/>
                            </w:r>
                            <w:r>
                              <w:t xml:space="preserve"> random generator</w:t>
                            </w:r>
                            <w:r w:rsidR="009A78D1">
                              <w:t xml:space="preserve"> code</w:t>
                            </w:r>
                            <w:bookmarkEnd w:id="177"/>
                            <w:bookmarkEnd w:id="178"/>
                          </w:p>
                          <w:p w14:paraId="6BC7DBDE" w14:textId="77777777" w:rsidR="00ED0D6C" w:rsidRDefault="00ED0D6C"/>
                          <w:p w14:paraId="746EE728" w14:textId="3FFFEA57" w:rsidR="005C4C4E" w:rsidRPr="006A2112" w:rsidRDefault="005C4C4E" w:rsidP="005C4C4E">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179" w:name="_Toc91715697"/>
                            <w:bookmarkStart w:id="180" w:name="_Toc91768954"/>
                            <w:r w:rsidR="00C736E9">
                              <w:rPr>
                                <w:noProof/>
                              </w:rPr>
                              <w:t>33</w:t>
                            </w:r>
                            <w:r>
                              <w:rPr>
                                <w:noProof/>
                              </w:rPr>
                              <w:fldChar w:fldCharType="end"/>
                            </w:r>
                            <w:r>
                              <w:t xml:space="preserve"> random generator</w:t>
                            </w:r>
                            <w:r w:rsidR="009A78D1">
                              <w:t xml:space="preserve"> code</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3C44CC" id="Text Box 35" o:spid="_x0000_s1047" type="#_x0000_t202" style="position:absolute;margin-left:0;margin-top:10.5pt;width:336pt;height:36pt;z-index:-2516070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" stroked="f">
                <v:textbox inset="0,0,0,0">
                  <w:txbxContent>
                    <w:p w14:paraId="1777D8E1" w14:textId="0DC6904A" w:rsidR="005C4C4E" w:rsidRPr="006A2112" w:rsidRDefault="005C4C4E" w:rsidP="005C4C4E">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181" w:name="_Toc91715696"/>
                      <w:bookmarkStart w:id="182" w:name="_Toc91768953"/>
                      <w:r w:rsidR="00C736E9">
                        <w:rPr>
                          <w:noProof/>
                        </w:rPr>
                        <w:t>32</w:t>
                      </w:r>
                      <w:r>
                        <w:rPr>
                          <w:noProof/>
                        </w:rPr>
                        <w:fldChar w:fldCharType="end"/>
                      </w:r>
                      <w:r>
                        <w:t xml:space="preserve"> random generator</w:t>
                      </w:r>
                      <w:r w:rsidR="009A78D1">
                        <w:t xml:space="preserve"> code</w:t>
                      </w:r>
                      <w:bookmarkEnd w:id="181"/>
                      <w:bookmarkEnd w:id="182"/>
                    </w:p>
                    <w:p w14:paraId="6BC7DBDE" w14:textId="77777777" w:rsidR="00ED0D6C" w:rsidRDefault="00ED0D6C"/>
                    <w:p w14:paraId="746EE728" w14:textId="3FFFEA57" w:rsidR="005C4C4E" w:rsidRPr="006A2112" w:rsidRDefault="005C4C4E" w:rsidP="005C4C4E">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183" w:name="_Toc91715697"/>
                      <w:bookmarkStart w:id="184" w:name="_Toc91768954"/>
                      <w:r w:rsidR="00C736E9">
                        <w:rPr>
                          <w:noProof/>
                        </w:rPr>
                        <w:t>33</w:t>
                      </w:r>
                      <w:r>
                        <w:rPr>
                          <w:noProof/>
                        </w:rPr>
                        <w:fldChar w:fldCharType="end"/>
                      </w:r>
                      <w:r>
                        <w:t xml:space="preserve"> random generator</w:t>
                      </w:r>
                      <w:r w:rsidR="009A78D1">
                        <w:t xml:space="preserve"> code</w:t>
                      </w:r>
                      <w:bookmarkEnd w:id="183"/>
                      <w:bookmarkEnd w:id="184"/>
                    </w:p>
                  </w:txbxContent>
                </v:textbox>
                <w10:wrap anchorx="margin"/>
              </v:shape>
            </w:pict>
          </mc:Fallback>
        </mc:AlternateContent>
      </w:r>
    </w:p>
    <w:p w14:paraId="23F76046" w14:textId="71632F23" w:rsidR="005C4C4E" w:rsidRDefault="005C4C4E" w:rsidP="005C4C4E">
      <w:r>
        <w:rPr>
          <w:noProof/>
        </w:rPr>
        <w:drawing>
          <wp:anchor distT="0" distB="0" distL="114300" distR="114300" simplePos="0" relativeHeight="251707392" behindDoc="1" locked="0" layoutInCell="1" allowOverlap="1" wp14:anchorId="32A648F9" wp14:editId="3B36F92A">
            <wp:simplePos x="0" y="0"/>
            <wp:positionH relativeFrom="margin">
              <wp:align>left</wp:align>
            </wp:positionH>
            <wp:positionV relativeFrom="paragraph">
              <wp:posOffset>105410</wp:posOffset>
            </wp:positionV>
            <wp:extent cx="4267200" cy="1895475"/>
            <wp:effectExtent l="0" t="0" r="0" b="9525"/>
            <wp:wrapTight wrapText="bothSides">
              <wp:wrapPolygon edited="0">
                <wp:start x="0" y="0"/>
                <wp:lineTo x="0" y="21491"/>
                <wp:lineTo x="21504" y="21491"/>
                <wp:lineTo x="21504"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267200" cy="1895475"/>
                    </a:xfrm>
                    <a:prstGeom prst="rect">
                      <a:avLst/>
                    </a:prstGeom>
                  </pic:spPr>
                </pic:pic>
              </a:graphicData>
            </a:graphic>
          </wp:anchor>
        </w:drawing>
      </w:r>
      <w:r>
        <w:t xml:space="preserve"> </w:t>
      </w:r>
    </w:p>
    <w:p w14:paraId="05144FE6" w14:textId="7749D988" w:rsidR="009A78D1" w:rsidRPr="009A78D1" w:rsidRDefault="009A78D1" w:rsidP="009A78D1"/>
    <w:p w14:paraId="672B3256" w14:textId="7F36F7DD" w:rsidR="009A78D1" w:rsidRPr="009A78D1" w:rsidRDefault="009A78D1" w:rsidP="009A78D1"/>
    <w:p w14:paraId="7ACFC554" w14:textId="0FD22506" w:rsidR="009A78D1" w:rsidRPr="009A78D1" w:rsidRDefault="009A78D1" w:rsidP="009A78D1"/>
    <w:p w14:paraId="0BE31440" w14:textId="218C9027" w:rsidR="009A78D1" w:rsidRPr="009A78D1" w:rsidRDefault="009A78D1" w:rsidP="009A78D1"/>
    <w:p w14:paraId="2882E4C9" w14:textId="408FCAD6" w:rsidR="009A78D1" w:rsidRPr="009A78D1" w:rsidRDefault="009A78D1" w:rsidP="009A78D1"/>
    <w:p w14:paraId="67654915" w14:textId="33B1A690" w:rsidR="009A78D1" w:rsidRPr="009A78D1" w:rsidRDefault="009A78D1" w:rsidP="009A78D1"/>
    <w:p w14:paraId="414FA66C" w14:textId="27B05B59" w:rsidR="009A78D1" w:rsidRPr="009A78D1" w:rsidRDefault="009A78D1" w:rsidP="009A78D1"/>
    <w:p w14:paraId="33AD1E34" w14:textId="136C8590" w:rsidR="009A78D1" w:rsidRPr="009A78D1" w:rsidRDefault="009A78D1" w:rsidP="009A78D1"/>
    <w:p w14:paraId="454CA287" w14:textId="2803FE3E" w:rsidR="009A78D1" w:rsidRPr="009A78D1" w:rsidRDefault="009A78D1" w:rsidP="009A78D1"/>
    <w:p w14:paraId="3C3D6B43" w14:textId="1B48C1E8" w:rsidR="009A78D1" w:rsidRDefault="009A78D1" w:rsidP="009A78D1"/>
    <w:p w14:paraId="5143AF95" w14:textId="2CB3B9DA" w:rsidR="009A78D1" w:rsidRDefault="009A78D1" w:rsidP="009A78D1"/>
    <w:p w14:paraId="05EDA80E" w14:textId="0954DBFC" w:rsidR="009A78D1" w:rsidRDefault="009A78D1" w:rsidP="009A78D1"/>
    <w:p w14:paraId="1787FD2F" w14:textId="19801A7F" w:rsidR="009A78D1" w:rsidRDefault="009A78D1" w:rsidP="009613FF">
      <w:pPr>
        <w:pStyle w:val="Heading2"/>
      </w:pPr>
      <w:bookmarkStart w:id="185" w:name="_Toc91769031"/>
      <w:r>
        <w:t>Main sort functions</w:t>
      </w:r>
      <w:bookmarkEnd w:id="185"/>
    </w:p>
    <w:p w14:paraId="628545F6" w14:textId="2DD9E7AD" w:rsidR="009A78D1" w:rsidRDefault="009A78D1" w:rsidP="009A78D1"/>
    <w:p w14:paraId="1B99B49D" w14:textId="3F55D81E" w:rsidR="009A78D1" w:rsidRDefault="009A78D1" w:rsidP="009A78D1">
      <w:pPr>
        <w:pStyle w:val="Text"/>
      </w:pPr>
      <w:r>
        <w:t xml:space="preserve">Inside each sorting algorithm file, alongside the sorting algorithm function explained previously for each sorting algorithms, there is a function called </w:t>
      </w:r>
      <w:proofErr w:type="spellStart"/>
      <w:r>
        <w:t>main_sortname</w:t>
      </w:r>
      <w:proofErr w:type="spellEnd"/>
      <w:r>
        <w:t xml:space="preserve"> </w:t>
      </w:r>
    </w:p>
    <w:p w14:paraId="53AE0D68" w14:textId="2F04DA1B" w:rsidR="000D32CB" w:rsidRDefault="009A78D1" w:rsidP="009A78D1">
      <w:pPr>
        <w:pStyle w:val="Text"/>
      </w:pPr>
      <w:r>
        <w:t>(</w:t>
      </w:r>
      <w:proofErr w:type="spellStart"/>
      <w:r>
        <w:t>main_insertion</w:t>
      </w:r>
      <w:proofErr w:type="spellEnd"/>
      <w:r>
        <w:t xml:space="preserve"> for insertion sort, </w:t>
      </w:r>
      <w:proofErr w:type="spellStart"/>
      <w:r>
        <w:t>main_quick</w:t>
      </w:r>
      <w:proofErr w:type="spellEnd"/>
      <w:r>
        <w:t xml:space="preserve"> for quick sort, … etc.).</w:t>
      </w:r>
      <w:r w:rsidR="000D32CB" w:rsidRPr="000D32CB">
        <w:rPr>
          <w:noProof/>
        </w:rPr>
        <w:t xml:space="preserve"> </w:t>
      </w:r>
      <w:r>
        <w:t xml:space="preserve"> </w:t>
      </w:r>
    </w:p>
    <w:p w14:paraId="078A7F65" w14:textId="5CF96483" w:rsidR="00A86362" w:rsidRDefault="003217C3" w:rsidP="000D32CB">
      <w:pPr>
        <w:pStyle w:val="Text"/>
      </w:pPr>
      <w:r>
        <w:rPr>
          <w:noProof/>
        </w:rPr>
        <mc:AlternateContent>
          <mc:Choice Requires="wps">
            <w:drawing>
              <wp:anchor distT="0" distB="0" distL="114300" distR="114300" simplePos="0" relativeHeight="251716608" behindDoc="1" locked="0" layoutInCell="1" allowOverlap="1" wp14:anchorId="737F7D8E" wp14:editId="6691E30F">
                <wp:simplePos x="0" y="0"/>
                <wp:positionH relativeFrom="margin">
                  <wp:align>left</wp:align>
                </wp:positionH>
                <wp:positionV relativeFrom="paragraph">
                  <wp:posOffset>78105</wp:posOffset>
                </wp:positionV>
                <wp:extent cx="3589020" cy="4572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589020" cy="457200"/>
                        </a:xfrm>
                        <a:prstGeom prst="rect">
                          <a:avLst/>
                        </a:prstGeom>
                        <a:solidFill>
                          <a:prstClr val="white"/>
                        </a:solidFill>
                        <a:ln>
                          <a:noFill/>
                        </a:ln>
                      </wps:spPr>
                      <wps:txbx>
                        <w:txbxContent>
                          <w:p w14:paraId="2C81B461" w14:textId="0734A250" w:rsidR="003217C3" w:rsidRPr="005522BF"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186" w:name="_Toc91715698"/>
                            <w:bookmarkStart w:id="187" w:name="_Toc91768955"/>
                            <w:r w:rsidR="00C736E9">
                              <w:rPr>
                                <w:noProof/>
                              </w:rPr>
                              <w:t>34</w:t>
                            </w:r>
                            <w:r>
                              <w:rPr>
                                <w:noProof/>
                              </w:rPr>
                              <w:fldChar w:fldCharType="end"/>
                            </w:r>
                            <w:r>
                              <w:t xml:space="preserve"> </w:t>
                            </w:r>
                            <w:proofErr w:type="spellStart"/>
                            <w:r>
                              <w:t>main_sort</w:t>
                            </w:r>
                            <w:proofErr w:type="spellEnd"/>
                            <w:r>
                              <w:t xml:space="preserve"> i</w:t>
                            </w:r>
                            <w:bookmarkEnd w:id="186"/>
                            <w:bookmarkEnd w:id="187"/>
                          </w:p>
                          <w:p w14:paraId="06F1A4FD" w14:textId="77777777" w:rsidR="00ED0D6C" w:rsidRDefault="00ED0D6C"/>
                          <w:p w14:paraId="7BF7793C" w14:textId="554AD4B7" w:rsidR="003217C3" w:rsidRPr="005522BF"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188" w:name="_Toc91715699"/>
                            <w:bookmarkStart w:id="189" w:name="_Toc91768956"/>
                            <w:r w:rsidR="00C736E9">
                              <w:rPr>
                                <w:noProof/>
                              </w:rPr>
                              <w:t>35</w:t>
                            </w:r>
                            <w:r>
                              <w:rPr>
                                <w:noProof/>
                              </w:rPr>
                              <w:fldChar w:fldCharType="end"/>
                            </w:r>
                            <w:r>
                              <w:t xml:space="preserve"> </w:t>
                            </w:r>
                            <w:proofErr w:type="spellStart"/>
                            <w:r>
                              <w:t>main_sort</w:t>
                            </w:r>
                            <w:proofErr w:type="spellEnd"/>
                            <w:r>
                              <w:t xml:space="preserve"> i</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7F7D8E" id="Text Box 41" o:spid="_x0000_s1048" type="#_x0000_t202" style="position:absolute;left:0;text-align:left;margin-left:0;margin-top:6.15pt;width:282.6pt;height:36pt;z-index:-251599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" stroked="f">
                <v:textbox inset="0,0,0,0">
                  <w:txbxContent>
                    <w:p w14:paraId="2C81B461" w14:textId="0734A250" w:rsidR="003217C3" w:rsidRPr="005522BF"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190" w:name="_Toc91715698"/>
                      <w:bookmarkStart w:id="191" w:name="_Toc91768955"/>
                      <w:r w:rsidR="00C736E9">
                        <w:rPr>
                          <w:noProof/>
                        </w:rPr>
                        <w:t>34</w:t>
                      </w:r>
                      <w:r>
                        <w:rPr>
                          <w:noProof/>
                        </w:rPr>
                        <w:fldChar w:fldCharType="end"/>
                      </w:r>
                      <w:r>
                        <w:t xml:space="preserve"> </w:t>
                      </w:r>
                      <w:proofErr w:type="spellStart"/>
                      <w:r>
                        <w:t>main_sort</w:t>
                      </w:r>
                      <w:proofErr w:type="spellEnd"/>
                      <w:r>
                        <w:t xml:space="preserve"> i</w:t>
                      </w:r>
                      <w:bookmarkEnd w:id="190"/>
                      <w:bookmarkEnd w:id="191"/>
                    </w:p>
                    <w:p w14:paraId="06F1A4FD" w14:textId="77777777" w:rsidR="00ED0D6C" w:rsidRDefault="00ED0D6C"/>
                    <w:p w14:paraId="7BF7793C" w14:textId="554AD4B7" w:rsidR="003217C3" w:rsidRPr="005522BF"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192" w:name="_Toc91715699"/>
                      <w:bookmarkStart w:id="193" w:name="_Toc91768956"/>
                      <w:r w:rsidR="00C736E9">
                        <w:rPr>
                          <w:noProof/>
                        </w:rPr>
                        <w:t>35</w:t>
                      </w:r>
                      <w:r>
                        <w:rPr>
                          <w:noProof/>
                        </w:rPr>
                        <w:fldChar w:fldCharType="end"/>
                      </w:r>
                      <w:r>
                        <w:t xml:space="preserve"> </w:t>
                      </w:r>
                      <w:proofErr w:type="spellStart"/>
                      <w:r>
                        <w:t>main_sort</w:t>
                      </w:r>
                      <w:proofErr w:type="spellEnd"/>
                      <w:r>
                        <w:t xml:space="preserve"> i</w:t>
                      </w:r>
                      <w:bookmarkEnd w:id="192"/>
                      <w:bookmarkEnd w:id="193"/>
                    </w:p>
                  </w:txbxContent>
                </v:textbox>
                <w10:wrap anchorx="margin"/>
              </v:shape>
            </w:pict>
          </mc:Fallback>
        </mc:AlternateContent>
      </w:r>
    </w:p>
    <w:p w14:paraId="01D3BF8A" w14:textId="660B5CF1" w:rsidR="00A86362" w:rsidRDefault="003217C3" w:rsidP="000D32CB">
      <w:pPr>
        <w:pStyle w:val="Text"/>
      </w:pPr>
      <w:r>
        <w:rPr>
          <w:noProof/>
        </w:rPr>
        <w:drawing>
          <wp:anchor distT="0" distB="0" distL="114300" distR="114300" simplePos="0" relativeHeight="251712512" behindDoc="1" locked="0" layoutInCell="1" allowOverlap="1" wp14:anchorId="079F353E" wp14:editId="0AC33772">
            <wp:simplePos x="0" y="0"/>
            <wp:positionH relativeFrom="margin">
              <wp:align>left</wp:align>
            </wp:positionH>
            <wp:positionV relativeFrom="paragraph">
              <wp:posOffset>51435</wp:posOffset>
            </wp:positionV>
            <wp:extent cx="3589020" cy="697230"/>
            <wp:effectExtent l="0" t="0" r="0" b="7620"/>
            <wp:wrapTight wrapText="bothSides">
              <wp:wrapPolygon edited="0">
                <wp:start x="0" y="0"/>
                <wp:lineTo x="0" y="21246"/>
                <wp:lineTo x="21439" y="21246"/>
                <wp:lineTo x="21439" y="0"/>
                <wp:lineTo x="0" y="0"/>
              </wp:wrapPolygon>
            </wp:wrapTight>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589020" cy="697230"/>
                    </a:xfrm>
                    <a:prstGeom prst="rect">
                      <a:avLst/>
                    </a:prstGeom>
                  </pic:spPr>
                </pic:pic>
              </a:graphicData>
            </a:graphic>
          </wp:anchor>
        </w:drawing>
      </w:r>
    </w:p>
    <w:p w14:paraId="2EF42617" w14:textId="77777777" w:rsidR="00A86362" w:rsidRDefault="00A86362" w:rsidP="000D32CB">
      <w:pPr>
        <w:pStyle w:val="Text"/>
      </w:pPr>
    </w:p>
    <w:p w14:paraId="4F6D0B59" w14:textId="766AC7C7" w:rsidR="00A86362" w:rsidRDefault="00A86362" w:rsidP="000D32CB">
      <w:pPr>
        <w:pStyle w:val="Text"/>
      </w:pPr>
    </w:p>
    <w:p w14:paraId="797F19AC" w14:textId="77777777" w:rsidR="003217C3" w:rsidRDefault="003217C3" w:rsidP="000D32CB">
      <w:pPr>
        <w:pStyle w:val="Text"/>
      </w:pPr>
    </w:p>
    <w:p w14:paraId="095A08F3" w14:textId="243DD81E" w:rsidR="00A86362" w:rsidRDefault="002E54A7" w:rsidP="000D32CB">
      <w:pPr>
        <w:pStyle w:val="Text"/>
        <w:rPr>
          <w:noProof/>
        </w:rPr>
      </w:pPr>
      <w:r>
        <w:t>T</w:t>
      </w:r>
      <w:r w:rsidR="009A78D1">
        <w:t xml:space="preserve">hese functions generates arrays filled with random numbers(using random </w:t>
      </w:r>
      <w:proofErr w:type="spellStart"/>
      <w:r w:rsidR="009A78D1">
        <w:t>gen</w:t>
      </w:r>
      <w:r>
        <w:t>aretor</w:t>
      </w:r>
      <w:proofErr w:type="spellEnd"/>
      <w:r>
        <w:t>) of sizes 10 to 1000 with step 10(array of size 10, then array of size 20, array of size 30,…..,array of size 980, array of size 990, array of size 1000); we found this range optimal for the response time of our app and for the accuracy of the graphs plotted using these data.</w:t>
      </w:r>
      <w:r w:rsidR="00A86362" w:rsidRPr="00A86362">
        <w:rPr>
          <w:noProof/>
        </w:rPr>
        <w:t xml:space="preserve"> </w:t>
      </w:r>
    </w:p>
    <w:p w14:paraId="51B01D65" w14:textId="3E7802C9" w:rsidR="00A86362" w:rsidRDefault="002E54A7" w:rsidP="000D32CB">
      <w:pPr>
        <w:pStyle w:val="Text"/>
      </w:pPr>
      <w:r>
        <w:t xml:space="preserve"> </w:t>
      </w:r>
    </w:p>
    <w:p w14:paraId="686ED80C" w14:textId="35EC3219" w:rsidR="00A86362" w:rsidRDefault="00A86362" w:rsidP="000D32CB">
      <w:pPr>
        <w:pStyle w:val="Text"/>
      </w:pPr>
    </w:p>
    <w:p w14:paraId="1E4A19FD" w14:textId="0835BBBB" w:rsidR="00A86362" w:rsidRDefault="00A86362" w:rsidP="000D32CB">
      <w:pPr>
        <w:pStyle w:val="Text"/>
      </w:pPr>
    </w:p>
    <w:p w14:paraId="2363D228" w14:textId="09DE3A51" w:rsidR="00A86362" w:rsidRDefault="00A86362" w:rsidP="000D32CB">
      <w:pPr>
        <w:pStyle w:val="Text"/>
      </w:pPr>
    </w:p>
    <w:p w14:paraId="6F5C8005" w14:textId="4A4B1EA0" w:rsidR="008F6E51" w:rsidRDefault="008F6E51" w:rsidP="000D32CB">
      <w:pPr>
        <w:pStyle w:val="Text"/>
      </w:pPr>
    </w:p>
    <w:p w14:paraId="6314CEB9" w14:textId="7284E839" w:rsidR="00A86362" w:rsidRDefault="00A86362" w:rsidP="000D32CB">
      <w:pPr>
        <w:pStyle w:val="Text"/>
      </w:pPr>
    </w:p>
    <w:p w14:paraId="4580FCDB" w14:textId="77777777" w:rsidR="008F6E51" w:rsidRDefault="008F6E51" w:rsidP="000D32CB">
      <w:pPr>
        <w:pStyle w:val="Text"/>
      </w:pPr>
      <w:r>
        <w:rPr>
          <w:noProof/>
        </w:rPr>
        <w:lastRenderedPageBreak/>
        <mc:AlternateContent>
          <mc:Choice Requires="wps">
            <w:drawing>
              <wp:anchor distT="0" distB="0" distL="114300" distR="114300" simplePos="0" relativeHeight="251718656" behindDoc="1" locked="0" layoutInCell="1" allowOverlap="1" wp14:anchorId="4DA56507" wp14:editId="0D53B441">
                <wp:simplePos x="0" y="0"/>
                <wp:positionH relativeFrom="margin">
                  <wp:align>left</wp:align>
                </wp:positionH>
                <wp:positionV relativeFrom="paragraph">
                  <wp:posOffset>19685</wp:posOffset>
                </wp:positionV>
                <wp:extent cx="3208020" cy="4572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208020" cy="457200"/>
                        </a:xfrm>
                        <a:prstGeom prst="rect">
                          <a:avLst/>
                        </a:prstGeom>
                        <a:solidFill>
                          <a:prstClr val="white"/>
                        </a:solidFill>
                        <a:ln>
                          <a:noFill/>
                        </a:ln>
                      </wps:spPr>
                      <wps:txbx>
                        <w:txbxContent>
                          <w:p w14:paraId="37570B6A" w14:textId="0FE3B508" w:rsidR="003217C3" w:rsidRPr="008C4A59"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194" w:name="_Toc91715700"/>
                            <w:bookmarkStart w:id="195" w:name="_Toc91768957"/>
                            <w:r w:rsidR="00C736E9">
                              <w:rPr>
                                <w:noProof/>
                              </w:rPr>
                              <w:t>36</w:t>
                            </w:r>
                            <w:r>
                              <w:rPr>
                                <w:noProof/>
                              </w:rPr>
                              <w:fldChar w:fldCharType="end"/>
                            </w:r>
                            <w:r>
                              <w:t xml:space="preserve"> </w:t>
                            </w:r>
                            <w:proofErr w:type="spellStart"/>
                            <w:r>
                              <w:t>main_sort</w:t>
                            </w:r>
                            <w:proofErr w:type="spellEnd"/>
                            <w:r>
                              <w:t xml:space="preserve"> ii</w:t>
                            </w:r>
                            <w:bookmarkEnd w:id="194"/>
                            <w:bookmarkEnd w:id="195"/>
                          </w:p>
                          <w:p w14:paraId="215DC47E" w14:textId="77777777" w:rsidR="00ED0D6C" w:rsidRDefault="00ED0D6C"/>
                          <w:p w14:paraId="0ECDFFF2" w14:textId="53A7E94B" w:rsidR="003217C3" w:rsidRPr="008C4A59"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196" w:name="_Toc91715701"/>
                            <w:bookmarkStart w:id="197" w:name="_Toc91768958"/>
                            <w:r w:rsidR="00C736E9">
                              <w:rPr>
                                <w:noProof/>
                              </w:rPr>
                              <w:t>37</w:t>
                            </w:r>
                            <w:r>
                              <w:rPr>
                                <w:noProof/>
                              </w:rPr>
                              <w:fldChar w:fldCharType="end"/>
                            </w:r>
                            <w:r>
                              <w:t xml:space="preserve"> </w:t>
                            </w:r>
                            <w:proofErr w:type="spellStart"/>
                            <w:r>
                              <w:t>main_sort</w:t>
                            </w:r>
                            <w:proofErr w:type="spellEnd"/>
                            <w:r>
                              <w:t xml:space="preserve"> ii</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A56507" id="Text Box 42" o:spid="_x0000_s1049" type="#_x0000_t202" style="position:absolute;left:0;text-align:left;margin-left:0;margin-top:1.55pt;width:252.6pt;height:36pt;z-index:-251597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" stroked="f">
                <v:textbox inset="0,0,0,0">
                  <w:txbxContent>
                    <w:p w14:paraId="37570B6A" w14:textId="0FE3B508" w:rsidR="003217C3" w:rsidRPr="008C4A59"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198" w:name="_Toc91715700"/>
                      <w:bookmarkStart w:id="199" w:name="_Toc91768957"/>
                      <w:r w:rsidR="00C736E9">
                        <w:rPr>
                          <w:noProof/>
                        </w:rPr>
                        <w:t>36</w:t>
                      </w:r>
                      <w:r>
                        <w:rPr>
                          <w:noProof/>
                        </w:rPr>
                        <w:fldChar w:fldCharType="end"/>
                      </w:r>
                      <w:r>
                        <w:t xml:space="preserve"> </w:t>
                      </w:r>
                      <w:proofErr w:type="spellStart"/>
                      <w:r>
                        <w:t>main_sort</w:t>
                      </w:r>
                      <w:proofErr w:type="spellEnd"/>
                      <w:r>
                        <w:t xml:space="preserve"> ii</w:t>
                      </w:r>
                      <w:bookmarkEnd w:id="198"/>
                      <w:bookmarkEnd w:id="199"/>
                    </w:p>
                    <w:p w14:paraId="215DC47E" w14:textId="77777777" w:rsidR="00ED0D6C" w:rsidRDefault="00ED0D6C"/>
                    <w:p w14:paraId="0ECDFFF2" w14:textId="53A7E94B" w:rsidR="003217C3" w:rsidRPr="008C4A59"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200" w:name="_Toc91715701"/>
                      <w:bookmarkStart w:id="201" w:name="_Toc91768958"/>
                      <w:r w:rsidR="00C736E9">
                        <w:rPr>
                          <w:noProof/>
                        </w:rPr>
                        <w:t>37</w:t>
                      </w:r>
                      <w:r>
                        <w:rPr>
                          <w:noProof/>
                        </w:rPr>
                        <w:fldChar w:fldCharType="end"/>
                      </w:r>
                      <w:r>
                        <w:t xml:space="preserve"> </w:t>
                      </w:r>
                      <w:proofErr w:type="spellStart"/>
                      <w:r>
                        <w:t>main_sort</w:t>
                      </w:r>
                      <w:proofErr w:type="spellEnd"/>
                      <w:r>
                        <w:t xml:space="preserve"> ii</w:t>
                      </w:r>
                      <w:bookmarkEnd w:id="200"/>
                      <w:bookmarkEnd w:id="201"/>
                    </w:p>
                  </w:txbxContent>
                </v:textbox>
                <w10:wrap anchorx="margin"/>
              </v:shape>
            </w:pict>
          </mc:Fallback>
        </mc:AlternateContent>
      </w:r>
      <w:r>
        <w:rPr>
          <w:noProof/>
        </w:rPr>
        <w:drawing>
          <wp:anchor distT="0" distB="0" distL="114300" distR="114300" simplePos="0" relativeHeight="251711488" behindDoc="1" locked="0" layoutInCell="1" allowOverlap="1" wp14:anchorId="07A134ED" wp14:editId="08965AF6">
            <wp:simplePos x="0" y="0"/>
            <wp:positionH relativeFrom="margin">
              <wp:posOffset>-30480</wp:posOffset>
            </wp:positionH>
            <wp:positionV relativeFrom="paragraph">
              <wp:posOffset>210185</wp:posOffset>
            </wp:positionV>
            <wp:extent cx="3208020" cy="969010"/>
            <wp:effectExtent l="0" t="0" r="0" b="2540"/>
            <wp:wrapTight wrapText="bothSides">
              <wp:wrapPolygon edited="0">
                <wp:start x="0" y="0"/>
                <wp:lineTo x="0" y="21232"/>
                <wp:lineTo x="21420" y="21232"/>
                <wp:lineTo x="21420"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208020" cy="969010"/>
                    </a:xfrm>
                    <a:prstGeom prst="rect">
                      <a:avLst/>
                    </a:prstGeom>
                  </pic:spPr>
                </pic:pic>
              </a:graphicData>
            </a:graphic>
          </wp:anchor>
        </w:drawing>
      </w:r>
      <w:r>
        <w:t xml:space="preserve">                  </w:t>
      </w:r>
    </w:p>
    <w:p w14:paraId="10956AAE" w14:textId="77777777" w:rsidR="008F6E51" w:rsidRDefault="008F6E51" w:rsidP="000D32CB">
      <w:pPr>
        <w:pStyle w:val="Text"/>
      </w:pPr>
    </w:p>
    <w:p w14:paraId="26724B3F" w14:textId="77777777" w:rsidR="008F6E51" w:rsidRDefault="008F6E51" w:rsidP="000D32CB">
      <w:pPr>
        <w:pStyle w:val="Text"/>
      </w:pPr>
    </w:p>
    <w:p w14:paraId="46AFDDDF" w14:textId="77777777" w:rsidR="008F6E51" w:rsidRDefault="008F6E51" w:rsidP="000D32CB">
      <w:pPr>
        <w:pStyle w:val="Text"/>
      </w:pPr>
    </w:p>
    <w:p w14:paraId="1431C046" w14:textId="77777777" w:rsidR="008F6E51" w:rsidRDefault="008F6E51" w:rsidP="000D32CB">
      <w:pPr>
        <w:pStyle w:val="Text"/>
      </w:pPr>
    </w:p>
    <w:p w14:paraId="39D3A2B8" w14:textId="77777777" w:rsidR="008F6E51" w:rsidRDefault="008F6E51" w:rsidP="000D32CB">
      <w:pPr>
        <w:pStyle w:val="Text"/>
      </w:pPr>
    </w:p>
    <w:p w14:paraId="4535A696" w14:textId="53A9F2C7" w:rsidR="00A86362" w:rsidRDefault="002E54A7" w:rsidP="000D32CB">
      <w:pPr>
        <w:pStyle w:val="Text"/>
      </w:pPr>
      <w:r>
        <w:t xml:space="preserve">Next the functions </w:t>
      </w:r>
      <w:r w:rsidR="009A78D1">
        <w:t>call</w:t>
      </w:r>
      <w:r>
        <w:t>s</w:t>
      </w:r>
      <w:r w:rsidR="009A78D1">
        <w:t xml:space="preserve"> the sorting algorithm functions previously explained</w:t>
      </w:r>
      <w:r>
        <w:t xml:space="preserve"> and stores the step counter of each array sorted into a new array that holds the steps </w:t>
      </w:r>
      <w:r w:rsidR="00415E51">
        <w:t>(</w:t>
      </w:r>
      <w:r>
        <w:t>taken to sort the arrays</w:t>
      </w:r>
      <w:r w:rsidR="00415E51">
        <w:t>)</w:t>
      </w:r>
      <w:r>
        <w:t xml:space="preserve"> </w:t>
      </w:r>
      <w:r w:rsidR="00415E51">
        <w:t>in ascending order(first element is the steps taken to sort array of 10, next element steps taken to sort array of 20,….etc.), this array will be used as the y-axis data when drawing the curve of the sorting algorithm against its asymptotic notation or against another algorithm.</w:t>
      </w:r>
    </w:p>
    <w:p w14:paraId="0847F34D" w14:textId="4C228A8C" w:rsidR="003217C3" w:rsidRDefault="003217C3" w:rsidP="000D32CB">
      <w:pPr>
        <w:pStyle w:val="Text"/>
      </w:pPr>
      <w:r>
        <w:rPr>
          <w:noProof/>
        </w:rPr>
        <mc:AlternateContent>
          <mc:Choice Requires="wps">
            <w:drawing>
              <wp:anchor distT="0" distB="0" distL="114300" distR="114300" simplePos="0" relativeHeight="251720704" behindDoc="1" locked="0" layoutInCell="1" allowOverlap="1" wp14:anchorId="004EBF9F" wp14:editId="642A060F">
                <wp:simplePos x="0" y="0"/>
                <wp:positionH relativeFrom="margin">
                  <wp:align>left</wp:align>
                </wp:positionH>
                <wp:positionV relativeFrom="paragraph">
                  <wp:posOffset>67945</wp:posOffset>
                </wp:positionV>
                <wp:extent cx="3253740" cy="457200"/>
                <wp:effectExtent l="0" t="0" r="3810" b="0"/>
                <wp:wrapNone/>
                <wp:docPr id="43" name="Text Box 43"/>
                <wp:cNvGraphicFramePr/>
                <a:graphic xmlns:a="http://schemas.openxmlformats.org/drawingml/2006/main">
                  <a:graphicData uri="http://schemas.microsoft.com/office/word/2010/wordprocessingShape">
                    <wps:wsp>
                      <wps:cNvSpPr txBox="1"/>
                      <wps:spPr>
                        <a:xfrm>
                          <a:off x="0" y="0"/>
                          <a:ext cx="3253740" cy="457200"/>
                        </a:xfrm>
                        <a:prstGeom prst="rect">
                          <a:avLst/>
                        </a:prstGeom>
                        <a:solidFill>
                          <a:prstClr val="white"/>
                        </a:solidFill>
                        <a:ln>
                          <a:noFill/>
                        </a:ln>
                      </wps:spPr>
                      <wps:txbx>
                        <w:txbxContent>
                          <w:p w14:paraId="390A8779" w14:textId="2721665F" w:rsidR="003217C3" w:rsidRPr="00BD473D"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202" w:name="_Toc91715702"/>
                            <w:bookmarkStart w:id="203" w:name="_Toc91768959"/>
                            <w:r w:rsidR="00C736E9">
                              <w:rPr>
                                <w:noProof/>
                              </w:rPr>
                              <w:t>38</w:t>
                            </w:r>
                            <w:r>
                              <w:rPr>
                                <w:noProof/>
                              </w:rPr>
                              <w:fldChar w:fldCharType="end"/>
                            </w:r>
                            <w:r>
                              <w:t xml:space="preserve"> </w:t>
                            </w:r>
                            <w:proofErr w:type="spellStart"/>
                            <w:r>
                              <w:t>main_sort</w:t>
                            </w:r>
                            <w:proofErr w:type="spellEnd"/>
                            <w:r>
                              <w:t xml:space="preserve"> iii</w:t>
                            </w:r>
                            <w:bookmarkEnd w:id="202"/>
                            <w:bookmarkEnd w:id="203"/>
                          </w:p>
                          <w:p w14:paraId="63FC018D" w14:textId="77777777" w:rsidR="00ED0D6C" w:rsidRDefault="00ED0D6C"/>
                          <w:p w14:paraId="5675FFCD" w14:textId="26DFED8B" w:rsidR="003217C3" w:rsidRPr="00BD473D"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204" w:name="_Toc91715703"/>
                            <w:bookmarkStart w:id="205" w:name="_Toc91768960"/>
                            <w:r w:rsidR="00C736E9">
                              <w:rPr>
                                <w:noProof/>
                              </w:rPr>
                              <w:t>39</w:t>
                            </w:r>
                            <w:r>
                              <w:rPr>
                                <w:noProof/>
                              </w:rPr>
                              <w:fldChar w:fldCharType="end"/>
                            </w:r>
                            <w:r>
                              <w:t xml:space="preserve"> </w:t>
                            </w:r>
                            <w:proofErr w:type="spellStart"/>
                            <w:r>
                              <w:t>main_sort</w:t>
                            </w:r>
                            <w:proofErr w:type="spellEnd"/>
                            <w:r>
                              <w:t xml:space="preserve"> iii</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4EBF9F" id="Text Box 43" o:spid="_x0000_s1050" type="#_x0000_t202" style="position:absolute;left:0;text-align:left;margin-left:0;margin-top:5.35pt;width:256.2pt;height:36pt;z-index:-251595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" stroked="f">
                <v:textbox inset="0,0,0,0">
                  <w:txbxContent>
                    <w:p w14:paraId="390A8779" w14:textId="2721665F" w:rsidR="003217C3" w:rsidRPr="00BD473D"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206" w:name="_Toc91715702"/>
                      <w:bookmarkStart w:id="207" w:name="_Toc91768959"/>
                      <w:r w:rsidR="00C736E9">
                        <w:rPr>
                          <w:noProof/>
                        </w:rPr>
                        <w:t>38</w:t>
                      </w:r>
                      <w:r>
                        <w:rPr>
                          <w:noProof/>
                        </w:rPr>
                        <w:fldChar w:fldCharType="end"/>
                      </w:r>
                      <w:r>
                        <w:t xml:space="preserve"> </w:t>
                      </w:r>
                      <w:proofErr w:type="spellStart"/>
                      <w:r>
                        <w:t>main_sort</w:t>
                      </w:r>
                      <w:proofErr w:type="spellEnd"/>
                      <w:r>
                        <w:t xml:space="preserve"> iii</w:t>
                      </w:r>
                      <w:bookmarkEnd w:id="206"/>
                      <w:bookmarkEnd w:id="207"/>
                    </w:p>
                    <w:p w14:paraId="63FC018D" w14:textId="77777777" w:rsidR="00ED0D6C" w:rsidRDefault="00ED0D6C"/>
                    <w:p w14:paraId="5675FFCD" w14:textId="26DFED8B" w:rsidR="003217C3" w:rsidRPr="00BD473D" w:rsidRDefault="003217C3" w:rsidP="003217C3">
                      <w:pPr>
                        <w:pStyle w:val="Caption"/>
                        <w:rPr>
                          <w:noProof/>
                          <w:sz w:val="28"/>
                          <w:szCs w:val="28"/>
                        </w:rPr>
                      </w:pPr>
                      <w:r>
                        <w:rPr>
                          <w:noProof/>
                        </w:rPr>
                        <w:fldChar w:fldCharType="begin"/>
                      </w:r>
                      <w:r>
                        <w:rPr>
                          <w:noProof/>
                        </w:rPr>
                        <w:instrText xml:space="preserve"> SEQ Figure \* ARABIC </w:instrText>
                      </w:r>
                      <w:r>
                        <w:rPr>
                          <w:noProof/>
                        </w:rPr>
                        <w:fldChar w:fldCharType="separate"/>
                      </w:r>
                      <w:bookmarkStart w:id="208" w:name="_Toc91715703"/>
                      <w:bookmarkStart w:id="209" w:name="_Toc91768960"/>
                      <w:r w:rsidR="00C736E9">
                        <w:rPr>
                          <w:noProof/>
                        </w:rPr>
                        <w:t>39</w:t>
                      </w:r>
                      <w:r>
                        <w:rPr>
                          <w:noProof/>
                        </w:rPr>
                        <w:fldChar w:fldCharType="end"/>
                      </w:r>
                      <w:r>
                        <w:t xml:space="preserve"> </w:t>
                      </w:r>
                      <w:proofErr w:type="spellStart"/>
                      <w:r>
                        <w:t>main_sort</w:t>
                      </w:r>
                      <w:proofErr w:type="spellEnd"/>
                      <w:r>
                        <w:t xml:space="preserve"> iii</w:t>
                      </w:r>
                      <w:bookmarkEnd w:id="208"/>
                      <w:bookmarkEnd w:id="209"/>
                    </w:p>
                  </w:txbxContent>
                </v:textbox>
                <w10:wrap anchorx="margin"/>
              </v:shape>
            </w:pict>
          </mc:Fallback>
        </mc:AlternateContent>
      </w:r>
      <w:r>
        <w:rPr>
          <w:noProof/>
        </w:rPr>
        <w:drawing>
          <wp:anchor distT="0" distB="0" distL="114300" distR="114300" simplePos="0" relativeHeight="251710464" behindDoc="1" locked="0" layoutInCell="1" allowOverlap="1" wp14:anchorId="68DB29B1" wp14:editId="57EFAC06">
            <wp:simplePos x="0" y="0"/>
            <wp:positionH relativeFrom="margin">
              <wp:align>left</wp:align>
            </wp:positionH>
            <wp:positionV relativeFrom="paragraph">
              <wp:posOffset>205105</wp:posOffset>
            </wp:positionV>
            <wp:extent cx="3253740" cy="2736215"/>
            <wp:effectExtent l="0" t="0" r="3810" b="6985"/>
            <wp:wrapTight wrapText="bothSides">
              <wp:wrapPolygon edited="0">
                <wp:start x="0" y="0"/>
                <wp:lineTo x="0" y="21505"/>
                <wp:lineTo x="21499" y="21505"/>
                <wp:lineTo x="21499"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253740" cy="2736215"/>
                    </a:xfrm>
                    <a:prstGeom prst="rect">
                      <a:avLst/>
                    </a:prstGeom>
                  </pic:spPr>
                </pic:pic>
              </a:graphicData>
            </a:graphic>
          </wp:anchor>
        </w:drawing>
      </w:r>
    </w:p>
    <w:p w14:paraId="6C283D7C" w14:textId="4A3057AA" w:rsidR="00A86362" w:rsidRDefault="00415E51" w:rsidP="000D32CB">
      <w:pPr>
        <w:pStyle w:val="Text"/>
      </w:pPr>
      <w:r>
        <w:t xml:space="preserve"> </w:t>
      </w:r>
    </w:p>
    <w:p w14:paraId="49E1087A" w14:textId="685C06A5" w:rsidR="00A86362" w:rsidRDefault="00A86362" w:rsidP="000D32CB">
      <w:pPr>
        <w:pStyle w:val="Text"/>
      </w:pPr>
    </w:p>
    <w:p w14:paraId="304AC0F9" w14:textId="089C2A16" w:rsidR="00A86362" w:rsidRDefault="00A86362" w:rsidP="000D32CB">
      <w:pPr>
        <w:pStyle w:val="Text"/>
      </w:pPr>
    </w:p>
    <w:p w14:paraId="48D31939" w14:textId="77777777" w:rsidR="00A86362" w:rsidRDefault="00A86362" w:rsidP="000D32CB">
      <w:pPr>
        <w:pStyle w:val="Text"/>
      </w:pPr>
    </w:p>
    <w:p w14:paraId="4AA57C0B" w14:textId="77777777" w:rsidR="00A86362" w:rsidRDefault="00A86362" w:rsidP="000D32CB">
      <w:pPr>
        <w:pStyle w:val="Text"/>
      </w:pPr>
    </w:p>
    <w:p w14:paraId="62D3C1C4" w14:textId="77777777" w:rsidR="00A86362" w:rsidRDefault="00A86362" w:rsidP="000D32CB">
      <w:pPr>
        <w:pStyle w:val="Text"/>
      </w:pPr>
    </w:p>
    <w:p w14:paraId="2D32B7CC" w14:textId="77777777" w:rsidR="00A86362" w:rsidRDefault="00A86362" w:rsidP="000D32CB">
      <w:pPr>
        <w:pStyle w:val="Text"/>
      </w:pPr>
    </w:p>
    <w:p w14:paraId="5E08C086" w14:textId="77777777" w:rsidR="00A86362" w:rsidRDefault="00A86362" w:rsidP="000D32CB">
      <w:pPr>
        <w:pStyle w:val="Text"/>
      </w:pPr>
    </w:p>
    <w:p w14:paraId="65E160C7" w14:textId="77777777" w:rsidR="00A86362" w:rsidRDefault="00A86362" w:rsidP="000D32CB">
      <w:pPr>
        <w:pStyle w:val="Text"/>
      </w:pPr>
    </w:p>
    <w:p w14:paraId="5310ED73" w14:textId="77777777" w:rsidR="00A86362" w:rsidRDefault="00A86362" w:rsidP="000D32CB">
      <w:pPr>
        <w:pStyle w:val="Text"/>
      </w:pPr>
    </w:p>
    <w:p w14:paraId="79C60EC9" w14:textId="77777777" w:rsidR="00A86362" w:rsidRDefault="00A86362" w:rsidP="000D32CB">
      <w:pPr>
        <w:pStyle w:val="Text"/>
      </w:pPr>
    </w:p>
    <w:p w14:paraId="284A50C8" w14:textId="77777777" w:rsidR="00A86362" w:rsidRDefault="00A86362" w:rsidP="000D32CB">
      <w:pPr>
        <w:pStyle w:val="Text"/>
      </w:pPr>
    </w:p>
    <w:p w14:paraId="7A03262F" w14:textId="322F88FE" w:rsidR="00A86362" w:rsidRDefault="00A86362" w:rsidP="000D32CB">
      <w:pPr>
        <w:pStyle w:val="Text"/>
      </w:pPr>
    </w:p>
    <w:p w14:paraId="64A738DC" w14:textId="7E3D3FC9" w:rsidR="008F6E51" w:rsidRDefault="008F6E51" w:rsidP="000D32CB">
      <w:pPr>
        <w:pStyle w:val="Text"/>
      </w:pPr>
    </w:p>
    <w:p w14:paraId="0EC5097E" w14:textId="77777777" w:rsidR="008F6E51" w:rsidRDefault="008F6E51" w:rsidP="000D32CB">
      <w:pPr>
        <w:pStyle w:val="Text"/>
      </w:pPr>
    </w:p>
    <w:p w14:paraId="5B50D827" w14:textId="64C18BE1" w:rsidR="009A78D1" w:rsidRDefault="00415E51" w:rsidP="008F6E51">
      <w:pPr>
        <w:pStyle w:val="Text"/>
        <w:rPr>
          <w:noProof/>
        </w:rPr>
      </w:pPr>
      <w:r w:rsidRPr="00931344">
        <w:t>Moving on, we fill 2 extra arrays, the first one being the asymptotic upper bound (O(n)) of the sorting algorithm in which will be used as second set of y-axis data case it is required to be shown against the running time steps</w:t>
      </w:r>
      <w:r w:rsidR="00931344" w:rsidRPr="00931344">
        <w:t xml:space="preserve">(the asymptotic upper bound graph is scaled down to </w:t>
      </w:r>
      <w:r w:rsidR="00931344" w:rsidRPr="00931344">
        <w:rPr>
          <w:noProof/>
        </w:rPr>
        <w:t>allow the appearance of both graphs near eachother for better comparisons)</w:t>
      </w:r>
      <w:r w:rsidRPr="00931344">
        <w:t>, and the second array is the set of data to be used for the x-axis (n)</w:t>
      </w:r>
      <w:r w:rsidR="000D32CB" w:rsidRPr="00931344">
        <w:t>, which is automatically filled with the values form 10 to 1000 with step 10(the n’s we used in the arrays we sorted).</w:t>
      </w:r>
      <w:r w:rsidR="00A86362" w:rsidRPr="00931344">
        <w:t xml:space="preserve"> Furthermore, for easier debugging we print in cli the steps used in the sorting.</w:t>
      </w:r>
      <w:r w:rsidR="00DB60EA" w:rsidRPr="00931344">
        <w:rPr>
          <w:noProof/>
        </w:rPr>
        <w:t xml:space="preserve"> </w:t>
      </w:r>
      <w:r w:rsidR="00A86362">
        <w:tab/>
      </w:r>
    </w:p>
    <w:p w14:paraId="28C0902D" w14:textId="1497763A" w:rsidR="00BC56D1" w:rsidRPr="00BC56D1" w:rsidRDefault="003217C3" w:rsidP="00BC56D1">
      <w:r>
        <w:rPr>
          <w:noProof/>
        </w:rPr>
        <w:lastRenderedPageBreak/>
        <w:drawing>
          <wp:anchor distT="0" distB="0" distL="114300" distR="114300" simplePos="0" relativeHeight="251713536" behindDoc="1" locked="0" layoutInCell="1" allowOverlap="1" wp14:anchorId="4EB85C71" wp14:editId="119F5A87">
            <wp:simplePos x="0" y="0"/>
            <wp:positionH relativeFrom="margin">
              <wp:align>right</wp:align>
            </wp:positionH>
            <wp:positionV relativeFrom="paragraph">
              <wp:posOffset>294640</wp:posOffset>
            </wp:positionV>
            <wp:extent cx="6858000" cy="2418080"/>
            <wp:effectExtent l="0" t="0" r="0" b="1270"/>
            <wp:wrapTight wrapText="bothSides">
              <wp:wrapPolygon edited="0">
                <wp:start x="0" y="0"/>
                <wp:lineTo x="0" y="21441"/>
                <wp:lineTo x="21540" y="21441"/>
                <wp:lineTo x="21540"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858000" cy="241808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2752" behindDoc="1" locked="0" layoutInCell="1" allowOverlap="1" wp14:anchorId="231D977C" wp14:editId="56776077">
                <wp:simplePos x="0" y="0"/>
                <wp:positionH relativeFrom="margin">
                  <wp:align>right</wp:align>
                </wp:positionH>
                <wp:positionV relativeFrom="paragraph">
                  <wp:posOffset>115570</wp:posOffset>
                </wp:positionV>
                <wp:extent cx="6858000" cy="4572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2131DC79" w14:textId="5BCF6991" w:rsidR="003217C3" w:rsidRPr="00803D37" w:rsidRDefault="003217C3" w:rsidP="003217C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10" w:name="_Toc91715704"/>
                            <w:bookmarkStart w:id="211" w:name="_Toc91768961"/>
                            <w:r w:rsidR="00C736E9">
                              <w:rPr>
                                <w:noProof/>
                              </w:rPr>
                              <w:t>40</w:t>
                            </w:r>
                            <w:r>
                              <w:rPr>
                                <w:noProof/>
                              </w:rPr>
                              <w:fldChar w:fldCharType="end"/>
                            </w:r>
                            <w:r>
                              <w:t xml:space="preserve"> </w:t>
                            </w:r>
                            <w:proofErr w:type="spellStart"/>
                            <w:r>
                              <w:t>main_sort</w:t>
                            </w:r>
                            <w:proofErr w:type="spellEnd"/>
                            <w:r>
                              <w:t xml:space="preserve"> iv</w:t>
                            </w:r>
                            <w:bookmarkEnd w:id="210"/>
                            <w:bookmarkEnd w:id="211"/>
                          </w:p>
                          <w:p w14:paraId="10E3C2A3" w14:textId="77777777" w:rsidR="00ED0D6C" w:rsidRDefault="00ED0D6C"/>
                          <w:p w14:paraId="734D3460" w14:textId="614C0EC8" w:rsidR="003217C3" w:rsidRPr="00803D37" w:rsidRDefault="003217C3" w:rsidP="003217C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12" w:name="_Toc91715705"/>
                            <w:bookmarkStart w:id="213" w:name="_Toc91768962"/>
                            <w:r w:rsidR="00C736E9">
                              <w:rPr>
                                <w:noProof/>
                              </w:rPr>
                              <w:t>41</w:t>
                            </w:r>
                            <w:r>
                              <w:rPr>
                                <w:noProof/>
                              </w:rPr>
                              <w:fldChar w:fldCharType="end"/>
                            </w:r>
                            <w:r>
                              <w:t xml:space="preserve"> </w:t>
                            </w:r>
                            <w:proofErr w:type="spellStart"/>
                            <w:r>
                              <w:t>main_sort</w:t>
                            </w:r>
                            <w:proofErr w:type="spellEnd"/>
                            <w:r>
                              <w:t xml:space="preserve"> iv</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31D977C" id="Text Box 44" o:spid="_x0000_s1051" type="#_x0000_t202" style="position:absolute;margin-left:488.8pt;margin-top:9.1pt;width:540pt;height:36pt;z-index:-251593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" stroked="f">
                <v:textbox inset="0,0,0,0">
                  <w:txbxContent>
                    <w:p w14:paraId="2131DC79" w14:textId="5BCF6991" w:rsidR="003217C3" w:rsidRPr="00803D37" w:rsidRDefault="003217C3" w:rsidP="003217C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14" w:name="_Toc91715704"/>
                      <w:bookmarkStart w:id="215" w:name="_Toc91768961"/>
                      <w:r w:rsidR="00C736E9">
                        <w:rPr>
                          <w:noProof/>
                        </w:rPr>
                        <w:t>40</w:t>
                      </w:r>
                      <w:r>
                        <w:rPr>
                          <w:noProof/>
                        </w:rPr>
                        <w:fldChar w:fldCharType="end"/>
                      </w:r>
                      <w:r>
                        <w:t xml:space="preserve"> </w:t>
                      </w:r>
                      <w:proofErr w:type="spellStart"/>
                      <w:r>
                        <w:t>main_sort</w:t>
                      </w:r>
                      <w:proofErr w:type="spellEnd"/>
                      <w:r>
                        <w:t xml:space="preserve"> iv</w:t>
                      </w:r>
                      <w:bookmarkEnd w:id="214"/>
                      <w:bookmarkEnd w:id="215"/>
                    </w:p>
                    <w:p w14:paraId="10E3C2A3" w14:textId="77777777" w:rsidR="00ED0D6C" w:rsidRDefault="00ED0D6C"/>
                    <w:p w14:paraId="734D3460" w14:textId="614C0EC8" w:rsidR="003217C3" w:rsidRPr="00803D37" w:rsidRDefault="003217C3" w:rsidP="003217C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16" w:name="_Toc91715705"/>
                      <w:bookmarkStart w:id="217" w:name="_Toc91768962"/>
                      <w:r w:rsidR="00C736E9">
                        <w:rPr>
                          <w:noProof/>
                        </w:rPr>
                        <w:t>41</w:t>
                      </w:r>
                      <w:r>
                        <w:rPr>
                          <w:noProof/>
                        </w:rPr>
                        <w:fldChar w:fldCharType="end"/>
                      </w:r>
                      <w:r>
                        <w:t xml:space="preserve"> </w:t>
                      </w:r>
                      <w:proofErr w:type="spellStart"/>
                      <w:r>
                        <w:t>main_sort</w:t>
                      </w:r>
                      <w:proofErr w:type="spellEnd"/>
                      <w:r>
                        <w:t xml:space="preserve"> iv</w:t>
                      </w:r>
                      <w:bookmarkEnd w:id="216"/>
                      <w:bookmarkEnd w:id="217"/>
                    </w:p>
                  </w:txbxContent>
                </v:textbox>
                <w10:wrap anchorx="margin"/>
              </v:shape>
            </w:pict>
          </mc:Fallback>
        </mc:AlternateContent>
      </w:r>
    </w:p>
    <w:p w14:paraId="6B22314E" w14:textId="49E371A6" w:rsidR="00BC56D1" w:rsidRDefault="00BC56D1" w:rsidP="00BC56D1">
      <w:pPr>
        <w:tabs>
          <w:tab w:val="left" w:pos="7644"/>
        </w:tabs>
      </w:pPr>
    </w:p>
    <w:p w14:paraId="31690667" w14:textId="25276D71" w:rsidR="00BC56D1" w:rsidRPr="00BC56D1" w:rsidRDefault="00BC56D1" w:rsidP="00BC56D1"/>
    <w:p w14:paraId="749E6196" w14:textId="35CD7D09" w:rsidR="00BC56D1" w:rsidRPr="008F6E51" w:rsidRDefault="00BC56D1" w:rsidP="008F6E51">
      <w:pPr>
        <w:pStyle w:val="Text"/>
      </w:pPr>
      <w:r w:rsidRPr="008F6E51">
        <w:t xml:space="preserve">After that, using the aid of python libraries </w:t>
      </w:r>
      <w:proofErr w:type="spellStart"/>
      <w:r w:rsidRPr="008F6E51">
        <w:t>numpy</w:t>
      </w:r>
      <w:proofErr w:type="spellEnd"/>
      <w:r w:rsidRPr="008F6E51">
        <w:t xml:space="preserve"> in mathematical operations and </w:t>
      </w:r>
      <w:proofErr w:type="spellStart"/>
      <w:r w:rsidRPr="008F6E51">
        <w:t>matplotlib.pyplot</w:t>
      </w:r>
      <w:proofErr w:type="spellEnd"/>
      <w:r w:rsidR="00701C6A" w:rsidRPr="008F6E51">
        <w:t xml:space="preserve"> and </w:t>
      </w:r>
      <w:proofErr w:type="spellStart"/>
      <w:r w:rsidR="00701C6A" w:rsidRPr="008F6E51">
        <w:t>scipy.interpolate</w:t>
      </w:r>
      <w:proofErr w:type="spellEnd"/>
      <w:r w:rsidRPr="008F6E51">
        <w:t xml:space="preserve"> in plotting the graphs</w:t>
      </w:r>
      <w:r w:rsidR="00701C6A" w:rsidRPr="008F6E51">
        <w:t xml:space="preserve"> we either plot the real time steps alongside the asymptotic upper bound (O(n)) or plotted solely to be added to the final graph of the comparison alongside another sorting algorithms. This choice is made using a variable a that is sent to this function by the GUI button</w:t>
      </w:r>
      <w:r w:rsidR="003217C3" w:rsidRPr="008F6E51">
        <w:t>s</w:t>
      </w:r>
      <w:r w:rsidR="00701C6A" w:rsidRPr="008F6E51">
        <w:t xml:space="preserve"> </w:t>
      </w:r>
      <w:r w:rsidR="003217C3" w:rsidRPr="008F6E51">
        <w:t>depends on</w:t>
      </w:r>
      <w:r w:rsidR="00701C6A" w:rsidRPr="008F6E51">
        <w:t xml:space="preserve"> whether</w:t>
      </w:r>
      <w:r w:rsidRPr="008F6E51">
        <w:t xml:space="preserve"> </w:t>
      </w:r>
      <w:r w:rsidR="00701C6A" w:rsidRPr="008F6E51">
        <w:t>it was clicked to be shown comparatively or against its own asymptotic upper bound.</w:t>
      </w:r>
      <w:r w:rsidR="003217C3" w:rsidRPr="008F6E51">
        <w:t xml:space="preserve"> The data set of the plotting graph is filled with the arrays just mentioned above</w:t>
      </w:r>
      <w:r w:rsidR="00931344" w:rsidRPr="008F6E51">
        <w:t>.</w:t>
      </w:r>
    </w:p>
    <w:p w14:paraId="1877157B" w14:textId="6167527E" w:rsidR="00BC56D1" w:rsidRPr="00BC56D1" w:rsidRDefault="003217C3" w:rsidP="00BC56D1">
      <w:r>
        <w:rPr>
          <w:noProof/>
        </w:rPr>
        <w:lastRenderedPageBreak/>
        <w:drawing>
          <wp:anchor distT="0" distB="0" distL="114300" distR="114300" simplePos="0" relativeHeight="251714560" behindDoc="1" locked="0" layoutInCell="1" allowOverlap="1" wp14:anchorId="5D33E2FE" wp14:editId="53D4A47B">
            <wp:simplePos x="0" y="0"/>
            <wp:positionH relativeFrom="margin">
              <wp:align>right</wp:align>
            </wp:positionH>
            <wp:positionV relativeFrom="paragraph">
              <wp:posOffset>290830</wp:posOffset>
            </wp:positionV>
            <wp:extent cx="6858000" cy="5470525"/>
            <wp:effectExtent l="0" t="0" r="0" b="0"/>
            <wp:wrapTight wrapText="bothSides">
              <wp:wrapPolygon edited="0">
                <wp:start x="0" y="0"/>
                <wp:lineTo x="0" y="21512"/>
                <wp:lineTo x="21540" y="21512"/>
                <wp:lineTo x="21540" y="0"/>
                <wp:lineTo x="0" y="0"/>
              </wp:wrapPolygon>
            </wp:wrapTight>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858000" cy="5470525"/>
                    </a:xfrm>
                    <a:prstGeom prst="rect">
                      <a:avLst/>
                    </a:prstGeom>
                  </pic:spPr>
                </pic:pic>
              </a:graphicData>
            </a:graphic>
          </wp:anchor>
        </w:drawing>
      </w:r>
      <w:r>
        <w:rPr>
          <w:noProof/>
        </w:rPr>
        <mc:AlternateContent>
          <mc:Choice Requires="wps">
            <w:drawing>
              <wp:anchor distT="0" distB="0" distL="114300" distR="114300" simplePos="0" relativeHeight="251724800" behindDoc="1" locked="0" layoutInCell="1" allowOverlap="1" wp14:anchorId="62272959" wp14:editId="0FC98498">
                <wp:simplePos x="0" y="0"/>
                <wp:positionH relativeFrom="margin">
                  <wp:align>right</wp:align>
                </wp:positionH>
                <wp:positionV relativeFrom="paragraph">
                  <wp:posOffset>108585</wp:posOffset>
                </wp:positionV>
                <wp:extent cx="6858000" cy="4572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5AC21A50" w14:textId="203B36D2" w:rsidR="003217C3" w:rsidRPr="00E378F4" w:rsidRDefault="003217C3" w:rsidP="003217C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18" w:name="_Toc91715706"/>
                            <w:bookmarkStart w:id="219" w:name="_Toc91768963"/>
                            <w:r w:rsidR="00C736E9">
                              <w:rPr>
                                <w:noProof/>
                              </w:rPr>
                              <w:t>42</w:t>
                            </w:r>
                            <w:r>
                              <w:rPr>
                                <w:noProof/>
                              </w:rPr>
                              <w:fldChar w:fldCharType="end"/>
                            </w:r>
                            <w:r>
                              <w:t xml:space="preserve"> </w:t>
                            </w:r>
                            <w:proofErr w:type="spellStart"/>
                            <w:r>
                              <w:t>main_sort</w:t>
                            </w:r>
                            <w:proofErr w:type="spellEnd"/>
                            <w:r>
                              <w:t xml:space="preserve"> v</w:t>
                            </w:r>
                            <w:bookmarkEnd w:id="218"/>
                            <w:bookmarkEnd w:id="219"/>
                          </w:p>
                          <w:p w14:paraId="63784514" w14:textId="77777777" w:rsidR="00ED0D6C" w:rsidRDefault="00ED0D6C"/>
                          <w:p w14:paraId="3DB3577D" w14:textId="14762B6A" w:rsidR="003217C3" w:rsidRPr="00E378F4" w:rsidRDefault="003217C3" w:rsidP="003217C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20" w:name="_Toc91715707"/>
                            <w:bookmarkStart w:id="221" w:name="_Toc91768964"/>
                            <w:r w:rsidR="00C736E9">
                              <w:rPr>
                                <w:noProof/>
                              </w:rPr>
                              <w:t>43</w:t>
                            </w:r>
                            <w:r>
                              <w:rPr>
                                <w:noProof/>
                              </w:rPr>
                              <w:fldChar w:fldCharType="end"/>
                            </w:r>
                            <w:r>
                              <w:t xml:space="preserve"> </w:t>
                            </w:r>
                            <w:proofErr w:type="spellStart"/>
                            <w:r>
                              <w:t>main_sort</w:t>
                            </w:r>
                            <w:proofErr w:type="spellEnd"/>
                            <w:r>
                              <w:t xml:space="preserve"> v</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272959" id="Text Box 45" o:spid="_x0000_s1052" type="#_x0000_t202" style="position:absolute;margin-left:488.8pt;margin-top:8.55pt;width:540pt;height:36pt;z-index:-251591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" stroked="f">
                <v:textbox inset="0,0,0,0">
                  <w:txbxContent>
                    <w:p w14:paraId="5AC21A50" w14:textId="203B36D2" w:rsidR="003217C3" w:rsidRPr="00E378F4" w:rsidRDefault="003217C3" w:rsidP="003217C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22" w:name="_Toc91715706"/>
                      <w:bookmarkStart w:id="223" w:name="_Toc91768963"/>
                      <w:r w:rsidR="00C736E9">
                        <w:rPr>
                          <w:noProof/>
                        </w:rPr>
                        <w:t>42</w:t>
                      </w:r>
                      <w:r>
                        <w:rPr>
                          <w:noProof/>
                        </w:rPr>
                        <w:fldChar w:fldCharType="end"/>
                      </w:r>
                      <w:r>
                        <w:t xml:space="preserve"> </w:t>
                      </w:r>
                      <w:proofErr w:type="spellStart"/>
                      <w:r>
                        <w:t>main_sort</w:t>
                      </w:r>
                      <w:proofErr w:type="spellEnd"/>
                      <w:r>
                        <w:t xml:space="preserve"> v</w:t>
                      </w:r>
                      <w:bookmarkEnd w:id="222"/>
                      <w:bookmarkEnd w:id="223"/>
                    </w:p>
                    <w:p w14:paraId="63784514" w14:textId="77777777" w:rsidR="00ED0D6C" w:rsidRDefault="00ED0D6C"/>
                    <w:p w14:paraId="3DB3577D" w14:textId="14762B6A" w:rsidR="003217C3" w:rsidRPr="00E378F4" w:rsidRDefault="003217C3" w:rsidP="003217C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24" w:name="_Toc91715707"/>
                      <w:bookmarkStart w:id="225" w:name="_Toc91768964"/>
                      <w:r w:rsidR="00C736E9">
                        <w:rPr>
                          <w:noProof/>
                        </w:rPr>
                        <w:t>43</w:t>
                      </w:r>
                      <w:r>
                        <w:rPr>
                          <w:noProof/>
                        </w:rPr>
                        <w:fldChar w:fldCharType="end"/>
                      </w:r>
                      <w:r>
                        <w:t xml:space="preserve"> </w:t>
                      </w:r>
                      <w:proofErr w:type="spellStart"/>
                      <w:r>
                        <w:t>main_sort</w:t>
                      </w:r>
                      <w:proofErr w:type="spellEnd"/>
                      <w:r>
                        <w:t xml:space="preserve"> v</w:t>
                      </w:r>
                      <w:bookmarkEnd w:id="224"/>
                      <w:bookmarkEnd w:id="225"/>
                    </w:p>
                  </w:txbxContent>
                </v:textbox>
                <w10:wrap anchorx="margin"/>
              </v:shape>
            </w:pict>
          </mc:Fallback>
        </mc:AlternateContent>
      </w:r>
    </w:p>
    <w:p w14:paraId="6073D505" w14:textId="70201405" w:rsidR="003217C3" w:rsidRPr="00BC56D1" w:rsidRDefault="003217C3" w:rsidP="008F6E51">
      <w:pPr>
        <w:pStyle w:val="Text"/>
      </w:pPr>
      <w:r>
        <w:t xml:space="preserve">* Please note that the screenshots used above are from the </w:t>
      </w:r>
      <w:proofErr w:type="spellStart"/>
      <w:r>
        <w:t>main_insertion</w:t>
      </w:r>
      <w:proofErr w:type="spellEnd"/>
      <w:r>
        <w:t xml:space="preserve"> function form the insertion sort algorithm, however all other sorting algorithms have </w:t>
      </w:r>
      <w:r w:rsidR="00931344">
        <w:t>almost identical functions with the difference in the algorithm name and its asymptotic upper bound.</w:t>
      </w:r>
    </w:p>
    <w:p w14:paraId="5ED264C5" w14:textId="4870B0A2" w:rsidR="00BC56D1" w:rsidRPr="00BC56D1" w:rsidRDefault="00BC56D1" w:rsidP="00BC56D1"/>
    <w:p w14:paraId="2635133D" w14:textId="5D2FE393" w:rsidR="00BC56D1" w:rsidRPr="00BC56D1" w:rsidRDefault="00BC56D1" w:rsidP="00BC56D1"/>
    <w:p w14:paraId="113A6522" w14:textId="08467DF4" w:rsidR="00BC56D1" w:rsidRPr="00BC56D1" w:rsidRDefault="00BC56D1" w:rsidP="00BC56D1"/>
    <w:p w14:paraId="135AC0C0" w14:textId="1381CCFE" w:rsidR="00BC56D1" w:rsidRDefault="00954EA3" w:rsidP="009613FF">
      <w:pPr>
        <w:pStyle w:val="Heading2"/>
      </w:pPr>
      <w:bookmarkStart w:id="226" w:name="_Toc91769032"/>
      <w:r>
        <w:t>GUI windows</w:t>
      </w:r>
      <w:bookmarkEnd w:id="226"/>
    </w:p>
    <w:p w14:paraId="75A1F720" w14:textId="61927212" w:rsidR="00954EA3" w:rsidRDefault="00954EA3" w:rsidP="00954EA3"/>
    <w:p w14:paraId="4A2F08A9" w14:textId="26F4852D" w:rsidR="00954EA3" w:rsidRPr="00954EA3" w:rsidRDefault="00954EA3" w:rsidP="00954EA3">
      <w:pPr>
        <w:pStyle w:val="Text"/>
      </w:pPr>
      <w:r>
        <w:t>After importing previous algorithm files, we create a window with appropriate size title and fonts</w:t>
      </w:r>
    </w:p>
    <w:p w14:paraId="7E600532" w14:textId="77777777" w:rsidR="008F6E51" w:rsidRDefault="008F6E51" w:rsidP="00BC56D1"/>
    <w:p w14:paraId="5646E472" w14:textId="77777777" w:rsidR="008F6E51" w:rsidRDefault="008F6E51" w:rsidP="00BC56D1"/>
    <w:p w14:paraId="18C06B84" w14:textId="77777777" w:rsidR="008F6E51" w:rsidRDefault="008F6E51" w:rsidP="00BC56D1"/>
    <w:p w14:paraId="1547FEC9" w14:textId="78B6D2C3" w:rsidR="00BC56D1" w:rsidRPr="00BC56D1" w:rsidRDefault="00954EA3" w:rsidP="00BC56D1">
      <w:r>
        <w:rPr>
          <w:noProof/>
        </w:rPr>
        <w:lastRenderedPageBreak/>
        <mc:AlternateContent>
          <mc:Choice Requires="wps">
            <w:drawing>
              <wp:anchor distT="0" distB="0" distL="114300" distR="114300" simplePos="0" relativeHeight="251727872" behindDoc="1" locked="0" layoutInCell="1" allowOverlap="1" wp14:anchorId="36869F0B" wp14:editId="6B39183C">
                <wp:simplePos x="0" y="0"/>
                <wp:positionH relativeFrom="margin">
                  <wp:align>right</wp:align>
                </wp:positionH>
                <wp:positionV relativeFrom="paragraph">
                  <wp:posOffset>189865</wp:posOffset>
                </wp:positionV>
                <wp:extent cx="6858000" cy="4572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1F39A691" w14:textId="5E1B4D1C" w:rsidR="00954EA3" w:rsidRPr="00966196" w:rsidRDefault="00954EA3" w:rsidP="00954EA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27" w:name="_Toc91715708"/>
                            <w:bookmarkStart w:id="228" w:name="_Toc91768965"/>
                            <w:r w:rsidR="00C736E9">
                              <w:rPr>
                                <w:noProof/>
                              </w:rPr>
                              <w:t>44</w:t>
                            </w:r>
                            <w:r>
                              <w:rPr>
                                <w:noProof/>
                              </w:rPr>
                              <w:fldChar w:fldCharType="end"/>
                            </w:r>
                            <w:r>
                              <w:t xml:space="preserve"> </w:t>
                            </w:r>
                            <w:proofErr w:type="spellStart"/>
                            <w:r>
                              <w:t>gui</w:t>
                            </w:r>
                            <w:proofErr w:type="spellEnd"/>
                            <w:r>
                              <w:t xml:space="preserve"> imports and window properties</w:t>
                            </w:r>
                            <w:bookmarkEnd w:id="227"/>
                            <w:bookmarkEnd w:id="228"/>
                          </w:p>
                          <w:p w14:paraId="01B7CDEA" w14:textId="77777777" w:rsidR="00ED0D6C" w:rsidRDefault="00ED0D6C"/>
                          <w:p w14:paraId="7DC76118" w14:textId="718ED891" w:rsidR="00954EA3" w:rsidRPr="00966196" w:rsidRDefault="00954EA3" w:rsidP="00954EA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29" w:name="_Toc91715709"/>
                            <w:bookmarkStart w:id="230" w:name="_Toc91768966"/>
                            <w:r w:rsidR="00C736E9">
                              <w:rPr>
                                <w:noProof/>
                              </w:rPr>
                              <w:t>45</w:t>
                            </w:r>
                            <w:r>
                              <w:rPr>
                                <w:noProof/>
                              </w:rPr>
                              <w:fldChar w:fldCharType="end"/>
                            </w:r>
                            <w:r>
                              <w:t xml:space="preserve"> </w:t>
                            </w:r>
                            <w:proofErr w:type="spellStart"/>
                            <w:r>
                              <w:t>gui</w:t>
                            </w:r>
                            <w:proofErr w:type="spellEnd"/>
                            <w:r>
                              <w:t xml:space="preserve"> imports and window properties</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869F0B" id="Text Box 47" o:spid="_x0000_s1053" type="#_x0000_t202" style="position:absolute;margin-left:488.8pt;margin-top:14.95pt;width:540pt;height:36pt;z-index:-251588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" stroked="f">
                <v:textbox inset="0,0,0,0">
                  <w:txbxContent>
                    <w:p w14:paraId="1F39A691" w14:textId="5E1B4D1C" w:rsidR="00954EA3" w:rsidRPr="00966196" w:rsidRDefault="00954EA3" w:rsidP="00954EA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31" w:name="_Toc91715708"/>
                      <w:bookmarkStart w:id="232" w:name="_Toc91768965"/>
                      <w:r w:rsidR="00C736E9">
                        <w:rPr>
                          <w:noProof/>
                        </w:rPr>
                        <w:t>44</w:t>
                      </w:r>
                      <w:r>
                        <w:rPr>
                          <w:noProof/>
                        </w:rPr>
                        <w:fldChar w:fldCharType="end"/>
                      </w:r>
                      <w:r>
                        <w:t xml:space="preserve"> </w:t>
                      </w:r>
                      <w:proofErr w:type="spellStart"/>
                      <w:r>
                        <w:t>gui</w:t>
                      </w:r>
                      <w:proofErr w:type="spellEnd"/>
                      <w:r>
                        <w:t xml:space="preserve"> imports and window properties</w:t>
                      </w:r>
                      <w:bookmarkEnd w:id="231"/>
                      <w:bookmarkEnd w:id="232"/>
                    </w:p>
                    <w:p w14:paraId="01B7CDEA" w14:textId="77777777" w:rsidR="00ED0D6C" w:rsidRDefault="00ED0D6C"/>
                    <w:p w14:paraId="7DC76118" w14:textId="718ED891" w:rsidR="00954EA3" w:rsidRPr="00966196" w:rsidRDefault="00954EA3" w:rsidP="00954EA3">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33" w:name="_Toc91715709"/>
                      <w:bookmarkStart w:id="234" w:name="_Toc91768966"/>
                      <w:r w:rsidR="00C736E9">
                        <w:rPr>
                          <w:noProof/>
                        </w:rPr>
                        <w:t>45</w:t>
                      </w:r>
                      <w:r>
                        <w:rPr>
                          <w:noProof/>
                        </w:rPr>
                        <w:fldChar w:fldCharType="end"/>
                      </w:r>
                      <w:r>
                        <w:t xml:space="preserve"> </w:t>
                      </w:r>
                      <w:proofErr w:type="spellStart"/>
                      <w:r>
                        <w:t>gui</w:t>
                      </w:r>
                      <w:proofErr w:type="spellEnd"/>
                      <w:r>
                        <w:t xml:space="preserve"> imports and window properties</w:t>
                      </w:r>
                      <w:bookmarkEnd w:id="233"/>
                      <w:bookmarkEnd w:id="234"/>
                    </w:p>
                  </w:txbxContent>
                </v:textbox>
                <w10:wrap anchorx="margin"/>
              </v:shape>
            </w:pict>
          </mc:Fallback>
        </mc:AlternateContent>
      </w:r>
    </w:p>
    <w:p w14:paraId="345F20DE" w14:textId="5C086967" w:rsidR="00BC56D1" w:rsidRPr="00BC56D1" w:rsidRDefault="00954EA3" w:rsidP="00BC56D1">
      <w:r>
        <w:rPr>
          <w:noProof/>
        </w:rPr>
        <w:drawing>
          <wp:anchor distT="0" distB="0" distL="114300" distR="114300" simplePos="0" relativeHeight="251725824" behindDoc="1" locked="0" layoutInCell="1" allowOverlap="1" wp14:anchorId="240F083D" wp14:editId="6A574CB1">
            <wp:simplePos x="0" y="0"/>
            <wp:positionH relativeFrom="margin">
              <wp:align>right</wp:align>
            </wp:positionH>
            <wp:positionV relativeFrom="paragraph">
              <wp:posOffset>176530</wp:posOffset>
            </wp:positionV>
            <wp:extent cx="6858000" cy="3395980"/>
            <wp:effectExtent l="0" t="0" r="0" b="0"/>
            <wp:wrapTight wrapText="bothSides">
              <wp:wrapPolygon edited="0">
                <wp:start x="0" y="0"/>
                <wp:lineTo x="0" y="21447"/>
                <wp:lineTo x="21540" y="21447"/>
                <wp:lineTo x="21540"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858000" cy="3395980"/>
                    </a:xfrm>
                    <a:prstGeom prst="rect">
                      <a:avLst/>
                    </a:prstGeom>
                  </pic:spPr>
                </pic:pic>
              </a:graphicData>
            </a:graphic>
          </wp:anchor>
        </w:drawing>
      </w:r>
    </w:p>
    <w:p w14:paraId="41AB885B" w14:textId="6C9AD0F7" w:rsidR="00AB2CDB" w:rsidRDefault="00AB2CDB" w:rsidP="00BC56D1"/>
    <w:p w14:paraId="0A4F7FA1" w14:textId="768A00F0" w:rsidR="00AB2CDB" w:rsidRDefault="00AB2CDB" w:rsidP="008F6E51">
      <w:pPr>
        <w:pStyle w:val="Text"/>
      </w:pPr>
      <w:r>
        <w:t xml:space="preserve">Then we define 8 functions each with the name of a sorting algorithm, these functions will call the </w:t>
      </w:r>
      <w:proofErr w:type="spellStart"/>
      <w:r>
        <w:t>main_sort</w:t>
      </w:r>
      <w:proofErr w:type="spellEnd"/>
      <w:r>
        <w:t xml:space="preserve"> algorithm corresponding to its sorting </w:t>
      </w:r>
      <w:r w:rsidR="00977A91">
        <w:t>algorithm but</w:t>
      </w:r>
      <w:r>
        <w:t xml:space="preserve"> will not show the plot unless the variable a</w:t>
      </w:r>
      <w:r w:rsidR="00977A91" w:rsidRPr="00977A91">
        <w:t xml:space="preserve"> </w:t>
      </w:r>
      <w:r w:rsidR="00977A91">
        <w:t xml:space="preserve">(previously mentioned in </w:t>
      </w:r>
      <w:proofErr w:type="spellStart"/>
      <w:r w:rsidR="00977A91">
        <w:t>main_sort</w:t>
      </w:r>
      <w:proofErr w:type="spellEnd"/>
      <w:r w:rsidR="00977A91">
        <w:t xml:space="preserve"> section to determine </w:t>
      </w:r>
      <w:r w:rsidR="00977A91">
        <w:rPr>
          <w:rFonts w:cs="Consolas"/>
        </w:rPr>
        <w:t>whether it was clicked to be shown comparatively or against its own asymptotic upper bound) is equal to zero which is as we recall means to plot the graph against its own asymptotic upper bound. otherwise the plot will be on hold to be used in comparison</w:t>
      </w:r>
    </w:p>
    <w:p w14:paraId="7C4E0E27" w14:textId="5981F051" w:rsidR="00AB2CDB" w:rsidRDefault="00AB2CDB" w:rsidP="008F6E51">
      <w:pPr>
        <w:pStyle w:val="Text"/>
      </w:pPr>
    </w:p>
    <w:p w14:paraId="68ED40E5" w14:textId="70DF797D" w:rsidR="00AB2CDB" w:rsidRDefault="00AB2CDB" w:rsidP="008F6E51">
      <w:pPr>
        <w:pStyle w:val="Text"/>
      </w:pPr>
    </w:p>
    <w:p w14:paraId="4844AA9E" w14:textId="0D525322" w:rsidR="00AB2CDB" w:rsidRDefault="00AB2CDB" w:rsidP="00BC56D1"/>
    <w:p w14:paraId="2A4BE9C3" w14:textId="1FFD8845" w:rsidR="00AB2CDB" w:rsidRDefault="00AB2CDB" w:rsidP="00BC56D1"/>
    <w:p w14:paraId="4EA0AC8E" w14:textId="5BBED1D3" w:rsidR="00AB2CDB" w:rsidRDefault="001C203C" w:rsidP="00BC56D1">
      <w:r>
        <w:rPr>
          <w:noProof/>
        </w:rPr>
        <w:lastRenderedPageBreak/>
        <mc:AlternateContent>
          <mc:Choice Requires="wps">
            <w:drawing>
              <wp:anchor distT="0" distB="0" distL="114300" distR="114300" simplePos="0" relativeHeight="251734016" behindDoc="1" locked="0" layoutInCell="1" allowOverlap="1" wp14:anchorId="42846950" wp14:editId="236B3872">
                <wp:simplePos x="0" y="0"/>
                <wp:positionH relativeFrom="column">
                  <wp:posOffset>0</wp:posOffset>
                </wp:positionH>
                <wp:positionV relativeFrom="paragraph">
                  <wp:posOffset>0</wp:posOffset>
                </wp:positionV>
                <wp:extent cx="6858000" cy="4572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28950535" w14:textId="720C4538" w:rsidR="001C203C" w:rsidRPr="00A602D6"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35" w:name="_Toc91715710"/>
                            <w:bookmarkStart w:id="236" w:name="_Toc91768967"/>
                            <w:r w:rsidR="00C736E9">
                              <w:rPr>
                                <w:noProof/>
                              </w:rPr>
                              <w:t>46</w:t>
                            </w:r>
                            <w:r>
                              <w:rPr>
                                <w:noProof/>
                              </w:rPr>
                              <w:fldChar w:fldCharType="end"/>
                            </w:r>
                            <w:r>
                              <w:t xml:space="preserve"> algorithms functions</w:t>
                            </w:r>
                            <w:bookmarkEnd w:id="235"/>
                            <w:bookmarkEnd w:id="236"/>
                          </w:p>
                          <w:p w14:paraId="77F58948" w14:textId="77777777" w:rsidR="00ED0D6C" w:rsidRDefault="00ED0D6C"/>
                          <w:p w14:paraId="49146FFF" w14:textId="44590E08" w:rsidR="001C203C" w:rsidRPr="00A602D6"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37" w:name="_Toc91715711"/>
                            <w:bookmarkStart w:id="238" w:name="_Toc91768968"/>
                            <w:r w:rsidR="00C736E9">
                              <w:rPr>
                                <w:noProof/>
                              </w:rPr>
                              <w:t>47</w:t>
                            </w:r>
                            <w:r>
                              <w:rPr>
                                <w:noProof/>
                              </w:rPr>
                              <w:fldChar w:fldCharType="end"/>
                            </w:r>
                            <w:r>
                              <w:t xml:space="preserve"> algorithms functions</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846950" id="Text Box 52" o:spid="_x0000_s1054" type="#_x0000_t202" style="position:absolute;margin-left:0;margin-top:0;width:540pt;height:36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" stroked="f">
                <v:textbox inset="0,0,0,0">
                  <w:txbxContent>
                    <w:p w14:paraId="28950535" w14:textId="720C4538" w:rsidR="001C203C" w:rsidRPr="00A602D6"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39" w:name="_Toc91715710"/>
                      <w:bookmarkStart w:id="240" w:name="_Toc91768967"/>
                      <w:r w:rsidR="00C736E9">
                        <w:rPr>
                          <w:noProof/>
                        </w:rPr>
                        <w:t>46</w:t>
                      </w:r>
                      <w:r>
                        <w:rPr>
                          <w:noProof/>
                        </w:rPr>
                        <w:fldChar w:fldCharType="end"/>
                      </w:r>
                      <w:r>
                        <w:t xml:space="preserve"> algorithms functions</w:t>
                      </w:r>
                      <w:bookmarkEnd w:id="239"/>
                      <w:bookmarkEnd w:id="240"/>
                    </w:p>
                    <w:p w14:paraId="77F58948" w14:textId="77777777" w:rsidR="00ED0D6C" w:rsidRDefault="00ED0D6C"/>
                    <w:p w14:paraId="49146FFF" w14:textId="44590E08" w:rsidR="001C203C" w:rsidRPr="00A602D6"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41" w:name="_Toc91715711"/>
                      <w:bookmarkStart w:id="242" w:name="_Toc91768968"/>
                      <w:r w:rsidR="00C736E9">
                        <w:rPr>
                          <w:noProof/>
                        </w:rPr>
                        <w:t>47</w:t>
                      </w:r>
                      <w:r>
                        <w:rPr>
                          <w:noProof/>
                        </w:rPr>
                        <w:fldChar w:fldCharType="end"/>
                      </w:r>
                      <w:r>
                        <w:t xml:space="preserve"> algorithms functions</w:t>
                      </w:r>
                      <w:bookmarkEnd w:id="241"/>
                      <w:bookmarkEnd w:id="242"/>
                    </w:p>
                  </w:txbxContent>
                </v:textbox>
              </v:shape>
            </w:pict>
          </mc:Fallback>
        </mc:AlternateContent>
      </w:r>
      <w:r w:rsidR="00977A91">
        <w:rPr>
          <w:noProof/>
        </w:rPr>
        <w:drawing>
          <wp:anchor distT="0" distB="0" distL="114300" distR="114300" simplePos="0" relativeHeight="251729920" behindDoc="1" locked="0" layoutInCell="1" allowOverlap="1" wp14:anchorId="11E49253" wp14:editId="4ACA7E63">
            <wp:simplePos x="0" y="0"/>
            <wp:positionH relativeFrom="margin">
              <wp:align>right</wp:align>
            </wp:positionH>
            <wp:positionV relativeFrom="paragraph">
              <wp:posOffset>200025</wp:posOffset>
            </wp:positionV>
            <wp:extent cx="6858000" cy="5126990"/>
            <wp:effectExtent l="0" t="0" r="0" b="0"/>
            <wp:wrapTight wrapText="bothSides">
              <wp:wrapPolygon edited="0">
                <wp:start x="0" y="0"/>
                <wp:lineTo x="0" y="21509"/>
                <wp:lineTo x="21540" y="21509"/>
                <wp:lineTo x="21540" y="0"/>
                <wp:lineTo x="0" y="0"/>
              </wp:wrapPolygon>
            </wp:wrapTight>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858000" cy="5126990"/>
                    </a:xfrm>
                    <a:prstGeom prst="rect">
                      <a:avLst/>
                    </a:prstGeom>
                  </pic:spPr>
                </pic:pic>
              </a:graphicData>
            </a:graphic>
          </wp:anchor>
        </w:drawing>
      </w:r>
    </w:p>
    <w:p w14:paraId="181263DD" w14:textId="55F197B3" w:rsidR="00AB2CDB" w:rsidRDefault="00AB2CDB" w:rsidP="00BC56D1"/>
    <w:p w14:paraId="4676DCE6" w14:textId="5722282E" w:rsidR="00AB2CDB" w:rsidRDefault="00AB2CDB" w:rsidP="008F6E51">
      <w:pPr>
        <w:pStyle w:val="Text"/>
      </w:pPr>
      <w:r>
        <w:t>After</w:t>
      </w:r>
      <w:r w:rsidR="00977A91">
        <w:t xml:space="preserve"> that</w:t>
      </w:r>
      <w:r>
        <w:t xml:space="preserve"> we add buttons to the window each with a title of a sorting algorithm of if pressed will </w:t>
      </w:r>
      <w:r w:rsidR="00977A91">
        <w:t>call the function of the sort that was defined right before add send variable a with 0. an extra button</w:t>
      </w:r>
      <w:r w:rsidR="00C77FE1">
        <w:t xml:space="preserve"> with the title compare</w:t>
      </w:r>
      <w:r w:rsidR="00977A91">
        <w:t xml:space="preserve"> is ad</w:t>
      </w:r>
      <w:r w:rsidR="00C77FE1">
        <w:t>ded to open a new window to let the user chose which algorithms to compare</w:t>
      </w:r>
    </w:p>
    <w:p w14:paraId="546C5456" w14:textId="5AEC4919" w:rsidR="006A3981" w:rsidRPr="006A3981" w:rsidRDefault="006A3981" w:rsidP="006A3981"/>
    <w:p w14:paraId="35BD2677" w14:textId="347969AA" w:rsidR="006A3981" w:rsidRPr="006A3981" w:rsidRDefault="006A3981" w:rsidP="006A3981"/>
    <w:p w14:paraId="30D76EB5" w14:textId="53BEE853" w:rsidR="006A3981" w:rsidRPr="006A3981" w:rsidRDefault="006A3981" w:rsidP="006A3981"/>
    <w:p w14:paraId="5DE3986F" w14:textId="7F5BC3D2" w:rsidR="006A3981" w:rsidRPr="006A3981" w:rsidRDefault="006A3981" w:rsidP="006A3981"/>
    <w:p w14:paraId="7E7445E6" w14:textId="4DAA7713" w:rsidR="006A3981" w:rsidRPr="006A3981" w:rsidRDefault="006A3981" w:rsidP="006A3981"/>
    <w:p w14:paraId="1FA6EABF" w14:textId="618868DE" w:rsidR="006A3981" w:rsidRPr="006A3981" w:rsidRDefault="006A3981" w:rsidP="006A3981"/>
    <w:p w14:paraId="492BF16D" w14:textId="35D9C834" w:rsidR="006A3981" w:rsidRPr="006A3981" w:rsidRDefault="006A3981" w:rsidP="006A3981"/>
    <w:p w14:paraId="7EE2320D" w14:textId="46A721A5" w:rsidR="006A3981" w:rsidRPr="006A3981" w:rsidRDefault="006A3981" w:rsidP="006A3981"/>
    <w:p w14:paraId="14C299C6" w14:textId="08920AD0" w:rsidR="006A3981" w:rsidRPr="006A3981" w:rsidRDefault="006A3981" w:rsidP="006A3981"/>
    <w:p w14:paraId="65B584C8" w14:textId="7FB3E7D6" w:rsidR="006A3981" w:rsidRPr="006A3981" w:rsidRDefault="006A3981" w:rsidP="006A3981"/>
    <w:p w14:paraId="33D1EE42" w14:textId="17AE3B03" w:rsidR="006A3981" w:rsidRPr="006A3981" w:rsidRDefault="006A3981" w:rsidP="006A3981"/>
    <w:p w14:paraId="121A9E2F" w14:textId="22333E7A" w:rsidR="006A3981" w:rsidRDefault="006A3981" w:rsidP="006A3981">
      <w:pPr>
        <w:rPr>
          <w:szCs w:val="28"/>
        </w:rPr>
      </w:pPr>
    </w:p>
    <w:p w14:paraId="22F09A26" w14:textId="035676C1" w:rsidR="006A3981" w:rsidRPr="006A3981" w:rsidRDefault="006A3981" w:rsidP="006A3981">
      <w:pPr>
        <w:tabs>
          <w:tab w:val="left" w:pos="7044"/>
        </w:tabs>
      </w:pPr>
      <w:r>
        <w:tab/>
      </w:r>
    </w:p>
    <w:p w14:paraId="0852DA4B" w14:textId="12BDA461" w:rsidR="009436C0" w:rsidRDefault="001C203C" w:rsidP="009436C0">
      <w:r>
        <w:rPr>
          <w:noProof/>
        </w:rPr>
        <w:lastRenderedPageBreak/>
        <mc:AlternateContent>
          <mc:Choice Requires="wps">
            <w:drawing>
              <wp:anchor distT="0" distB="0" distL="114300" distR="114300" simplePos="0" relativeHeight="251736064" behindDoc="1" locked="0" layoutInCell="1" allowOverlap="1" wp14:anchorId="7CC0A55A" wp14:editId="17B4A2B4">
                <wp:simplePos x="0" y="0"/>
                <wp:positionH relativeFrom="margin">
                  <wp:align>right</wp:align>
                </wp:positionH>
                <wp:positionV relativeFrom="paragraph">
                  <wp:posOffset>88900</wp:posOffset>
                </wp:positionV>
                <wp:extent cx="6858000" cy="4572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291C376A" w14:textId="36A56976" w:rsidR="001C203C" w:rsidRPr="009D493F"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43" w:name="_Toc91715712"/>
                            <w:bookmarkStart w:id="244" w:name="_Toc91768969"/>
                            <w:r w:rsidR="00C736E9">
                              <w:rPr>
                                <w:noProof/>
                              </w:rPr>
                              <w:t>48</w:t>
                            </w:r>
                            <w:r>
                              <w:rPr>
                                <w:noProof/>
                              </w:rPr>
                              <w:fldChar w:fldCharType="end"/>
                            </w:r>
                            <w:r>
                              <w:t xml:space="preserve"> buttons</w:t>
                            </w:r>
                            <w:bookmarkEnd w:id="243"/>
                            <w:bookmarkEnd w:id="244"/>
                          </w:p>
                          <w:p w14:paraId="3A86A36B" w14:textId="77777777" w:rsidR="00ED0D6C" w:rsidRDefault="00ED0D6C"/>
                          <w:p w14:paraId="792FFAC4" w14:textId="0982E8FF" w:rsidR="001C203C" w:rsidRPr="009D493F"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45" w:name="_Toc91715713"/>
                            <w:bookmarkStart w:id="246" w:name="_Toc91768970"/>
                            <w:r w:rsidR="00C736E9">
                              <w:rPr>
                                <w:noProof/>
                              </w:rPr>
                              <w:t>49</w:t>
                            </w:r>
                            <w:r>
                              <w:rPr>
                                <w:noProof/>
                              </w:rPr>
                              <w:fldChar w:fldCharType="end"/>
                            </w:r>
                            <w:r>
                              <w:t xml:space="preserve"> buttons</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C0A55A" id="Text Box 53" o:spid="_x0000_s1055" type="#_x0000_t202" style="position:absolute;margin-left:488.8pt;margin-top:7pt;width:540pt;height:36pt;z-index:-25158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" stroked="f">
                <v:textbox inset="0,0,0,0">
                  <w:txbxContent>
                    <w:p w14:paraId="291C376A" w14:textId="36A56976" w:rsidR="001C203C" w:rsidRPr="009D493F"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47" w:name="_Toc91715712"/>
                      <w:bookmarkStart w:id="248" w:name="_Toc91768969"/>
                      <w:r w:rsidR="00C736E9">
                        <w:rPr>
                          <w:noProof/>
                        </w:rPr>
                        <w:t>48</w:t>
                      </w:r>
                      <w:r>
                        <w:rPr>
                          <w:noProof/>
                        </w:rPr>
                        <w:fldChar w:fldCharType="end"/>
                      </w:r>
                      <w:r>
                        <w:t xml:space="preserve"> buttons</w:t>
                      </w:r>
                      <w:bookmarkEnd w:id="247"/>
                      <w:bookmarkEnd w:id="248"/>
                    </w:p>
                    <w:p w14:paraId="3A86A36B" w14:textId="77777777" w:rsidR="00ED0D6C" w:rsidRDefault="00ED0D6C"/>
                    <w:p w14:paraId="792FFAC4" w14:textId="0982E8FF" w:rsidR="001C203C" w:rsidRPr="009D493F"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49" w:name="_Toc91715713"/>
                      <w:bookmarkStart w:id="250" w:name="_Toc91768970"/>
                      <w:r w:rsidR="00C736E9">
                        <w:rPr>
                          <w:noProof/>
                        </w:rPr>
                        <w:t>49</w:t>
                      </w:r>
                      <w:r>
                        <w:rPr>
                          <w:noProof/>
                        </w:rPr>
                        <w:fldChar w:fldCharType="end"/>
                      </w:r>
                      <w:r>
                        <w:t xml:space="preserve"> buttons</w:t>
                      </w:r>
                      <w:bookmarkEnd w:id="249"/>
                      <w:bookmarkEnd w:id="250"/>
                    </w:p>
                  </w:txbxContent>
                </v:textbox>
                <w10:wrap anchorx="margin"/>
              </v:shape>
            </w:pict>
          </mc:Fallback>
        </mc:AlternateContent>
      </w:r>
      <w:r>
        <w:rPr>
          <w:noProof/>
        </w:rPr>
        <w:drawing>
          <wp:anchor distT="0" distB="0" distL="114300" distR="114300" simplePos="0" relativeHeight="251730944" behindDoc="1" locked="0" layoutInCell="1" allowOverlap="1" wp14:anchorId="213966F6" wp14:editId="2A58996D">
            <wp:simplePos x="0" y="0"/>
            <wp:positionH relativeFrom="margin">
              <wp:align>right</wp:align>
            </wp:positionH>
            <wp:positionV relativeFrom="paragraph">
              <wp:posOffset>297815</wp:posOffset>
            </wp:positionV>
            <wp:extent cx="6858000" cy="2227580"/>
            <wp:effectExtent l="0" t="0" r="0" b="1270"/>
            <wp:wrapTight wrapText="bothSides">
              <wp:wrapPolygon edited="0">
                <wp:start x="0" y="0"/>
                <wp:lineTo x="0" y="21428"/>
                <wp:lineTo x="21540" y="21428"/>
                <wp:lineTo x="21540" y="0"/>
                <wp:lineTo x="0" y="0"/>
              </wp:wrapPolygon>
            </wp:wrapTight>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858000" cy="2227580"/>
                    </a:xfrm>
                    <a:prstGeom prst="rect">
                      <a:avLst/>
                    </a:prstGeom>
                  </pic:spPr>
                </pic:pic>
              </a:graphicData>
            </a:graphic>
          </wp:anchor>
        </w:drawing>
      </w:r>
    </w:p>
    <w:p w14:paraId="74894283" w14:textId="08DE8B82" w:rsidR="00CD1A05" w:rsidRDefault="00CD1A05" w:rsidP="00867EF9">
      <w:pPr>
        <w:pStyle w:val="Text"/>
      </w:pPr>
      <w:r>
        <w:t xml:space="preserve">Then we create variables var1 through var8 to store </w:t>
      </w:r>
      <w:r w:rsidR="009436C0">
        <w:t>whether the check box of each sort algorithm is checked</w:t>
      </w:r>
      <w:r>
        <w:t>. Then we create</w:t>
      </w:r>
      <w:r w:rsidR="009436C0">
        <w:t xml:space="preserve"> said</w:t>
      </w:r>
      <w:r>
        <w:t xml:space="preserve"> check boxes</w:t>
      </w:r>
      <w:r w:rsidR="009436C0">
        <w:t xml:space="preserve"> with the algorithms names as titles and variables var1…8 as saving value</w:t>
      </w:r>
      <w:r>
        <w:t xml:space="preserve"> to determine which algorithms to be compared to each other </w:t>
      </w:r>
      <w:r w:rsidR="001C203C">
        <w:t>and then a button to show the plotted graph</w:t>
      </w:r>
    </w:p>
    <w:p w14:paraId="56E34175" w14:textId="5C9AA370" w:rsidR="00CD1A05" w:rsidRDefault="006A3981" w:rsidP="00BC56D1">
      <w:r>
        <w:rPr>
          <w:noProof/>
        </w:rPr>
        <w:drawing>
          <wp:anchor distT="0" distB="0" distL="114300" distR="114300" simplePos="0" relativeHeight="251728896" behindDoc="1" locked="0" layoutInCell="1" allowOverlap="1" wp14:anchorId="1B034180" wp14:editId="337CD5C8">
            <wp:simplePos x="0" y="0"/>
            <wp:positionH relativeFrom="margin">
              <wp:align>right</wp:align>
            </wp:positionH>
            <wp:positionV relativeFrom="paragraph">
              <wp:posOffset>189230</wp:posOffset>
            </wp:positionV>
            <wp:extent cx="6858000" cy="2343150"/>
            <wp:effectExtent l="0" t="0" r="0" b="0"/>
            <wp:wrapTight wrapText="bothSides">
              <wp:wrapPolygon edited="0">
                <wp:start x="0" y="0"/>
                <wp:lineTo x="0" y="21424"/>
                <wp:lineTo x="21540" y="21424"/>
                <wp:lineTo x="21540" y="0"/>
                <wp:lineTo x="0" y="0"/>
              </wp:wrapPolygon>
            </wp:wrapTight>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858000" cy="2343150"/>
                    </a:xfrm>
                    <a:prstGeom prst="rect">
                      <a:avLst/>
                    </a:prstGeom>
                  </pic:spPr>
                </pic:pic>
              </a:graphicData>
            </a:graphic>
          </wp:anchor>
        </w:drawing>
      </w:r>
      <w:r w:rsidR="001C203C">
        <w:rPr>
          <w:noProof/>
        </w:rPr>
        <mc:AlternateContent>
          <mc:Choice Requires="wps">
            <w:drawing>
              <wp:anchor distT="0" distB="0" distL="114300" distR="114300" simplePos="0" relativeHeight="251738112" behindDoc="1" locked="0" layoutInCell="1" allowOverlap="1" wp14:anchorId="4CC67D40" wp14:editId="2434BA4C">
                <wp:simplePos x="0" y="0"/>
                <wp:positionH relativeFrom="margin">
                  <wp:align>right</wp:align>
                </wp:positionH>
                <wp:positionV relativeFrom="paragraph">
                  <wp:posOffset>38735</wp:posOffset>
                </wp:positionV>
                <wp:extent cx="6858000" cy="4572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690278CB" w14:textId="5A400D2C" w:rsidR="001C203C" w:rsidRPr="00AD3154"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51" w:name="_Toc91715714"/>
                            <w:bookmarkStart w:id="252" w:name="_Toc91768971"/>
                            <w:r w:rsidR="00C736E9">
                              <w:rPr>
                                <w:noProof/>
                              </w:rPr>
                              <w:t>50</w:t>
                            </w:r>
                            <w:r>
                              <w:rPr>
                                <w:noProof/>
                              </w:rPr>
                              <w:fldChar w:fldCharType="end"/>
                            </w:r>
                            <w:r>
                              <w:t xml:space="preserve"> check boxes</w:t>
                            </w:r>
                            <w:bookmarkEnd w:id="251"/>
                            <w:bookmarkEnd w:id="252"/>
                          </w:p>
                          <w:p w14:paraId="1EE0EA07" w14:textId="77777777" w:rsidR="00ED0D6C" w:rsidRDefault="00ED0D6C"/>
                          <w:p w14:paraId="68D65507" w14:textId="0E636A06" w:rsidR="001C203C" w:rsidRPr="00AD3154"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53" w:name="_Toc91715715"/>
                            <w:bookmarkStart w:id="254" w:name="_Toc91768972"/>
                            <w:r w:rsidR="00C736E9">
                              <w:rPr>
                                <w:noProof/>
                              </w:rPr>
                              <w:t>51</w:t>
                            </w:r>
                            <w:r>
                              <w:rPr>
                                <w:noProof/>
                              </w:rPr>
                              <w:fldChar w:fldCharType="end"/>
                            </w:r>
                            <w:r>
                              <w:t xml:space="preserve"> check boxes</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CC67D40" id="Text Box 54" o:spid="_x0000_s1056" type="#_x0000_t202" style="position:absolute;margin-left:488.8pt;margin-top:3.05pt;width:540pt;height:36pt;z-index:-251578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" stroked="f">
                <v:textbox inset="0,0,0,0">
                  <w:txbxContent>
                    <w:p w14:paraId="690278CB" w14:textId="5A400D2C" w:rsidR="001C203C" w:rsidRPr="00AD3154"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55" w:name="_Toc91715714"/>
                      <w:bookmarkStart w:id="256" w:name="_Toc91768971"/>
                      <w:r w:rsidR="00C736E9">
                        <w:rPr>
                          <w:noProof/>
                        </w:rPr>
                        <w:t>50</w:t>
                      </w:r>
                      <w:r>
                        <w:rPr>
                          <w:noProof/>
                        </w:rPr>
                        <w:fldChar w:fldCharType="end"/>
                      </w:r>
                      <w:r>
                        <w:t xml:space="preserve"> check boxes</w:t>
                      </w:r>
                      <w:bookmarkEnd w:id="255"/>
                      <w:bookmarkEnd w:id="256"/>
                    </w:p>
                    <w:p w14:paraId="1EE0EA07" w14:textId="77777777" w:rsidR="00ED0D6C" w:rsidRDefault="00ED0D6C"/>
                    <w:p w14:paraId="68D65507" w14:textId="0E636A06" w:rsidR="001C203C" w:rsidRPr="00AD3154" w:rsidRDefault="001C203C" w:rsidP="001C203C">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57" w:name="_Toc91715715"/>
                      <w:bookmarkStart w:id="258" w:name="_Toc91768972"/>
                      <w:r w:rsidR="00C736E9">
                        <w:rPr>
                          <w:noProof/>
                        </w:rPr>
                        <w:t>51</w:t>
                      </w:r>
                      <w:r>
                        <w:rPr>
                          <w:noProof/>
                        </w:rPr>
                        <w:fldChar w:fldCharType="end"/>
                      </w:r>
                      <w:r>
                        <w:t xml:space="preserve"> check boxes</w:t>
                      </w:r>
                      <w:bookmarkEnd w:id="257"/>
                      <w:bookmarkEnd w:id="258"/>
                    </w:p>
                  </w:txbxContent>
                </v:textbox>
                <w10:wrap anchorx="margin"/>
              </v:shape>
            </w:pict>
          </mc:Fallback>
        </mc:AlternateContent>
      </w:r>
    </w:p>
    <w:p w14:paraId="74F2C382" w14:textId="235080D9" w:rsidR="009436C0" w:rsidRDefault="009436C0" w:rsidP="00BC56D1"/>
    <w:p w14:paraId="136CE515" w14:textId="363A2DDA" w:rsidR="009436C0" w:rsidRDefault="009436C0" w:rsidP="00867EF9">
      <w:pPr>
        <w:pStyle w:val="Text"/>
      </w:pPr>
      <w:r>
        <w:t>Finally the new window opened will inherit the properties of the previous one, then we define a function called compare that calls the functions of the algorithms if they were selected by the user (var=1) but sends the variable a =1 to plot the graphs comparatively. We only plot(</w:t>
      </w:r>
      <w:proofErr w:type="spellStart"/>
      <w:r>
        <w:t>plt.show</w:t>
      </w:r>
      <w:proofErr w:type="spellEnd"/>
      <w:r>
        <w:t>) after all if conditions have been checked to show all required graphs</w:t>
      </w:r>
    </w:p>
    <w:p w14:paraId="76963F14" w14:textId="4EFD5CEE" w:rsidR="00CD1A05" w:rsidRDefault="001C203C" w:rsidP="00BC56D1">
      <w:r>
        <w:rPr>
          <w:noProof/>
        </w:rPr>
        <w:lastRenderedPageBreak/>
        <mc:AlternateContent>
          <mc:Choice Requires="wps">
            <w:drawing>
              <wp:anchor distT="0" distB="0" distL="114300" distR="114300" simplePos="0" relativeHeight="251740160" behindDoc="1" locked="0" layoutInCell="1" allowOverlap="1" wp14:anchorId="277AF0BE" wp14:editId="6429B727">
                <wp:simplePos x="0" y="0"/>
                <wp:positionH relativeFrom="margin">
                  <wp:align>right</wp:align>
                </wp:positionH>
                <wp:positionV relativeFrom="paragraph">
                  <wp:posOffset>133985</wp:posOffset>
                </wp:positionV>
                <wp:extent cx="6858000" cy="4572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5CE1D7D2" w14:textId="33DCF0D5" w:rsidR="001C203C" w:rsidRPr="00C5353A" w:rsidRDefault="001C203C" w:rsidP="00867EF9">
                            <w:pPr>
                              <w:pStyle w:val="Text"/>
                              <w:rPr>
                                <w:noProof/>
                                <w:szCs w:val="24"/>
                              </w:rPr>
                            </w:pPr>
                            <w:r>
                              <w:rPr>
                                <w:noProof/>
                              </w:rPr>
                              <w:fldChar w:fldCharType="begin"/>
                            </w:r>
                            <w:r>
                              <w:rPr>
                                <w:noProof/>
                              </w:rPr>
                              <w:instrText xml:space="preserve"> SEQ Figure \* ARABIC </w:instrText>
                            </w:r>
                            <w:r>
                              <w:rPr>
                                <w:noProof/>
                              </w:rPr>
                              <w:fldChar w:fldCharType="separate"/>
                            </w:r>
                            <w:bookmarkStart w:id="259" w:name="_Toc91715716"/>
                            <w:bookmarkStart w:id="260" w:name="_Toc91768973"/>
                            <w:r w:rsidR="00C736E9">
                              <w:rPr>
                                <w:noProof/>
                              </w:rPr>
                              <w:t>52</w:t>
                            </w:r>
                            <w:r>
                              <w:rPr>
                                <w:noProof/>
                              </w:rPr>
                              <w:fldChar w:fldCharType="end"/>
                            </w:r>
                            <w:r>
                              <w:t xml:space="preserve"> comparison graph</w:t>
                            </w:r>
                            <w:bookmarkEnd w:id="259"/>
                            <w:bookmarkEnd w:id="260"/>
                          </w:p>
                          <w:p w14:paraId="5F216CC0" w14:textId="77777777" w:rsidR="00ED0D6C" w:rsidRDefault="00ED0D6C"/>
                          <w:p w14:paraId="224DDFFF" w14:textId="45C171D7" w:rsidR="001C203C" w:rsidRPr="00C5353A" w:rsidRDefault="001C203C" w:rsidP="00867EF9">
                            <w:pPr>
                              <w:pStyle w:val="Text"/>
                              <w:rPr>
                                <w:noProof/>
                                <w:szCs w:val="24"/>
                              </w:rPr>
                            </w:pPr>
                            <w:r>
                              <w:rPr>
                                <w:noProof/>
                              </w:rPr>
                              <w:fldChar w:fldCharType="begin"/>
                            </w:r>
                            <w:r>
                              <w:rPr>
                                <w:noProof/>
                              </w:rPr>
                              <w:instrText xml:space="preserve"> SEQ Figure \* ARABIC </w:instrText>
                            </w:r>
                            <w:r>
                              <w:rPr>
                                <w:noProof/>
                              </w:rPr>
                              <w:fldChar w:fldCharType="separate"/>
                            </w:r>
                            <w:bookmarkStart w:id="261" w:name="_Toc91715717"/>
                            <w:bookmarkStart w:id="262" w:name="_Toc91768974"/>
                            <w:r w:rsidR="00C736E9">
                              <w:rPr>
                                <w:noProof/>
                              </w:rPr>
                              <w:t>53</w:t>
                            </w:r>
                            <w:r>
                              <w:rPr>
                                <w:noProof/>
                              </w:rPr>
                              <w:fldChar w:fldCharType="end"/>
                            </w:r>
                            <w:r>
                              <w:t xml:space="preserve"> comparison graph</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77AF0BE" id="Text Box 55" o:spid="_x0000_s1057" type="#_x0000_t202" style="position:absolute;margin-left:488.8pt;margin-top:10.55pt;width:540pt;height:36pt;z-index:-251576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" stroked="f">
                <v:textbox inset="0,0,0,0">
                  <w:txbxContent>
                    <w:p w14:paraId="5CE1D7D2" w14:textId="33DCF0D5" w:rsidR="001C203C" w:rsidRPr="00C5353A" w:rsidRDefault="001C203C" w:rsidP="00867EF9">
                      <w:pPr>
                        <w:pStyle w:val="Text"/>
                        <w:rPr>
                          <w:noProof/>
                          <w:szCs w:val="24"/>
                        </w:rPr>
                      </w:pPr>
                      <w:r>
                        <w:rPr>
                          <w:noProof/>
                        </w:rPr>
                        <w:fldChar w:fldCharType="begin"/>
                      </w:r>
                      <w:r>
                        <w:rPr>
                          <w:noProof/>
                        </w:rPr>
                        <w:instrText xml:space="preserve"> SEQ Figure \* ARABIC </w:instrText>
                      </w:r>
                      <w:r>
                        <w:rPr>
                          <w:noProof/>
                        </w:rPr>
                        <w:fldChar w:fldCharType="separate"/>
                      </w:r>
                      <w:bookmarkStart w:id="263" w:name="_Toc91715716"/>
                      <w:bookmarkStart w:id="264" w:name="_Toc91768973"/>
                      <w:r w:rsidR="00C736E9">
                        <w:rPr>
                          <w:noProof/>
                        </w:rPr>
                        <w:t>52</w:t>
                      </w:r>
                      <w:r>
                        <w:rPr>
                          <w:noProof/>
                        </w:rPr>
                        <w:fldChar w:fldCharType="end"/>
                      </w:r>
                      <w:r>
                        <w:t xml:space="preserve"> comparison graph</w:t>
                      </w:r>
                      <w:bookmarkEnd w:id="263"/>
                      <w:bookmarkEnd w:id="264"/>
                    </w:p>
                    <w:p w14:paraId="5F216CC0" w14:textId="77777777" w:rsidR="00ED0D6C" w:rsidRDefault="00ED0D6C"/>
                    <w:p w14:paraId="224DDFFF" w14:textId="45C171D7" w:rsidR="001C203C" w:rsidRPr="00C5353A" w:rsidRDefault="001C203C" w:rsidP="00867EF9">
                      <w:pPr>
                        <w:pStyle w:val="Text"/>
                        <w:rPr>
                          <w:noProof/>
                          <w:szCs w:val="24"/>
                        </w:rPr>
                      </w:pPr>
                      <w:r>
                        <w:rPr>
                          <w:noProof/>
                        </w:rPr>
                        <w:fldChar w:fldCharType="begin"/>
                      </w:r>
                      <w:r>
                        <w:rPr>
                          <w:noProof/>
                        </w:rPr>
                        <w:instrText xml:space="preserve"> SEQ Figure \* ARABIC </w:instrText>
                      </w:r>
                      <w:r>
                        <w:rPr>
                          <w:noProof/>
                        </w:rPr>
                        <w:fldChar w:fldCharType="separate"/>
                      </w:r>
                      <w:bookmarkStart w:id="265" w:name="_Toc91715717"/>
                      <w:bookmarkStart w:id="266" w:name="_Toc91768974"/>
                      <w:r w:rsidR="00C736E9">
                        <w:rPr>
                          <w:noProof/>
                        </w:rPr>
                        <w:t>53</w:t>
                      </w:r>
                      <w:r>
                        <w:rPr>
                          <w:noProof/>
                        </w:rPr>
                        <w:fldChar w:fldCharType="end"/>
                      </w:r>
                      <w:r>
                        <w:t xml:space="preserve"> comparison graph</w:t>
                      </w:r>
                      <w:bookmarkEnd w:id="265"/>
                      <w:bookmarkEnd w:id="266"/>
                    </w:p>
                  </w:txbxContent>
                </v:textbox>
                <w10:wrap anchorx="margin"/>
              </v:shape>
            </w:pict>
          </mc:Fallback>
        </mc:AlternateContent>
      </w:r>
      <w:r w:rsidR="009436C0">
        <w:rPr>
          <w:noProof/>
        </w:rPr>
        <w:drawing>
          <wp:anchor distT="0" distB="0" distL="114300" distR="114300" simplePos="0" relativeHeight="251731968" behindDoc="1" locked="0" layoutInCell="1" allowOverlap="1" wp14:anchorId="1644B79F" wp14:editId="299F3CC0">
            <wp:simplePos x="0" y="0"/>
            <wp:positionH relativeFrom="margin">
              <wp:align>right</wp:align>
            </wp:positionH>
            <wp:positionV relativeFrom="paragraph">
              <wp:posOffset>337185</wp:posOffset>
            </wp:positionV>
            <wp:extent cx="6858000" cy="2742565"/>
            <wp:effectExtent l="0" t="0" r="0" b="635"/>
            <wp:wrapTight wrapText="bothSides">
              <wp:wrapPolygon edited="0">
                <wp:start x="0" y="0"/>
                <wp:lineTo x="0" y="21455"/>
                <wp:lineTo x="21540" y="21455"/>
                <wp:lineTo x="21540" y="0"/>
                <wp:lineTo x="0" y="0"/>
              </wp:wrapPolygon>
            </wp:wrapTight>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858000" cy="2742565"/>
                    </a:xfrm>
                    <a:prstGeom prst="rect">
                      <a:avLst/>
                    </a:prstGeom>
                  </pic:spPr>
                </pic:pic>
              </a:graphicData>
            </a:graphic>
          </wp:anchor>
        </w:drawing>
      </w:r>
    </w:p>
    <w:p w14:paraId="76199A56" w14:textId="406B6F7C" w:rsidR="00EB24E1" w:rsidRDefault="00EB24E1" w:rsidP="00EB24E1">
      <w:pPr>
        <w:jc w:val="right"/>
      </w:pPr>
    </w:p>
    <w:p w14:paraId="28BDCE31" w14:textId="59846618" w:rsidR="00EB24E1" w:rsidRPr="00EB24E1" w:rsidRDefault="00EB24E1" w:rsidP="00EB24E1">
      <w:pPr>
        <w:pStyle w:val="Heading2"/>
      </w:pPr>
      <w:bookmarkStart w:id="267" w:name="_Toc91769033"/>
      <w:r>
        <w:rPr>
          <w:noProof/>
        </w:rPr>
        <w:drawing>
          <wp:anchor distT="0" distB="0" distL="114300" distR="114300" simplePos="0" relativeHeight="251766784" behindDoc="1" locked="0" layoutInCell="1" allowOverlap="1" wp14:anchorId="224274BB" wp14:editId="50B6CAA2">
            <wp:simplePos x="0" y="0"/>
            <wp:positionH relativeFrom="margin">
              <wp:align>right</wp:align>
            </wp:positionH>
            <wp:positionV relativeFrom="paragraph">
              <wp:posOffset>782320</wp:posOffset>
            </wp:positionV>
            <wp:extent cx="6858000" cy="3857625"/>
            <wp:effectExtent l="0" t="0" r="0" b="9525"/>
            <wp:wrapTight wrapText="bothSides">
              <wp:wrapPolygon edited="0">
                <wp:start x="0" y="0"/>
                <wp:lineTo x="0" y="21547"/>
                <wp:lineTo x="21540" y="21547"/>
                <wp:lineTo x="21540" y="0"/>
                <wp:lineTo x="0" y="0"/>
              </wp:wrapPolygon>
            </wp:wrapTight>
            <wp:docPr id="209" name="Picture 2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Pr>
          <w:noProof/>
        </w:rPr>
        <mc:AlternateContent>
          <mc:Choice Requires="wps">
            <w:drawing>
              <wp:anchor distT="0" distB="0" distL="114300" distR="114300" simplePos="0" relativeHeight="251768832" behindDoc="1" locked="0" layoutInCell="1" allowOverlap="1" wp14:anchorId="6CC94D23" wp14:editId="2154A949">
                <wp:simplePos x="0" y="0"/>
                <wp:positionH relativeFrom="column">
                  <wp:posOffset>0</wp:posOffset>
                </wp:positionH>
                <wp:positionV relativeFrom="paragraph">
                  <wp:posOffset>528320</wp:posOffset>
                </wp:positionV>
                <wp:extent cx="6858000" cy="457200"/>
                <wp:effectExtent l="0" t="0" r="0" b="0"/>
                <wp:wrapTight wrapText="bothSides">
                  <wp:wrapPolygon edited="0">
                    <wp:start x="0" y="0"/>
                    <wp:lineTo x="0" y="20700"/>
                    <wp:lineTo x="21540" y="20700"/>
                    <wp:lineTo x="21540" y="0"/>
                    <wp:lineTo x="0" y="0"/>
                  </wp:wrapPolygon>
                </wp:wrapTight>
                <wp:docPr id="212" name="Text Box 212"/>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27454D11" w14:textId="478D8926" w:rsidR="00EB24E1" w:rsidRPr="00976C39" w:rsidRDefault="00EB24E1" w:rsidP="00EB24E1">
                            <w:pPr>
                              <w:pStyle w:val="Caption"/>
                              <w:rPr>
                                <w:noProof/>
                                <w:color w:val="476166" w:themeColor="accent1"/>
                                <w:sz w:val="32"/>
                                <w:szCs w:val="48"/>
                              </w:rPr>
                            </w:pPr>
                            <w:r>
                              <w:rPr>
                                <w:noProof/>
                              </w:rPr>
                              <w:fldChar w:fldCharType="begin"/>
                            </w:r>
                            <w:r>
                              <w:rPr>
                                <w:noProof/>
                              </w:rPr>
                              <w:instrText xml:space="preserve"> SEQ Figure \* ARABIC </w:instrText>
                            </w:r>
                            <w:r>
                              <w:rPr>
                                <w:noProof/>
                              </w:rPr>
                              <w:fldChar w:fldCharType="separate"/>
                            </w:r>
                            <w:bookmarkStart w:id="268" w:name="_Toc91768975"/>
                            <w:r w:rsidR="00C736E9">
                              <w:rPr>
                                <w:noProof/>
                              </w:rPr>
                              <w:t>54</w:t>
                            </w:r>
                            <w:r>
                              <w:rPr>
                                <w:noProof/>
                              </w:rPr>
                              <w:fldChar w:fldCharType="end"/>
                            </w:r>
                            <w:r>
                              <w:t xml:space="preserve"> step counter array</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C94D23" id="Text Box 212" o:spid="_x0000_s1058" type="#_x0000_t202" style="position:absolute;left:0;text-align:left;margin-left:0;margin-top:41.6pt;width:540pt;height:36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" stroked="f">
                <v:textbox inset="0,0,0,0">
                  <w:txbxContent>
                    <w:p w14:paraId="27454D11" w14:textId="478D8926" w:rsidR="00EB24E1" w:rsidRPr="00976C39" w:rsidRDefault="00EB24E1" w:rsidP="00EB24E1">
                      <w:pPr>
                        <w:pStyle w:val="Caption"/>
                        <w:rPr>
                          <w:noProof/>
                          <w:color w:val="476166" w:themeColor="accent1"/>
                          <w:sz w:val="32"/>
                          <w:szCs w:val="48"/>
                        </w:rPr>
                      </w:pPr>
                      <w:r>
                        <w:rPr>
                          <w:noProof/>
                        </w:rPr>
                        <w:fldChar w:fldCharType="begin"/>
                      </w:r>
                      <w:r>
                        <w:rPr>
                          <w:noProof/>
                        </w:rPr>
                        <w:instrText xml:space="preserve"> SEQ Figure \* ARABIC </w:instrText>
                      </w:r>
                      <w:r>
                        <w:rPr>
                          <w:noProof/>
                        </w:rPr>
                        <w:fldChar w:fldCharType="separate"/>
                      </w:r>
                      <w:bookmarkStart w:id="269" w:name="_Toc91768975"/>
                      <w:r w:rsidR="00C736E9">
                        <w:rPr>
                          <w:noProof/>
                        </w:rPr>
                        <w:t>54</w:t>
                      </w:r>
                      <w:r>
                        <w:rPr>
                          <w:noProof/>
                        </w:rPr>
                        <w:fldChar w:fldCharType="end"/>
                      </w:r>
                      <w:r>
                        <w:t xml:space="preserve"> step counter array</w:t>
                      </w:r>
                      <w:bookmarkEnd w:id="269"/>
                    </w:p>
                  </w:txbxContent>
                </v:textbox>
                <w10:wrap type="tight"/>
              </v:shape>
            </w:pict>
          </mc:Fallback>
        </mc:AlternateContent>
      </w:r>
      <w:r>
        <w:t>Output Screenshots</w:t>
      </w:r>
      <w:bookmarkEnd w:id="267"/>
    </w:p>
    <w:p w14:paraId="7591B86F" w14:textId="671C0F55" w:rsidR="00EB24E1" w:rsidRPr="00EB24E1" w:rsidRDefault="00EB24E1" w:rsidP="00EB24E1">
      <w:pPr>
        <w:pStyle w:val="Text"/>
      </w:pPr>
    </w:p>
    <w:p w14:paraId="510373BF" w14:textId="0C7C3CDC" w:rsidR="00EB24E1" w:rsidRPr="00EB24E1" w:rsidRDefault="00EB24E1" w:rsidP="00EB24E1"/>
    <w:p w14:paraId="15376891" w14:textId="09B32F56" w:rsidR="00EB24E1" w:rsidRPr="00EB24E1" w:rsidRDefault="00EB24E1" w:rsidP="00EB24E1"/>
    <w:p w14:paraId="3A2BB39C" w14:textId="0942AB12" w:rsidR="00EB24E1" w:rsidRPr="00EB24E1" w:rsidRDefault="00EB24E1" w:rsidP="00EB24E1"/>
    <w:p w14:paraId="53003FE9" w14:textId="136ECF8B" w:rsidR="00EB24E1" w:rsidRPr="00EB24E1" w:rsidRDefault="00EB24E1" w:rsidP="00EB24E1">
      <w:r>
        <w:rPr>
          <w:noProof/>
        </w:rPr>
        <mc:AlternateContent>
          <mc:Choice Requires="wps">
            <w:drawing>
              <wp:anchor distT="0" distB="0" distL="114300" distR="114300" simplePos="0" relativeHeight="251776000" behindDoc="1" locked="0" layoutInCell="1" allowOverlap="1" wp14:anchorId="1D1CB80D" wp14:editId="23099385">
                <wp:simplePos x="0" y="0"/>
                <wp:positionH relativeFrom="margin">
                  <wp:align>right</wp:align>
                </wp:positionH>
                <wp:positionV relativeFrom="paragraph">
                  <wp:posOffset>-173355</wp:posOffset>
                </wp:positionV>
                <wp:extent cx="6858000" cy="45720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4BBE53ED" w14:textId="08317D42" w:rsidR="00EB24E1" w:rsidRPr="001C4B37" w:rsidRDefault="00EB24E1" w:rsidP="00EB24E1">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70" w:name="_Toc91768976"/>
                            <w:r w:rsidR="00C736E9">
                              <w:rPr>
                                <w:noProof/>
                              </w:rPr>
                              <w:t>55</w:t>
                            </w:r>
                            <w:r>
                              <w:rPr>
                                <w:noProof/>
                              </w:rPr>
                              <w:fldChar w:fldCharType="end"/>
                            </w:r>
                            <w:r>
                              <w:t xml:space="preserve"> main window</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1CB80D" id="Text Box 213" o:spid="_x0000_s1059" type="#_x0000_t202" style="position:absolute;margin-left:488.8pt;margin-top:-13.65pt;width:540pt;height:36pt;z-index:-251540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" stroked="f">
                <v:textbox inset="0,0,0,0">
                  <w:txbxContent>
                    <w:p w14:paraId="4BBE53ED" w14:textId="08317D42" w:rsidR="00EB24E1" w:rsidRPr="001C4B37" w:rsidRDefault="00EB24E1" w:rsidP="00EB24E1">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71" w:name="_Toc91768976"/>
                      <w:r w:rsidR="00C736E9">
                        <w:rPr>
                          <w:noProof/>
                        </w:rPr>
                        <w:t>55</w:t>
                      </w:r>
                      <w:r>
                        <w:rPr>
                          <w:noProof/>
                        </w:rPr>
                        <w:fldChar w:fldCharType="end"/>
                      </w:r>
                      <w:r>
                        <w:t xml:space="preserve"> main window</w:t>
                      </w:r>
                      <w:bookmarkEnd w:id="271"/>
                    </w:p>
                  </w:txbxContent>
                </v:textbox>
                <w10:wrap anchorx="margin"/>
              </v:shape>
            </w:pict>
          </mc:Fallback>
        </mc:AlternateContent>
      </w:r>
      <w:r>
        <w:rPr>
          <w:noProof/>
        </w:rPr>
        <w:drawing>
          <wp:anchor distT="0" distB="0" distL="114300" distR="114300" simplePos="0" relativeHeight="251769856" behindDoc="1" locked="0" layoutInCell="1" allowOverlap="1" wp14:anchorId="00EE79C7" wp14:editId="4C1AD605">
            <wp:simplePos x="0" y="0"/>
            <wp:positionH relativeFrom="margin">
              <wp:align>right</wp:align>
            </wp:positionH>
            <wp:positionV relativeFrom="paragraph">
              <wp:posOffset>290195</wp:posOffset>
            </wp:positionV>
            <wp:extent cx="6858000" cy="3857625"/>
            <wp:effectExtent l="0" t="0" r="0" b="9525"/>
            <wp:wrapTight wrapText="bothSides">
              <wp:wrapPolygon edited="0">
                <wp:start x="0" y="0"/>
                <wp:lineTo x="0" y="21547"/>
                <wp:lineTo x="21540" y="21547"/>
                <wp:lineTo x="21540" y="0"/>
                <wp:lineTo x="0" y="0"/>
              </wp:wrapPolygon>
            </wp:wrapTight>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6D31F29F" w14:textId="736AE0B1" w:rsidR="00EB24E1" w:rsidRPr="00EB24E1" w:rsidRDefault="00EB24E1" w:rsidP="00EB24E1"/>
    <w:p w14:paraId="17472FC1" w14:textId="79D97D7F" w:rsidR="00EB24E1" w:rsidRPr="00EB24E1" w:rsidRDefault="00EB24E1" w:rsidP="00EB24E1">
      <w:r>
        <w:rPr>
          <w:noProof/>
        </w:rPr>
        <mc:AlternateContent>
          <mc:Choice Requires="wps">
            <w:drawing>
              <wp:anchor distT="0" distB="0" distL="114300" distR="114300" simplePos="0" relativeHeight="251778048" behindDoc="1" locked="0" layoutInCell="1" allowOverlap="1" wp14:anchorId="27B079A8" wp14:editId="607C6750">
                <wp:simplePos x="0" y="0"/>
                <wp:positionH relativeFrom="margin">
                  <wp:align>right</wp:align>
                </wp:positionH>
                <wp:positionV relativeFrom="paragraph">
                  <wp:posOffset>57150</wp:posOffset>
                </wp:positionV>
                <wp:extent cx="6858000" cy="45720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3BDA387B" w14:textId="7C1E1C92" w:rsidR="00EB24E1" w:rsidRPr="00D3273A" w:rsidRDefault="00EB24E1" w:rsidP="00EB24E1">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72" w:name="_Toc91768977"/>
                            <w:r w:rsidR="00C736E9">
                              <w:rPr>
                                <w:noProof/>
                              </w:rPr>
                              <w:t>56</w:t>
                            </w:r>
                            <w:r>
                              <w:rPr>
                                <w:noProof/>
                              </w:rPr>
                              <w:fldChar w:fldCharType="end"/>
                            </w:r>
                            <w:r>
                              <w:t xml:space="preserve"> comparison window</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7B079A8" id="Text Box 214" o:spid="_x0000_s1060" type="#_x0000_t202" style="position:absolute;margin-left:488.8pt;margin-top:4.5pt;width:540pt;height:36pt;z-index:-251538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" stroked="f">
                <v:textbox inset="0,0,0,0">
                  <w:txbxContent>
                    <w:p w14:paraId="3BDA387B" w14:textId="7C1E1C92" w:rsidR="00EB24E1" w:rsidRPr="00D3273A" w:rsidRDefault="00EB24E1" w:rsidP="00EB24E1">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73" w:name="_Toc91768977"/>
                      <w:r w:rsidR="00C736E9">
                        <w:rPr>
                          <w:noProof/>
                        </w:rPr>
                        <w:t>56</w:t>
                      </w:r>
                      <w:r>
                        <w:rPr>
                          <w:noProof/>
                        </w:rPr>
                        <w:fldChar w:fldCharType="end"/>
                      </w:r>
                      <w:r>
                        <w:t xml:space="preserve"> comparison window</w:t>
                      </w:r>
                      <w:bookmarkEnd w:id="273"/>
                    </w:p>
                  </w:txbxContent>
                </v:textbox>
                <w10:wrap anchorx="margin"/>
              </v:shape>
            </w:pict>
          </mc:Fallback>
        </mc:AlternateContent>
      </w:r>
      <w:r>
        <w:rPr>
          <w:noProof/>
        </w:rPr>
        <w:drawing>
          <wp:anchor distT="0" distB="0" distL="114300" distR="114300" simplePos="0" relativeHeight="251770880" behindDoc="1" locked="0" layoutInCell="1" allowOverlap="1" wp14:anchorId="384D6DF9" wp14:editId="02AF5EDB">
            <wp:simplePos x="0" y="0"/>
            <wp:positionH relativeFrom="margin">
              <wp:align>right</wp:align>
            </wp:positionH>
            <wp:positionV relativeFrom="paragraph">
              <wp:posOffset>217805</wp:posOffset>
            </wp:positionV>
            <wp:extent cx="6858000" cy="3857625"/>
            <wp:effectExtent l="0" t="0" r="0" b="9525"/>
            <wp:wrapTight wrapText="bothSides">
              <wp:wrapPolygon edited="0">
                <wp:start x="0" y="0"/>
                <wp:lineTo x="0" y="21547"/>
                <wp:lineTo x="21540" y="21547"/>
                <wp:lineTo x="21540" y="0"/>
                <wp:lineTo x="0" y="0"/>
              </wp:wrapPolygon>
            </wp:wrapTight>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101F123E" w14:textId="2F98BFD7" w:rsidR="00EB24E1" w:rsidRPr="00EB24E1" w:rsidRDefault="00EB24E1" w:rsidP="00EB24E1">
      <w:r>
        <w:rPr>
          <w:noProof/>
        </w:rPr>
        <w:lastRenderedPageBreak/>
        <w:drawing>
          <wp:anchor distT="0" distB="0" distL="114300" distR="114300" simplePos="0" relativeHeight="251773952" behindDoc="1" locked="0" layoutInCell="1" allowOverlap="1" wp14:anchorId="2AC1CDAE" wp14:editId="120466C9">
            <wp:simplePos x="0" y="0"/>
            <wp:positionH relativeFrom="margin">
              <wp:align>right</wp:align>
            </wp:positionH>
            <wp:positionV relativeFrom="paragraph">
              <wp:posOffset>274320</wp:posOffset>
            </wp:positionV>
            <wp:extent cx="6858000" cy="3857625"/>
            <wp:effectExtent l="0" t="0" r="0" b="9525"/>
            <wp:wrapTight wrapText="bothSides">
              <wp:wrapPolygon edited="0">
                <wp:start x="0" y="0"/>
                <wp:lineTo x="0" y="21547"/>
                <wp:lineTo x="21540" y="21547"/>
                <wp:lineTo x="21540" y="0"/>
                <wp:lineTo x="0" y="0"/>
              </wp:wrapPolygon>
            </wp:wrapTight>
            <wp:docPr id="207" name="Picture 2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line char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5BCFB315" wp14:editId="67C14491">
                <wp:simplePos x="0" y="0"/>
                <wp:positionH relativeFrom="column">
                  <wp:posOffset>0</wp:posOffset>
                </wp:positionH>
                <wp:positionV relativeFrom="paragraph">
                  <wp:posOffset>0</wp:posOffset>
                </wp:positionV>
                <wp:extent cx="6858000" cy="45720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24FB54A9" w14:textId="28F0B8F5" w:rsidR="00EB24E1" w:rsidRPr="00C549BB" w:rsidRDefault="00EB24E1" w:rsidP="00EB24E1">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74" w:name="_Toc91768978"/>
                            <w:r w:rsidR="00C736E9">
                              <w:rPr>
                                <w:noProof/>
                              </w:rPr>
                              <w:t>57</w:t>
                            </w:r>
                            <w:r>
                              <w:rPr>
                                <w:noProof/>
                              </w:rPr>
                              <w:fldChar w:fldCharType="end"/>
                            </w:r>
                            <w:r>
                              <w:t xml:space="preserve"> n*n algorithms comparison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CFB315" id="Text Box 215" o:spid="_x0000_s1061" type="#_x0000_t202" style="position:absolute;margin-left:0;margin-top:0;width:540pt;height:36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" stroked="f">
                <v:textbox inset="0,0,0,0">
                  <w:txbxContent>
                    <w:p w14:paraId="24FB54A9" w14:textId="28F0B8F5" w:rsidR="00EB24E1" w:rsidRPr="00C549BB" w:rsidRDefault="00EB24E1" w:rsidP="00EB24E1">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75" w:name="_Toc91768978"/>
                      <w:r w:rsidR="00C736E9">
                        <w:rPr>
                          <w:noProof/>
                        </w:rPr>
                        <w:t>57</w:t>
                      </w:r>
                      <w:r>
                        <w:rPr>
                          <w:noProof/>
                        </w:rPr>
                        <w:fldChar w:fldCharType="end"/>
                      </w:r>
                      <w:r>
                        <w:t xml:space="preserve"> n*n algorithms comparison</w:t>
                      </w:r>
                      <w:bookmarkEnd w:id="275"/>
                    </w:p>
                  </w:txbxContent>
                </v:textbox>
              </v:shape>
            </w:pict>
          </mc:Fallback>
        </mc:AlternateContent>
      </w:r>
    </w:p>
    <w:p w14:paraId="3BA122DB" w14:textId="00D5DFD0" w:rsidR="00EB24E1" w:rsidRPr="00EB24E1" w:rsidRDefault="00EB24E1" w:rsidP="00EB24E1"/>
    <w:p w14:paraId="657CA534" w14:textId="26071441" w:rsidR="00EB24E1" w:rsidRPr="00EB24E1" w:rsidRDefault="00EB24E1" w:rsidP="00EB24E1">
      <w:r>
        <w:rPr>
          <w:noProof/>
        </w:rPr>
        <w:drawing>
          <wp:anchor distT="0" distB="0" distL="114300" distR="114300" simplePos="0" relativeHeight="251772928" behindDoc="1" locked="0" layoutInCell="1" allowOverlap="1" wp14:anchorId="3AA8225C" wp14:editId="693A081B">
            <wp:simplePos x="0" y="0"/>
            <wp:positionH relativeFrom="margin">
              <wp:align>right</wp:align>
            </wp:positionH>
            <wp:positionV relativeFrom="paragraph">
              <wp:posOffset>4373880</wp:posOffset>
            </wp:positionV>
            <wp:extent cx="6858000" cy="3857625"/>
            <wp:effectExtent l="0" t="0" r="0" b="9525"/>
            <wp:wrapTight wrapText="bothSides">
              <wp:wrapPolygon edited="0">
                <wp:start x="0" y="0"/>
                <wp:lineTo x="0" y="21547"/>
                <wp:lineTo x="21540" y="21547"/>
                <wp:lineTo x="21540" y="0"/>
                <wp:lineTo x="0" y="0"/>
              </wp:wrapPolygon>
            </wp:wrapTight>
            <wp:docPr id="208" name="Picture 2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line char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528C4EA6" w14:textId="78A0D72E" w:rsidR="00EB24E1" w:rsidRPr="00EB24E1" w:rsidRDefault="00EB24E1" w:rsidP="00EB24E1">
      <w:r>
        <w:rPr>
          <w:noProof/>
        </w:rPr>
        <mc:AlternateContent>
          <mc:Choice Requires="wps">
            <w:drawing>
              <wp:anchor distT="0" distB="0" distL="114300" distR="114300" simplePos="0" relativeHeight="251782144" behindDoc="1" locked="0" layoutInCell="1" allowOverlap="1" wp14:anchorId="284111E2" wp14:editId="4D6BEA2F">
                <wp:simplePos x="0" y="0"/>
                <wp:positionH relativeFrom="margin">
                  <wp:align>right</wp:align>
                </wp:positionH>
                <wp:positionV relativeFrom="paragraph">
                  <wp:posOffset>8255</wp:posOffset>
                </wp:positionV>
                <wp:extent cx="6858000" cy="45720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03EED0AD" w14:textId="27FDED30" w:rsidR="00EB24E1" w:rsidRPr="00B94957" w:rsidRDefault="00EB24E1" w:rsidP="00EB24E1">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76" w:name="_Toc91768979"/>
                            <w:r w:rsidR="00C736E9">
                              <w:rPr>
                                <w:noProof/>
                              </w:rPr>
                              <w:t>58</w:t>
                            </w:r>
                            <w:r>
                              <w:rPr>
                                <w:noProof/>
                              </w:rPr>
                              <w:fldChar w:fldCharType="end"/>
                            </w:r>
                            <w:r>
                              <w:t xml:space="preserve"> </w:t>
                            </w:r>
                            <w:proofErr w:type="spellStart"/>
                            <w:r>
                              <w:t>nlogn</w:t>
                            </w:r>
                            <w:proofErr w:type="spellEnd"/>
                            <w:r>
                              <w:t xml:space="preserve"> algorithms comparison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4111E2" id="Text Box 216" o:spid="_x0000_s1062" type="#_x0000_t202" style="position:absolute;margin-left:488.8pt;margin-top:.65pt;width:540pt;height:36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" stroked="f">
                <v:textbox inset="0,0,0,0">
                  <w:txbxContent>
                    <w:p w14:paraId="03EED0AD" w14:textId="27FDED30" w:rsidR="00EB24E1" w:rsidRPr="00B94957" w:rsidRDefault="00EB24E1" w:rsidP="00EB24E1">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77" w:name="_Toc91768979"/>
                      <w:r w:rsidR="00C736E9">
                        <w:rPr>
                          <w:noProof/>
                        </w:rPr>
                        <w:t>58</w:t>
                      </w:r>
                      <w:r>
                        <w:rPr>
                          <w:noProof/>
                        </w:rPr>
                        <w:fldChar w:fldCharType="end"/>
                      </w:r>
                      <w:r>
                        <w:t xml:space="preserve"> </w:t>
                      </w:r>
                      <w:proofErr w:type="spellStart"/>
                      <w:r>
                        <w:t>nlogn</w:t>
                      </w:r>
                      <w:proofErr w:type="spellEnd"/>
                      <w:r>
                        <w:t xml:space="preserve"> algorithms comparison</w:t>
                      </w:r>
                      <w:bookmarkEnd w:id="277"/>
                    </w:p>
                  </w:txbxContent>
                </v:textbox>
                <w10:wrap anchorx="margin"/>
              </v:shape>
            </w:pict>
          </mc:Fallback>
        </mc:AlternateContent>
      </w:r>
    </w:p>
    <w:p w14:paraId="27843FBD" w14:textId="55762D53" w:rsidR="00EB24E1" w:rsidRPr="00EB24E1" w:rsidRDefault="00EB24E1" w:rsidP="00EB24E1"/>
    <w:p w14:paraId="3CDC16DE" w14:textId="541E6180" w:rsidR="00EB24E1" w:rsidRPr="00EB24E1" w:rsidRDefault="00EB24E1" w:rsidP="00EB24E1"/>
    <w:p w14:paraId="00491124" w14:textId="2DB62E13" w:rsidR="00EB24E1" w:rsidRPr="00EB24E1" w:rsidRDefault="00EB24E1" w:rsidP="00EB24E1"/>
    <w:p w14:paraId="1068F9AC" w14:textId="4666E242" w:rsidR="00EB24E1" w:rsidRDefault="00EB24E1" w:rsidP="00EB24E1"/>
    <w:p w14:paraId="596A6DA1" w14:textId="3F1F4045" w:rsidR="00EB24E1" w:rsidRDefault="00EB24E1" w:rsidP="00EB24E1"/>
    <w:p w14:paraId="11CECB1C" w14:textId="158CE2B9" w:rsidR="00EB24E1" w:rsidRDefault="00EB24E1" w:rsidP="00EB24E1"/>
    <w:p w14:paraId="0E9D24D1" w14:textId="68683BD7" w:rsidR="00EB24E1" w:rsidRDefault="00EB24E1" w:rsidP="00EB24E1"/>
    <w:p w14:paraId="5BECF4AA" w14:textId="338A3A46" w:rsidR="00EB24E1" w:rsidRDefault="00EB24E1" w:rsidP="00EB24E1"/>
    <w:p w14:paraId="5634A4D7" w14:textId="2AE06A21" w:rsidR="00EB24E1" w:rsidRDefault="00EB24E1" w:rsidP="00EB24E1">
      <w:r>
        <w:rPr>
          <w:noProof/>
        </w:rPr>
        <w:drawing>
          <wp:anchor distT="0" distB="0" distL="114300" distR="114300" simplePos="0" relativeHeight="251771904" behindDoc="1" locked="0" layoutInCell="1" allowOverlap="1" wp14:anchorId="4A49977A" wp14:editId="7E5445E2">
            <wp:simplePos x="0" y="0"/>
            <wp:positionH relativeFrom="margin">
              <wp:align>right</wp:align>
            </wp:positionH>
            <wp:positionV relativeFrom="paragraph">
              <wp:posOffset>713105</wp:posOffset>
            </wp:positionV>
            <wp:extent cx="6858000" cy="3857625"/>
            <wp:effectExtent l="0" t="0" r="0" b="9525"/>
            <wp:wrapTight wrapText="bothSides">
              <wp:wrapPolygon edited="0">
                <wp:start x="0" y="0"/>
                <wp:lineTo x="0" y="21547"/>
                <wp:lineTo x="21540" y="21547"/>
                <wp:lineTo x="21540" y="0"/>
                <wp:lineTo x="0" y="0"/>
              </wp:wrapPolygon>
            </wp:wrapTight>
            <wp:docPr id="206" name="Picture 2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line char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Pr>
          <w:noProof/>
        </w:rPr>
        <mc:AlternateContent>
          <mc:Choice Requires="wps">
            <w:drawing>
              <wp:anchor distT="0" distB="0" distL="114300" distR="114300" simplePos="0" relativeHeight="251784192" behindDoc="1" locked="0" layoutInCell="1" allowOverlap="1" wp14:anchorId="6386285D" wp14:editId="542C782E">
                <wp:simplePos x="0" y="0"/>
                <wp:positionH relativeFrom="margin">
                  <wp:posOffset>45720</wp:posOffset>
                </wp:positionH>
                <wp:positionV relativeFrom="paragraph">
                  <wp:posOffset>213360</wp:posOffset>
                </wp:positionV>
                <wp:extent cx="6858000" cy="457200"/>
                <wp:effectExtent l="0" t="0" r="0" b="0"/>
                <wp:wrapTight wrapText="bothSides">
                  <wp:wrapPolygon edited="0">
                    <wp:start x="0" y="0"/>
                    <wp:lineTo x="0" y="20700"/>
                    <wp:lineTo x="21540" y="20700"/>
                    <wp:lineTo x="21540" y="0"/>
                    <wp:lineTo x="0" y="0"/>
                  </wp:wrapPolygon>
                </wp:wrapTight>
                <wp:docPr id="218" name="Text Box 218"/>
                <wp:cNvGraphicFramePr/>
                <a:graphic xmlns:a="http://schemas.openxmlformats.org/drawingml/2006/main">
                  <a:graphicData uri="http://schemas.microsoft.com/office/word/2010/wordprocessingShape">
                    <wps:wsp>
                      <wps:cNvSpPr txBox="1"/>
                      <wps:spPr>
                        <a:xfrm>
                          <a:off x="0" y="0"/>
                          <a:ext cx="6858000" cy="457200"/>
                        </a:xfrm>
                        <a:prstGeom prst="rect">
                          <a:avLst/>
                        </a:prstGeom>
                        <a:solidFill>
                          <a:prstClr val="white"/>
                        </a:solidFill>
                        <a:ln>
                          <a:noFill/>
                        </a:ln>
                      </wps:spPr>
                      <wps:txbx>
                        <w:txbxContent>
                          <w:p w14:paraId="70E1EEE8" w14:textId="66AD9716" w:rsidR="00EB24E1" w:rsidRPr="004644B6" w:rsidRDefault="00EB24E1" w:rsidP="00EB24E1">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78" w:name="_Toc91768980"/>
                            <w:r w:rsidR="00C736E9">
                              <w:rPr>
                                <w:noProof/>
                              </w:rPr>
                              <w:t>59</w:t>
                            </w:r>
                            <w:r>
                              <w:rPr>
                                <w:noProof/>
                              </w:rPr>
                              <w:fldChar w:fldCharType="end"/>
                            </w:r>
                            <w:r>
                              <w:t xml:space="preserve"> all algorithms comparison</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386285D" id="Text Box 218" o:spid="_x0000_s1063" type="#_x0000_t202" style="position:absolute;margin-left:3.6pt;margin-top:16.8pt;width:540pt;height:36pt;z-index:-251532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" stroked="f">
                <v:textbox inset="0,0,0,0">
                  <w:txbxContent>
                    <w:p w14:paraId="70E1EEE8" w14:textId="66AD9716" w:rsidR="00EB24E1" w:rsidRPr="004644B6" w:rsidRDefault="00EB24E1" w:rsidP="00EB24E1">
                      <w:pPr>
                        <w:pStyle w:val="Caption"/>
                        <w:rPr>
                          <w:noProof/>
                          <w:sz w:val="24"/>
                          <w:szCs w:val="24"/>
                        </w:rPr>
                      </w:pPr>
                      <w:r>
                        <w:rPr>
                          <w:noProof/>
                        </w:rPr>
                        <w:fldChar w:fldCharType="begin"/>
                      </w:r>
                      <w:r>
                        <w:rPr>
                          <w:noProof/>
                        </w:rPr>
                        <w:instrText xml:space="preserve"> SEQ Figure \* ARABIC </w:instrText>
                      </w:r>
                      <w:r>
                        <w:rPr>
                          <w:noProof/>
                        </w:rPr>
                        <w:fldChar w:fldCharType="separate"/>
                      </w:r>
                      <w:bookmarkStart w:id="279" w:name="_Toc91768980"/>
                      <w:r w:rsidR="00C736E9">
                        <w:rPr>
                          <w:noProof/>
                        </w:rPr>
                        <w:t>59</w:t>
                      </w:r>
                      <w:r>
                        <w:rPr>
                          <w:noProof/>
                        </w:rPr>
                        <w:fldChar w:fldCharType="end"/>
                      </w:r>
                      <w:r>
                        <w:t xml:space="preserve"> all algorithms comparison</w:t>
                      </w:r>
                      <w:bookmarkEnd w:id="279"/>
                    </w:p>
                  </w:txbxContent>
                </v:textbox>
                <w10:wrap type="tight" anchorx="margin"/>
              </v:shape>
            </w:pict>
          </mc:Fallback>
        </mc:AlternateContent>
      </w:r>
    </w:p>
    <w:p w14:paraId="1713FD55" w14:textId="17597C3B" w:rsidR="00EB24E1" w:rsidRDefault="00EB24E1" w:rsidP="00EB24E1"/>
    <w:p w14:paraId="61977A02" w14:textId="7BB45028" w:rsidR="00EB24E1" w:rsidRDefault="00EB24E1" w:rsidP="00EB24E1"/>
    <w:p w14:paraId="5F938D11" w14:textId="418C3E3D" w:rsidR="00EB24E1" w:rsidRDefault="00EB24E1" w:rsidP="00EB24E1"/>
    <w:p w14:paraId="697C42EE" w14:textId="1A37373D" w:rsidR="00EB24E1" w:rsidRDefault="00EB24E1" w:rsidP="00EB24E1"/>
    <w:p w14:paraId="7D3B1A66" w14:textId="799E9E8D" w:rsidR="00EB24E1" w:rsidRDefault="00EB24E1" w:rsidP="00EB24E1"/>
    <w:p w14:paraId="02A4668A" w14:textId="5421F3A2" w:rsidR="00EB24E1" w:rsidRDefault="00EB24E1" w:rsidP="00EB24E1"/>
    <w:p w14:paraId="752C7AF1" w14:textId="0D23A762" w:rsidR="00EB24E1" w:rsidRDefault="00EB24E1" w:rsidP="00EB24E1"/>
    <w:p w14:paraId="1F957029" w14:textId="71930616" w:rsidR="00EB24E1" w:rsidRDefault="00EB24E1" w:rsidP="00EB24E1"/>
    <w:p w14:paraId="6DFCCB30" w14:textId="7930A2C6" w:rsidR="00EB24E1" w:rsidRDefault="00EB24E1" w:rsidP="00EB24E1"/>
    <w:p w14:paraId="6249BED7" w14:textId="6FE365B7" w:rsidR="00EB24E1" w:rsidRDefault="00EB24E1" w:rsidP="00EB24E1"/>
    <w:p w14:paraId="0B5F03C9" w14:textId="07A43EE2" w:rsidR="00EB24E1" w:rsidRDefault="00EB24E1" w:rsidP="00EB24E1"/>
    <w:p w14:paraId="26B2C767" w14:textId="043B10E8" w:rsidR="00EB24E1" w:rsidRDefault="00EB24E1" w:rsidP="00EB24E1"/>
    <w:p w14:paraId="7CDEB7C7" w14:textId="2E2CA127" w:rsidR="00EB24E1" w:rsidRDefault="00EB24E1" w:rsidP="00EB24E1"/>
    <w:p w14:paraId="7A022C53" w14:textId="0190CBA0" w:rsidR="00EB24E1" w:rsidRPr="00EB24E1" w:rsidRDefault="00EB24E1" w:rsidP="00EB24E1"/>
    <w:sectPr w:rsidR="00EB24E1" w:rsidRPr="00EB24E1" w:rsidSect="00E74B29">
      <w:footerReference w:type="even" r:id="rId111"/>
      <w:footerReference w:type="default" r:id="rId112"/>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03C3D" w14:textId="77777777" w:rsidR="009C027F" w:rsidRDefault="009C027F" w:rsidP="00E74B29">
      <w:r>
        <w:separator/>
      </w:r>
    </w:p>
  </w:endnote>
  <w:endnote w:type="continuationSeparator" w:id="0">
    <w:p w14:paraId="3C6FBC69" w14:textId="77777777" w:rsidR="009C027F" w:rsidRDefault="009C027F"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13444F94"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AD9C09"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CBC2F"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A4AB87F" w14:textId="77777777" w:rsidTr="006709F1">
      <w:tc>
        <w:tcPr>
          <w:tcW w:w="1079" w:type="dxa"/>
        </w:tcPr>
        <w:p w14:paraId="197C25E7" w14:textId="77777777" w:rsidR="00E74B29" w:rsidRPr="00E74B29" w:rsidRDefault="00E74B29" w:rsidP="006709F1">
          <w:pPr>
            <w:pStyle w:val="Footer"/>
          </w:pPr>
        </w:p>
      </w:tc>
      <w:tc>
        <w:tcPr>
          <w:tcW w:w="5395" w:type="dxa"/>
        </w:tcPr>
        <w:p w14:paraId="4AC6C5B1" w14:textId="5F12F182"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469AE8AC"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FDCF25D" w14:textId="77777777" w:rsidR="00E74B29" w:rsidRPr="00E74B29" w:rsidRDefault="00E74B29" w:rsidP="006709F1">
          <w:pPr>
            <w:pStyle w:val="Footer"/>
          </w:pPr>
        </w:p>
      </w:tc>
    </w:tr>
  </w:tbl>
  <w:p w14:paraId="3F94AA64"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15B35" w14:textId="77777777" w:rsidR="009C027F" w:rsidRDefault="009C027F" w:rsidP="00E74B29">
      <w:r>
        <w:separator/>
      </w:r>
    </w:p>
  </w:footnote>
  <w:footnote w:type="continuationSeparator" w:id="0">
    <w:p w14:paraId="3E49350F" w14:textId="77777777" w:rsidR="009C027F" w:rsidRDefault="009C027F"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E7CA9"/>
    <w:multiLevelType w:val="hybridMultilevel"/>
    <w:tmpl w:val="5F8A9C7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12DC434B"/>
    <w:multiLevelType w:val="hybridMultilevel"/>
    <w:tmpl w:val="28269B22"/>
    <w:lvl w:ilvl="0" w:tplc="DB723D3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93F4C3A"/>
    <w:multiLevelType w:val="hybridMultilevel"/>
    <w:tmpl w:val="468A97A4"/>
    <w:lvl w:ilvl="0" w:tplc="D276948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2BFC210A"/>
    <w:multiLevelType w:val="hybridMultilevel"/>
    <w:tmpl w:val="0FA20364"/>
    <w:lvl w:ilvl="0" w:tplc="8BF8543C">
      <w:start w:val="1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9E1783"/>
    <w:multiLevelType w:val="hybridMultilevel"/>
    <w:tmpl w:val="5F5CC2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547F4A06"/>
    <w:multiLevelType w:val="hybridMultilevel"/>
    <w:tmpl w:val="932464AE"/>
    <w:lvl w:ilvl="0" w:tplc="ACFA9A58">
      <w:start w:val="1"/>
      <w:numFmt w:val="decimal"/>
      <w:lvlText w:val="%1-"/>
      <w:lvlJc w:val="left"/>
      <w:pPr>
        <w:ind w:left="432" w:hanging="360"/>
      </w:pPr>
      <w:rPr>
        <w:rFonts w:asciiTheme="minorHAnsi" w:hAnsiTheme="minorHAnsi" w:cstheme="minorBidi" w:hint="default"/>
      </w:rPr>
    </w:lvl>
    <w:lvl w:ilvl="1" w:tplc="04090019">
      <w:start w:val="1"/>
      <w:numFmt w:val="lowerLetter"/>
      <w:lvlText w:val="%2."/>
      <w:lvlJc w:val="left"/>
      <w:pPr>
        <w:ind w:left="1152" w:hanging="360"/>
      </w:pPr>
    </w:lvl>
    <w:lvl w:ilvl="2" w:tplc="0409001B">
      <w:start w:val="1"/>
      <w:numFmt w:val="lowerRoman"/>
      <w:lvlText w:val="%3."/>
      <w:lvlJc w:val="right"/>
      <w:pPr>
        <w:ind w:left="1872" w:hanging="180"/>
      </w:pPr>
    </w:lvl>
    <w:lvl w:ilvl="3" w:tplc="0409000F">
      <w:start w:val="1"/>
      <w:numFmt w:val="decimal"/>
      <w:lvlText w:val="%4."/>
      <w:lvlJc w:val="left"/>
      <w:pPr>
        <w:ind w:left="2592" w:hanging="360"/>
      </w:pPr>
    </w:lvl>
    <w:lvl w:ilvl="4" w:tplc="04090019">
      <w:start w:val="1"/>
      <w:numFmt w:val="lowerLetter"/>
      <w:lvlText w:val="%5."/>
      <w:lvlJc w:val="left"/>
      <w:pPr>
        <w:ind w:left="3312" w:hanging="360"/>
      </w:pPr>
    </w:lvl>
    <w:lvl w:ilvl="5" w:tplc="0409001B">
      <w:start w:val="1"/>
      <w:numFmt w:val="lowerRoman"/>
      <w:lvlText w:val="%6."/>
      <w:lvlJc w:val="right"/>
      <w:pPr>
        <w:ind w:left="4032" w:hanging="180"/>
      </w:pPr>
    </w:lvl>
    <w:lvl w:ilvl="6" w:tplc="0409000F">
      <w:start w:val="1"/>
      <w:numFmt w:val="decimal"/>
      <w:lvlText w:val="%7."/>
      <w:lvlJc w:val="left"/>
      <w:pPr>
        <w:ind w:left="4752" w:hanging="360"/>
      </w:pPr>
    </w:lvl>
    <w:lvl w:ilvl="7" w:tplc="04090019">
      <w:start w:val="1"/>
      <w:numFmt w:val="lowerLetter"/>
      <w:lvlText w:val="%8."/>
      <w:lvlJc w:val="left"/>
      <w:pPr>
        <w:ind w:left="5472" w:hanging="360"/>
      </w:pPr>
    </w:lvl>
    <w:lvl w:ilvl="8" w:tplc="0409001B">
      <w:start w:val="1"/>
      <w:numFmt w:val="lowerRoman"/>
      <w:lvlText w:val="%9."/>
      <w:lvlJc w:val="right"/>
      <w:pPr>
        <w:ind w:left="6192" w:hanging="180"/>
      </w:pPr>
    </w:lvl>
  </w:abstractNum>
  <w:abstractNum w:abstractNumId="7" w15:restartNumberingAfterBreak="0">
    <w:nsid w:val="589F12B6"/>
    <w:multiLevelType w:val="hybridMultilevel"/>
    <w:tmpl w:val="F10C0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D34DB9"/>
    <w:multiLevelType w:val="hybridMultilevel"/>
    <w:tmpl w:val="CB1C998C"/>
    <w:lvl w:ilvl="0" w:tplc="9EB2BAAC">
      <w:start w:val="1"/>
      <w:numFmt w:val="decimal"/>
      <w:lvlText w:val="%1-"/>
      <w:lvlJc w:val="left"/>
      <w:pPr>
        <w:ind w:left="1152" w:hanging="360"/>
      </w:pPr>
    </w:lvl>
    <w:lvl w:ilvl="1" w:tplc="04090019">
      <w:start w:val="1"/>
      <w:numFmt w:val="lowerLetter"/>
      <w:lvlText w:val="%2."/>
      <w:lvlJc w:val="left"/>
      <w:pPr>
        <w:ind w:left="1872" w:hanging="360"/>
      </w:pPr>
    </w:lvl>
    <w:lvl w:ilvl="2" w:tplc="0409001B">
      <w:start w:val="1"/>
      <w:numFmt w:val="lowerRoman"/>
      <w:lvlText w:val="%3."/>
      <w:lvlJc w:val="right"/>
      <w:pPr>
        <w:ind w:left="2592" w:hanging="180"/>
      </w:pPr>
    </w:lvl>
    <w:lvl w:ilvl="3" w:tplc="0409000F">
      <w:start w:val="1"/>
      <w:numFmt w:val="decimal"/>
      <w:lvlText w:val="%4."/>
      <w:lvlJc w:val="left"/>
      <w:pPr>
        <w:ind w:left="3312" w:hanging="360"/>
      </w:pPr>
    </w:lvl>
    <w:lvl w:ilvl="4" w:tplc="04090019">
      <w:start w:val="1"/>
      <w:numFmt w:val="lowerLetter"/>
      <w:lvlText w:val="%5."/>
      <w:lvlJc w:val="left"/>
      <w:pPr>
        <w:ind w:left="4032" w:hanging="360"/>
      </w:pPr>
    </w:lvl>
    <w:lvl w:ilvl="5" w:tplc="0409001B">
      <w:start w:val="1"/>
      <w:numFmt w:val="lowerRoman"/>
      <w:lvlText w:val="%6."/>
      <w:lvlJc w:val="right"/>
      <w:pPr>
        <w:ind w:left="4752" w:hanging="180"/>
      </w:pPr>
    </w:lvl>
    <w:lvl w:ilvl="6" w:tplc="0409000F">
      <w:start w:val="1"/>
      <w:numFmt w:val="decimal"/>
      <w:lvlText w:val="%7."/>
      <w:lvlJc w:val="left"/>
      <w:pPr>
        <w:ind w:left="5472" w:hanging="360"/>
      </w:pPr>
    </w:lvl>
    <w:lvl w:ilvl="7" w:tplc="04090019">
      <w:start w:val="1"/>
      <w:numFmt w:val="lowerLetter"/>
      <w:lvlText w:val="%8."/>
      <w:lvlJc w:val="left"/>
      <w:pPr>
        <w:ind w:left="6192" w:hanging="360"/>
      </w:pPr>
    </w:lvl>
    <w:lvl w:ilvl="8" w:tplc="0409001B">
      <w:start w:val="1"/>
      <w:numFmt w:val="lowerRoman"/>
      <w:lvlText w:val="%9."/>
      <w:lvlJc w:val="right"/>
      <w:pPr>
        <w:ind w:left="6912" w:hanging="180"/>
      </w:pPr>
    </w:lvl>
  </w:abstractNum>
  <w:abstractNum w:abstractNumId="9" w15:restartNumberingAfterBreak="0">
    <w:nsid w:val="5B5E0165"/>
    <w:multiLevelType w:val="hybridMultilevel"/>
    <w:tmpl w:val="FAA40F02"/>
    <w:lvl w:ilvl="0" w:tplc="6C4ABA98">
      <w:start w:val="1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C1693C"/>
    <w:multiLevelType w:val="hybridMultilevel"/>
    <w:tmpl w:val="E0B8A688"/>
    <w:lvl w:ilvl="0" w:tplc="682013E6">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913D84"/>
    <w:multiLevelType w:val="hybridMultilevel"/>
    <w:tmpl w:val="5B7C2A9E"/>
    <w:lvl w:ilvl="0" w:tplc="0024E218">
      <w:start w:val="1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7"/>
  </w:num>
  <w:num w:numId="4">
    <w:abstractNumId w:val="11"/>
  </w:num>
  <w:num w:numId="5">
    <w:abstractNumId w:val="4"/>
  </w:num>
  <w:num w:numId="6">
    <w:abstractNumId w:val="9"/>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2A9"/>
    <w:rsid w:val="000607B3"/>
    <w:rsid w:val="0006717F"/>
    <w:rsid w:val="00086FA5"/>
    <w:rsid w:val="0009785F"/>
    <w:rsid w:val="000D32CB"/>
    <w:rsid w:val="000E4641"/>
    <w:rsid w:val="00142BB3"/>
    <w:rsid w:val="00151F66"/>
    <w:rsid w:val="00177F8D"/>
    <w:rsid w:val="00181B38"/>
    <w:rsid w:val="00185F4A"/>
    <w:rsid w:val="001C203C"/>
    <w:rsid w:val="00213324"/>
    <w:rsid w:val="00242394"/>
    <w:rsid w:val="002466EE"/>
    <w:rsid w:val="00266208"/>
    <w:rsid w:val="002826F4"/>
    <w:rsid w:val="002846DF"/>
    <w:rsid w:val="002A30BA"/>
    <w:rsid w:val="002B7098"/>
    <w:rsid w:val="002D2200"/>
    <w:rsid w:val="002E54A7"/>
    <w:rsid w:val="002E6266"/>
    <w:rsid w:val="002F4398"/>
    <w:rsid w:val="003217C3"/>
    <w:rsid w:val="00332875"/>
    <w:rsid w:val="00393E2A"/>
    <w:rsid w:val="0039596E"/>
    <w:rsid w:val="0040564B"/>
    <w:rsid w:val="00415E51"/>
    <w:rsid w:val="00443128"/>
    <w:rsid w:val="0048120C"/>
    <w:rsid w:val="0048605E"/>
    <w:rsid w:val="004909D9"/>
    <w:rsid w:val="004F0A80"/>
    <w:rsid w:val="005064BD"/>
    <w:rsid w:val="005077AD"/>
    <w:rsid w:val="00521481"/>
    <w:rsid w:val="00527382"/>
    <w:rsid w:val="00560F7F"/>
    <w:rsid w:val="00567ED7"/>
    <w:rsid w:val="005807F8"/>
    <w:rsid w:val="005C4C4E"/>
    <w:rsid w:val="005D45D6"/>
    <w:rsid w:val="00627895"/>
    <w:rsid w:val="006357F8"/>
    <w:rsid w:val="00660D83"/>
    <w:rsid w:val="00662060"/>
    <w:rsid w:val="00665110"/>
    <w:rsid w:val="006709F1"/>
    <w:rsid w:val="00670A6A"/>
    <w:rsid w:val="006A3981"/>
    <w:rsid w:val="006C60E6"/>
    <w:rsid w:val="006E7F76"/>
    <w:rsid w:val="00701C6A"/>
    <w:rsid w:val="00771A32"/>
    <w:rsid w:val="007E172A"/>
    <w:rsid w:val="007F0CA1"/>
    <w:rsid w:val="007F7583"/>
    <w:rsid w:val="00832AEF"/>
    <w:rsid w:val="00837914"/>
    <w:rsid w:val="00853763"/>
    <w:rsid w:val="008648EA"/>
    <w:rsid w:val="00867EF9"/>
    <w:rsid w:val="00874FE7"/>
    <w:rsid w:val="008D0BF2"/>
    <w:rsid w:val="008F562A"/>
    <w:rsid w:val="008F6E51"/>
    <w:rsid w:val="00930849"/>
    <w:rsid w:val="00931344"/>
    <w:rsid w:val="009436C0"/>
    <w:rsid w:val="00952F7D"/>
    <w:rsid w:val="0095496A"/>
    <w:rsid w:val="00954EA3"/>
    <w:rsid w:val="00957713"/>
    <w:rsid w:val="009613FF"/>
    <w:rsid w:val="0096465F"/>
    <w:rsid w:val="00972E48"/>
    <w:rsid w:val="00977A91"/>
    <w:rsid w:val="009A38BA"/>
    <w:rsid w:val="009A78D1"/>
    <w:rsid w:val="009C027F"/>
    <w:rsid w:val="00A100E1"/>
    <w:rsid w:val="00A86362"/>
    <w:rsid w:val="00AA137A"/>
    <w:rsid w:val="00AA3763"/>
    <w:rsid w:val="00AB10AF"/>
    <w:rsid w:val="00AB2CDB"/>
    <w:rsid w:val="00B24B19"/>
    <w:rsid w:val="00B34486"/>
    <w:rsid w:val="00B43E11"/>
    <w:rsid w:val="00B46223"/>
    <w:rsid w:val="00B5428D"/>
    <w:rsid w:val="00B85558"/>
    <w:rsid w:val="00BC56D1"/>
    <w:rsid w:val="00C222A9"/>
    <w:rsid w:val="00C51C3C"/>
    <w:rsid w:val="00C52EF7"/>
    <w:rsid w:val="00C627E7"/>
    <w:rsid w:val="00C704A6"/>
    <w:rsid w:val="00C736E9"/>
    <w:rsid w:val="00C755AB"/>
    <w:rsid w:val="00C77FE1"/>
    <w:rsid w:val="00CB1669"/>
    <w:rsid w:val="00CC2234"/>
    <w:rsid w:val="00CD1A05"/>
    <w:rsid w:val="00CD549A"/>
    <w:rsid w:val="00D43125"/>
    <w:rsid w:val="00D44659"/>
    <w:rsid w:val="00D47493"/>
    <w:rsid w:val="00D66A3A"/>
    <w:rsid w:val="00DB3468"/>
    <w:rsid w:val="00DB60EA"/>
    <w:rsid w:val="00DC0C82"/>
    <w:rsid w:val="00DF198B"/>
    <w:rsid w:val="00E47441"/>
    <w:rsid w:val="00E61A4A"/>
    <w:rsid w:val="00E71DD2"/>
    <w:rsid w:val="00E74B29"/>
    <w:rsid w:val="00E75373"/>
    <w:rsid w:val="00EB24E1"/>
    <w:rsid w:val="00ED0D6C"/>
    <w:rsid w:val="00F50791"/>
    <w:rsid w:val="00FA262E"/>
    <w:rsid w:val="00FB2F1A"/>
    <w:rsid w:val="00FB6A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24BD0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Title"/>
    <w:next w:val="Title"/>
    <w:link w:val="Heading1Char"/>
    <w:autoRedefine/>
    <w:qFormat/>
    <w:rsid w:val="009613FF"/>
    <w:pPr>
      <w:numPr>
        <w:numId w:val="12"/>
      </w:numPr>
      <w:outlineLvl w:val="0"/>
    </w:pPr>
    <w:rPr>
      <w:b/>
      <w:color w:val="476166" w:themeColor="accent1"/>
      <w:sz w:val="36"/>
      <w:szCs w:val="52"/>
      <w:u w:val="single"/>
    </w:rPr>
  </w:style>
  <w:style w:type="paragraph" w:styleId="Heading2">
    <w:name w:val="heading 2"/>
    <w:basedOn w:val="Heading5"/>
    <w:next w:val="Heading5"/>
    <w:link w:val="Heading2Char"/>
    <w:uiPriority w:val="1"/>
    <w:qFormat/>
    <w:rsid w:val="00660D83"/>
    <w:pPr>
      <w:outlineLvl w:val="1"/>
    </w:pPr>
    <w:rPr>
      <w:b w:val="0"/>
      <w:szCs w:val="48"/>
    </w:rPr>
  </w:style>
  <w:style w:type="paragraph" w:styleId="Heading3">
    <w:name w:val="heading 3"/>
    <w:basedOn w:val="Heading2"/>
    <w:next w:val="Normal"/>
    <w:link w:val="Heading3Char"/>
    <w:uiPriority w:val="2"/>
    <w:qFormat/>
    <w:rsid w:val="00874FE7"/>
    <w:pPr>
      <w:spacing w:after="240"/>
      <w:outlineLvl w:val="2"/>
    </w:pPr>
    <w:rPr>
      <w:b/>
      <w:sz w:val="36"/>
      <w:szCs w:val="36"/>
    </w:rPr>
  </w:style>
  <w:style w:type="paragraph" w:styleId="Heading4">
    <w:name w:val="heading 4"/>
    <w:aliases w:val="TITLE"/>
    <w:basedOn w:val="Normal"/>
    <w:next w:val="Normal"/>
    <w:link w:val="Heading4Char"/>
    <w:uiPriority w:val="3"/>
    <w:qFormat/>
    <w:rsid w:val="00867EF9"/>
    <w:pPr>
      <w:numPr>
        <w:numId w:val="2"/>
      </w:numPr>
      <w:spacing w:before="100" w:beforeAutospacing="1" w:line="480" w:lineRule="auto"/>
      <w:ind w:left="936"/>
      <w:outlineLvl w:val="3"/>
    </w:pPr>
    <w:rPr>
      <w:rFonts w:asciiTheme="majorHAnsi" w:hAnsiTheme="majorHAnsi"/>
      <w:b/>
      <w:color w:val="476166" w:themeColor="accent1"/>
      <w:sz w:val="36"/>
      <w:szCs w:val="28"/>
      <w:u w:val="single"/>
    </w:rPr>
  </w:style>
  <w:style w:type="paragraph" w:styleId="Heading5">
    <w:name w:val="heading 5"/>
    <w:basedOn w:val="Normal"/>
    <w:next w:val="Normal"/>
    <w:link w:val="Heading5Char"/>
    <w:uiPriority w:val="4"/>
    <w:qFormat/>
    <w:rsid w:val="00867EF9"/>
    <w:pPr>
      <w:spacing w:before="100" w:beforeAutospacing="1" w:line="360" w:lineRule="auto"/>
      <w:ind w:firstLine="720"/>
      <w:outlineLvl w:val="4"/>
    </w:pPr>
    <w:rPr>
      <w:rFonts w:asciiTheme="majorHAnsi" w:hAnsiTheme="majorHAnsi"/>
      <w:b/>
      <w:color w:val="476166" w:themeColor="accent1"/>
      <w:sz w:val="3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613FF"/>
    <w:rPr>
      <w:rFonts w:asciiTheme="majorHAnsi" w:eastAsiaTheme="majorEastAsia" w:hAnsiTheme="majorHAnsi" w:cstheme="majorBidi"/>
      <w:b/>
      <w:color w:val="476166" w:themeColor="accent1"/>
      <w:spacing w:val="-10"/>
      <w:kern w:val="28"/>
      <w:sz w:val="36"/>
      <w:szCs w:val="52"/>
      <w:u w:val="single"/>
    </w:rPr>
  </w:style>
  <w:style w:type="character" w:customStyle="1" w:styleId="Heading2Char">
    <w:name w:val="Heading 2 Char"/>
    <w:basedOn w:val="DefaultParagraphFont"/>
    <w:link w:val="Heading2"/>
    <w:uiPriority w:val="1"/>
    <w:rsid w:val="00660D83"/>
    <w:rPr>
      <w:rFonts w:asciiTheme="majorHAnsi" w:hAnsiTheme="majorHAnsi"/>
      <w:color w:val="476166" w:themeColor="accent1"/>
      <w:sz w:val="32"/>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aliases w:val="TITLE Char"/>
    <w:basedOn w:val="DefaultParagraphFont"/>
    <w:link w:val="Heading4"/>
    <w:uiPriority w:val="3"/>
    <w:rsid w:val="00867EF9"/>
    <w:rPr>
      <w:rFonts w:asciiTheme="majorHAnsi" w:hAnsiTheme="majorHAnsi"/>
      <w:b/>
      <w:color w:val="476166" w:themeColor="accent1"/>
      <w:sz w:val="36"/>
      <w:szCs w:val="28"/>
      <w:u w:val="single"/>
    </w:rPr>
  </w:style>
  <w:style w:type="paragraph" w:customStyle="1" w:styleId="Text">
    <w:name w:val="Text"/>
    <w:basedOn w:val="Normal"/>
    <w:uiPriority w:val="5"/>
    <w:qFormat/>
    <w:rsid w:val="00867EF9"/>
    <w:pPr>
      <w:ind w:firstLine="720"/>
    </w:pPr>
    <w:rPr>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67EF9"/>
    <w:rPr>
      <w:rFonts w:asciiTheme="majorHAnsi" w:hAnsiTheme="majorHAnsi"/>
      <w:b/>
      <w:color w:val="476166" w:themeColor="accent1"/>
      <w:sz w:val="32"/>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customStyle="1" w:styleId="Default">
    <w:name w:val="Default"/>
    <w:rsid w:val="00AA3763"/>
    <w:pPr>
      <w:autoSpaceDE w:val="0"/>
      <w:autoSpaceDN w:val="0"/>
      <w:adjustRightInd w:val="0"/>
    </w:pPr>
    <w:rPr>
      <w:rFonts w:ascii="Tahoma" w:hAnsi="Tahoma" w:cs="Tahoma"/>
      <w:color w:val="000000"/>
    </w:rPr>
  </w:style>
  <w:style w:type="paragraph" w:styleId="Caption">
    <w:name w:val="caption"/>
    <w:basedOn w:val="Normal"/>
    <w:next w:val="Normal"/>
    <w:uiPriority w:val="35"/>
    <w:semiHidden/>
    <w:qFormat/>
    <w:rsid w:val="002A30BA"/>
    <w:pPr>
      <w:spacing w:after="200"/>
    </w:pPr>
    <w:rPr>
      <w:i/>
      <w:iCs/>
      <w:color w:val="5E5E5E" w:themeColor="text2"/>
      <w:sz w:val="18"/>
      <w:szCs w:val="18"/>
    </w:rPr>
  </w:style>
  <w:style w:type="character" w:styleId="Hyperlink">
    <w:name w:val="Hyperlink"/>
    <w:basedOn w:val="DefaultParagraphFont"/>
    <w:uiPriority w:val="99"/>
    <w:unhideWhenUsed/>
    <w:rsid w:val="005D45D6"/>
    <w:rPr>
      <w:color w:val="0000FF"/>
      <w:u w:val="single"/>
    </w:rPr>
  </w:style>
  <w:style w:type="character" w:styleId="Strong">
    <w:name w:val="Strong"/>
    <w:basedOn w:val="DefaultParagraphFont"/>
    <w:uiPriority w:val="22"/>
    <w:qFormat/>
    <w:rsid w:val="005D45D6"/>
    <w:rPr>
      <w:b/>
      <w:bCs/>
    </w:rPr>
  </w:style>
  <w:style w:type="paragraph" w:styleId="ListParagraph">
    <w:name w:val="List Paragraph"/>
    <w:basedOn w:val="Normal"/>
    <w:uiPriority w:val="34"/>
    <w:semiHidden/>
    <w:qFormat/>
    <w:rsid w:val="003217C3"/>
    <w:pPr>
      <w:ind w:left="720"/>
      <w:contextualSpacing/>
    </w:pPr>
  </w:style>
  <w:style w:type="character" w:customStyle="1" w:styleId="texhtml">
    <w:name w:val="texhtml"/>
    <w:basedOn w:val="DefaultParagraphFont"/>
    <w:rsid w:val="00C52EF7"/>
  </w:style>
  <w:style w:type="character" w:customStyle="1" w:styleId="katex-mathml">
    <w:name w:val="katex-mathml"/>
    <w:basedOn w:val="DefaultParagraphFont"/>
    <w:rsid w:val="00C52EF7"/>
  </w:style>
  <w:style w:type="character" w:customStyle="1" w:styleId="mord">
    <w:name w:val="mord"/>
    <w:basedOn w:val="DefaultParagraphFont"/>
    <w:rsid w:val="00C52EF7"/>
  </w:style>
  <w:style w:type="character" w:customStyle="1" w:styleId="mopen">
    <w:name w:val="mopen"/>
    <w:basedOn w:val="DefaultParagraphFont"/>
    <w:rsid w:val="00C52EF7"/>
  </w:style>
  <w:style w:type="character" w:customStyle="1" w:styleId="mop">
    <w:name w:val="mop"/>
    <w:basedOn w:val="DefaultParagraphFont"/>
    <w:rsid w:val="00C52EF7"/>
  </w:style>
  <w:style w:type="character" w:customStyle="1" w:styleId="mclose">
    <w:name w:val="mclose"/>
    <w:basedOn w:val="DefaultParagraphFont"/>
    <w:rsid w:val="00C52EF7"/>
  </w:style>
  <w:style w:type="character" w:customStyle="1" w:styleId="mrel">
    <w:name w:val="mrel"/>
    <w:basedOn w:val="DefaultParagraphFont"/>
    <w:rsid w:val="00C52EF7"/>
  </w:style>
  <w:style w:type="character" w:customStyle="1" w:styleId="mbin">
    <w:name w:val="mbin"/>
    <w:basedOn w:val="DefaultParagraphFont"/>
    <w:rsid w:val="00C52EF7"/>
  </w:style>
  <w:style w:type="paragraph" w:styleId="TOCHeading">
    <w:name w:val="TOC Heading"/>
    <w:basedOn w:val="Heading1"/>
    <w:next w:val="Normal"/>
    <w:uiPriority w:val="39"/>
    <w:unhideWhenUsed/>
    <w:qFormat/>
    <w:rsid w:val="00930849"/>
    <w:pPr>
      <w:keepNext/>
      <w:keepLines/>
      <w:spacing w:before="240" w:line="259" w:lineRule="auto"/>
      <w:outlineLvl w:val="9"/>
    </w:pPr>
    <w:rPr>
      <w:b w:val="0"/>
      <w:color w:val="35484C" w:themeColor="accent1" w:themeShade="BF"/>
      <w:sz w:val="32"/>
      <w:szCs w:val="32"/>
    </w:rPr>
  </w:style>
  <w:style w:type="paragraph" w:styleId="TOC1">
    <w:name w:val="toc 1"/>
    <w:basedOn w:val="Normal"/>
    <w:next w:val="Normal"/>
    <w:autoRedefine/>
    <w:uiPriority w:val="39"/>
    <w:rsid w:val="00393E2A"/>
    <w:pPr>
      <w:spacing w:after="100"/>
    </w:pPr>
  </w:style>
  <w:style w:type="paragraph" w:styleId="Title">
    <w:name w:val="Title"/>
    <w:basedOn w:val="Normal"/>
    <w:next w:val="Normal"/>
    <w:link w:val="TitleChar"/>
    <w:uiPriority w:val="10"/>
    <w:semiHidden/>
    <w:qFormat/>
    <w:rsid w:val="00660D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660D83"/>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rsid w:val="00393E2A"/>
    <w:pPr>
      <w:spacing w:after="100"/>
      <w:ind w:left="240"/>
    </w:pPr>
  </w:style>
  <w:style w:type="paragraph" w:styleId="TableofFigures">
    <w:name w:val="table of figures"/>
    <w:basedOn w:val="Normal"/>
    <w:next w:val="Normal"/>
    <w:uiPriority w:val="99"/>
    <w:rsid w:val="00393E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0464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__SEMESTER%205\data%20structure%20&amp;%20algorithms\Project%20Report.docx" TargetMode="External"/><Relationship Id="rId21" Type="http://schemas.openxmlformats.org/officeDocument/2006/relationships/hyperlink" Target="file:///D:\__SEMESTER%205\data%20structure%20&amp;%20algorithms\Project%20Report.docx" TargetMode="External"/><Relationship Id="rId42" Type="http://schemas.openxmlformats.org/officeDocument/2006/relationships/hyperlink" Target="file:///D:\__SEMESTER%205\data%20structure%20&amp;%20algorithms\Project%20Report.docx" TargetMode="External"/><Relationship Id="rId47" Type="http://schemas.openxmlformats.org/officeDocument/2006/relationships/hyperlink" Target="file:///D:\__SEMESTER%205\data%20structure%20&amp;%20algorithms\Project%20Report.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footer" Target="footer2.xml"/><Relationship Id="rId16" Type="http://schemas.openxmlformats.org/officeDocument/2006/relationships/hyperlink" Target="file:///D:\__SEMESTER%205\data%20structure%20&amp;%20algorithms\Project%20Report.docx" TargetMode="External"/><Relationship Id="rId107" Type="http://schemas.openxmlformats.org/officeDocument/2006/relationships/image" Target="media/image45.jpeg"/><Relationship Id="rId11" Type="http://schemas.openxmlformats.org/officeDocument/2006/relationships/image" Target="media/image1.png"/><Relationship Id="rId32" Type="http://schemas.openxmlformats.org/officeDocument/2006/relationships/hyperlink" Target="file:///D:\__SEMESTER%205\data%20structure%20&amp;%20algorithms\Project%20Report.docx" TargetMode="External"/><Relationship Id="rId37" Type="http://schemas.openxmlformats.org/officeDocument/2006/relationships/hyperlink" Target="file:///D:\__SEMESTER%205\data%20structure%20&amp;%20algorithms\Project%20Report.docx" TargetMode="External"/><Relationship Id="rId53" Type="http://schemas.openxmlformats.org/officeDocument/2006/relationships/hyperlink" Target="file:///D:\__SEMESTER%205\data%20structure%20&amp;%20algorithms\Project%20Report.docx" TargetMode="External"/><Relationship Id="rId58" Type="http://schemas.openxmlformats.org/officeDocument/2006/relationships/hyperlink" Target="file:///D:\__SEMESTER%205\data%20structure%20&amp;%20algorithms\Project%20Report.docx" TargetMode="External"/><Relationship Id="rId74" Type="http://schemas.openxmlformats.org/officeDocument/2006/relationships/image" Target="media/image13.png"/><Relationship Id="rId79" Type="http://schemas.openxmlformats.org/officeDocument/2006/relationships/image" Target="media/image17.png"/><Relationship Id="rId102" Type="http://schemas.openxmlformats.org/officeDocument/2006/relationships/image" Target="media/image40.png"/><Relationship Id="rId5" Type="http://schemas.openxmlformats.org/officeDocument/2006/relationships/numbering" Target="numbering.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file:///D:\__SEMESTER%205\data%20structure%20&amp;%20algorithms\Project%20Report.docx" TargetMode="External"/><Relationship Id="rId27" Type="http://schemas.openxmlformats.org/officeDocument/2006/relationships/hyperlink" Target="file:///D:\__SEMESTER%205\data%20structure%20&amp;%20algorithms\Project%20Report.docx" TargetMode="External"/><Relationship Id="rId43" Type="http://schemas.openxmlformats.org/officeDocument/2006/relationships/hyperlink" Target="file:///D:\__SEMESTER%205\data%20structure%20&amp;%20algorithms\Project%20Report.docx" TargetMode="External"/><Relationship Id="rId48" Type="http://schemas.openxmlformats.org/officeDocument/2006/relationships/hyperlink" Target="file:///D:\__SEMESTER%205\data%20structure%20&amp;%20algorithms\Project%20Report.docx" TargetMode="External"/><Relationship Id="rId64" Type="http://schemas.openxmlformats.org/officeDocument/2006/relationships/image" Target="media/image4.jpeg"/><Relationship Id="rId69" Type="http://schemas.openxmlformats.org/officeDocument/2006/relationships/image" Target="media/image9.png"/><Relationship Id="rId113" Type="http://schemas.openxmlformats.org/officeDocument/2006/relationships/fontTable" Target="fontTable.xml"/><Relationship Id="rId80" Type="http://schemas.openxmlformats.org/officeDocument/2006/relationships/image" Target="media/image18.png"/><Relationship Id="rId85" Type="http://schemas.openxmlformats.org/officeDocument/2006/relationships/image" Target="media/image23.png"/><Relationship Id="rId12" Type="http://schemas.openxmlformats.org/officeDocument/2006/relationships/hyperlink" Target="file:///D:\__SEMESTER%205\data%20structure%20&amp;%20algorithms\Project%20Report.docx" TargetMode="External"/><Relationship Id="rId17" Type="http://schemas.openxmlformats.org/officeDocument/2006/relationships/hyperlink" Target="file:///D:\__SEMESTER%205\data%20structure%20&amp;%20algorithms\Project%20Report.docx" TargetMode="External"/><Relationship Id="rId33" Type="http://schemas.openxmlformats.org/officeDocument/2006/relationships/hyperlink" Target="file:///D:\__SEMESTER%205\data%20structure%20&amp;%20algorithms\Project%20Report.docx" TargetMode="External"/><Relationship Id="rId38" Type="http://schemas.openxmlformats.org/officeDocument/2006/relationships/hyperlink" Target="file:///D:\__SEMESTER%205\data%20structure%20&amp;%20algorithms\Project%20Report.docx" TargetMode="External"/><Relationship Id="rId59" Type="http://schemas.openxmlformats.org/officeDocument/2006/relationships/hyperlink" Target="file:///D:\__SEMESTER%205\data%20structure%20&amp;%20algorithms\Project%20Report.docx" TargetMode="External"/><Relationship Id="rId103" Type="http://schemas.openxmlformats.org/officeDocument/2006/relationships/image" Target="media/image41.png"/><Relationship Id="rId108" Type="http://schemas.openxmlformats.org/officeDocument/2006/relationships/image" Target="media/image46.jpeg"/><Relationship Id="rId54" Type="http://schemas.openxmlformats.org/officeDocument/2006/relationships/hyperlink" Target="file:///D:\__SEMESTER%205\data%20structure%20&amp;%20algorithms\Project%20Report.docx" TargetMode="External"/><Relationship Id="rId70" Type="http://schemas.openxmlformats.org/officeDocument/2006/relationships/image" Target="media/image10.jpeg"/><Relationship Id="rId75" Type="http://schemas.openxmlformats.org/officeDocument/2006/relationships/image" Target="media/image14.png"/><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D:\__SEMESTER%205\data%20structure%20&amp;%20algorithms\Project%20Report.docx" TargetMode="External"/><Relationship Id="rId23" Type="http://schemas.openxmlformats.org/officeDocument/2006/relationships/hyperlink" Target="file:///D:\__SEMESTER%205\data%20structure%20&amp;%20algorithms\Project%20Report.docx" TargetMode="External"/><Relationship Id="rId28" Type="http://schemas.openxmlformats.org/officeDocument/2006/relationships/hyperlink" Target="file:///D:\__SEMESTER%205\data%20structure%20&amp;%20algorithms\Project%20Report.docx" TargetMode="External"/><Relationship Id="rId36" Type="http://schemas.openxmlformats.org/officeDocument/2006/relationships/hyperlink" Target="file:///D:\__SEMESTER%205\data%20structure%20&amp;%20algorithms\Project%20Report.docx" TargetMode="External"/><Relationship Id="rId49" Type="http://schemas.openxmlformats.org/officeDocument/2006/relationships/hyperlink" Target="file:///D:\__SEMESTER%205\data%20structure%20&amp;%20algorithms\Project%20Report.docx" TargetMode="External"/><Relationship Id="rId57" Type="http://schemas.openxmlformats.org/officeDocument/2006/relationships/hyperlink" Target="file:///D:\__SEMESTER%205\data%20structure%20&amp;%20algorithms\Project%20Report.docx" TargetMode="External"/><Relationship Id="rId106" Type="http://schemas.openxmlformats.org/officeDocument/2006/relationships/image" Target="media/image44.jpe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file:///D:\__SEMESTER%205\data%20structure%20&amp;%20algorithms\Project%20Report.docx" TargetMode="External"/><Relationship Id="rId44" Type="http://schemas.openxmlformats.org/officeDocument/2006/relationships/hyperlink" Target="file:///D:\__SEMESTER%205\data%20structure%20&amp;%20algorithms\Project%20Report.docx" TargetMode="External"/><Relationship Id="rId52" Type="http://schemas.openxmlformats.org/officeDocument/2006/relationships/hyperlink" Target="file:///D:\__SEMESTER%205\data%20structure%20&amp;%20algorithms\Project%20Report.docx" TargetMode="External"/><Relationship Id="rId60" Type="http://schemas.openxmlformats.org/officeDocument/2006/relationships/hyperlink" Target="file:///D:\__SEMESTER%205\data%20structure%20&amp;%20algorithms\Project%20Report.docx" TargetMode="External"/><Relationship Id="rId65" Type="http://schemas.openxmlformats.org/officeDocument/2006/relationships/image" Target="media/image5.png"/><Relationship Id="rId73" Type="http://schemas.openxmlformats.org/officeDocument/2006/relationships/image" Target="media/image12.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D:\__SEMESTER%205\data%20structure%20&amp;%20algorithms\Project%20Report.docx" TargetMode="External"/><Relationship Id="rId18" Type="http://schemas.openxmlformats.org/officeDocument/2006/relationships/hyperlink" Target="file:///D:\__SEMESTER%205\data%20structure%20&amp;%20algorithms\Project%20Report.docx" TargetMode="External"/><Relationship Id="rId39" Type="http://schemas.openxmlformats.org/officeDocument/2006/relationships/hyperlink" Target="file:///D:\__SEMESTER%205\data%20structure%20&amp;%20algorithms\Project%20Report.docx" TargetMode="External"/><Relationship Id="rId109" Type="http://schemas.openxmlformats.org/officeDocument/2006/relationships/image" Target="media/image47.jpeg"/><Relationship Id="rId34" Type="http://schemas.openxmlformats.org/officeDocument/2006/relationships/hyperlink" Target="file:///D:\__SEMESTER%205\data%20structure%20&amp;%20algorithms\Project%20Report.docx" TargetMode="External"/><Relationship Id="rId50" Type="http://schemas.openxmlformats.org/officeDocument/2006/relationships/hyperlink" Target="file:///D:\__SEMESTER%205\data%20structure%20&amp;%20algorithms\Project%20Report.docx" TargetMode="External"/><Relationship Id="rId55" Type="http://schemas.openxmlformats.org/officeDocument/2006/relationships/hyperlink" Target="file:///D:\__SEMESTER%205\data%20structure%20&amp;%20algorithms\Project%20Report.docx" TargetMode="External"/><Relationship Id="rId76" Type="http://schemas.openxmlformats.org/officeDocument/2006/relationships/image" Target="media/image15.jpeg"/><Relationship Id="rId97" Type="http://schemas.openxmlformats.org/officeDocument/2006/relationships/image" Target="media/image35.png"/><Relationship Id="rId104"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hyperlink" Target="https://www.geeksforgeeks.org/divide-and-conquer-introduction/" TargetMode="External"/><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file:///D:\__SEMESTER%205\data%20structure%20&amp;%20algorithms\Project%20Report.docx" TargetMode="External"/><Relationship Id="rId24" Type="http://schemas.openxmlformats.org/officeDocument/2006/relationships/hyperlink" Target="file:///D:\__SEMESTER%205\data%20structure%20&amp;%20algorithms\Project%20Report.docx" TargetMode="External"/><Relationship Id="rId40" Type="http://schemas.openxmlformats.org/officeDocument/2006/relationships/hyperlink" Target="file:///D:\__SEMESTER%205\data%20structure%20&amp;%20algorithms\Project%20Report.docx" TargetMode="External"/><Relationship Id="rId45" Type="http://schemas.openxmlformats.org/officeDocument/2006/relationships/hyperlink" Target="file:///D:\__SEMESTER%205\data%20structure%20&amp;%20algorithms\Project%20Report.docx" TargetMode="External"/><Relationship Id="rId66" Type="http://schemas.openxmlformats.org/officeDocument/2006/relationships/image" Target="media/image6.png"/><Relationship Id="rId87" Type="http://schemas.openxmlformats.org/officeDocument/2006/relationships/image" Target="media/image25.png"/><Relationship Id="rId110" Type="http://schemas.openxmlformats.org/officeDocument/2006/relationships/image" Target="media/image48.jpeg"/><Relationship Id="rId61" Type="http://schemas.openxmlformats.org/officeDocument/2006/relationships/hyperlink" Target="file:///D:\__SEMESTER%205\data%20structure%20&amp;%20algorithms\Project%20Report.docx" TargetMode="External"/><Relationship Id="rId82" Type="http://schemas.openxmlformats.org/officeDocument/2006/relationships/image" Target="media/image20.png"/><Relationship Id="rId19" Type="http://schemas.openxmlformats.org/officeDocument/2006/relationships/hyperlink" Target="file:///D:\__SEMESTER%205\data%20structure%20&amp;%20algorithms\Project%20Report.docx" TargetMode="External"/><Relationship Id="rId14" Type="http://schemas.openxmlformats.org/officeDocument/2006/relationships/hyperlink" Target="file:///D:\__SEMESTER%205\data%20structure%20&amp;%20algorithms\Project%20Report.docx" TargetMode="External"/><Relationship Id="rId30" Type="http://schemas.openxmlformats.org/officeDocument/2006/relationships/hyperlink" Target="file:///D:\__SEMESTER%205\data%20structure%20&amp;%20algorithms\Project%20Report.docx" TargetMode="External"/><Relationship Id="rId35" Type="http://schemas.openxmlformats.org/officeDocument/2006/relationships/hyperlink" Target="file:///D:\__SEMESTER%205\data%20structure%20&amp;%20algorithms\Project%20Report.docx" TargetMode="External"/><Relationship Id="rId56" Type="http://schemas.openxmlformats.org/officeDocument/2006/relationships/hyperlink" Target="file:///D:\__SEMESTER%205\data%20structure%20&amp;%20algorithms\Project%20Report.docx" TargetMode="External"/><Relationship Id="rId77" Type="http://schemas.openxmlformats.org/officeDocument/2006/relationships/hyperlink" Target="http://en.wikipedia.org/wiki/Counting_sort" TargetMode="External"/><Relationship Id="rId100" Type="http://schemas.openxmlformats.org/officeDocument/2006/relationships/image" Target="media/image38.png"/><Relationship Id="rId105" Type="http://schemas.openxmlformats.org/officeDocument/2006/relationships/image" Target="media/image43.jpeg"/><Relationship Id="rId8" Type="http://schemas.openxmlformats.org/officeDocument/2006/relationships/webSettings" Target="webSettings.xml"/><Relationship Id="rId51" Type="http://schemas.openxmlformats.org/officeDocument/2006/relationships/hyperlink" Target="file:///D:\__SEMESTER%205\data%20structure%20&amp;%20algorithms\Project%20Report.docx" TargetMode="External"/><Relationship Id="rId72" Type="http://schemas.openxmlformats.org/officeDocument/2006/relationships/image" Target="media/image11.png"/><Relationship Id="rId93" Type="http://schemas.openxmlformats.org/officeDocument/2006/relationships/image" Target="media/image31.png"/><Relationship Id="rId98" Type="http://schemas.openxmlformats.org/officeDocument/2006/relationships/image" Target="media/image36.png"/><Relationship Id="rId3" Type="http://schemas.openxmlformats.org/officeDocument/2006/relationships/customXml" Target="../customXml/item3.xml"/><Relationship Id="rId25" Type="http://schemas.openxmlformats.org/officeDocument/2006/relationships/hyperlink" Target="file:///D:\__SEMESTER%205\data%20structure%20&amp;%20algorithms\Project%20Report.docx" TargetMode="External"/><Relationship Id="rId46" Type="http://schemas.openxmlformats.org/officeDocument/2006/relationships/hyperlink" Target="file:///D:\__SEMESTER%205\data%20structure%20&amp;%20algorithms\Project%20Report.docx" TargetMode="External"/><Relationship Id="rId67" Type="http://schemas.openxmlformats.org/officeDocument/2006/relationships/image" Target="media/image7.jpeg"/><Relationship Id="rId20" Type="http://schemas.openxmlformats.org/officeDocument/2006/relationships/hyperlink" Target="file:///D:\__SEMESTER%205\data%20structure%20&amp;%20algorithms\Project%20Report.docx" TargetMode="External"/><Relationship Id="rId41" Type="http://schemas.openxmlformats.org/officeDocument/2006/relationships/hyperlink" Target="file:///D:\__SEMESTER%205\data%20structure%20&amp;%20algorithms\Project%20Report.docx" TargetMode="External"/><Relationship Id="rId62" Type="http://schemas.openxmlformats.org/officeDocument/2006/relationships/image" Target="media/image2.png"/><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hmed%20Amr%20Elgayar\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548ADE-A5B2-4BD1-9DC7-CC8C8CA66CA3}">
  <ds:schemaRefs>
    <ds:schemaRef ds:uri="http://schemas.openxmlformats.org/officeDocument/2006/bibliography"/>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41</Pages>
  <Words>6376</Words>
  <Characters>36345</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2021-12-27T17:46:00Z</dcterms:created>
  <dcterms:modified xsi:type="dcterms:W3CDTF">2022-03-15T09:34:00Z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